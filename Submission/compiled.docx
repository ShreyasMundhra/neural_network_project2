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0AC8E2" w14:textId="77777777" w:rsidR="004933A3" w:rsidRPr="003C04B3" w:rsidRDefault="004933A3" w:rsidP="004933A3">
      <w:pPr>
        <w:spacing w:line="360" w:lineRule="auto"/>
        <w:jc w:val="center"/>
        <w:rPr>
          <w:rFonts w:cs="Times New Roman"/>
          <w:b/>
          <w:sz w:val="22"/>
        </w:rPr>
      </w:pPr>
    </w:p>
    <w:p w14:paraId="72C945A3" w14:textId="77777777" w:rsidR="004933A3" w:rsidRPr="003C04B3" w:rsidRDefault="004933A3" w:rsidP="004933A3">
      <w:pPr>
        <w:spacing w:line="360" w:lineRule="auto"/>
        <w:jc w:val="center"/>
        <w:rPr>
          <w:rFonts w:cs="Times New Roman"/>
          <w:b/>
          <w:sz w:val="44"/>
          <w:szCs w:val="44"/>
        </w:rPr>
      </w:pPr>
      <w:r w:rsidRPr="003C04B3">
        <w:rPr>
          <w:rFonts w:cs="Times New Roman"/>
          <w:b/>
          <w:noProof/>
          <w:sz w:val="44"/>
          <w:szCs w:val="44"/>
          <w:lang w:eastAsia="en-GB"/>
        </w:rPr>
        <w:drawing>
          <wp:inline distT="0" distB="0" distL="0" distR="0" wp14:anchorId="28237D27" wp14:editId="74851529">
            <wp:extent cx="4291824" cy="162612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TU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20533" cy="1637002"/>
                    </a:xfrm>
                    <a:prstGeom prst="rect">
                      <a:avLst/>
                    </a:prstGeom>
                  </pic:spPr>
                </pic:pic>
              </a:graphicData>
            </a:graphic>
          </wp:inline>
        </w:drawing>
      </w:r>
    </w:p>
    <w:p w14:paraId="2E817F9F" w14:textId="77777777" w:rsidR="004933A3" w:rsidRDefault="004933A3" w:rsidP="004933A3">
      <w:pPr>
        <w:spacing w:line="360" w:lineRule="auto"/>
        <w:jc w:val="center"/>
        <w:outlineLvl w:val="0"/>
        <w:rPr>
          <w:rFonts w:cs="Times New Roman"/>
          <w:b/>
          <w:sz w:val="40"/>
          <w:szCs w:val="44"/>
        </w:rPr>
      </w:pPr>
      <w:bookmarkStart w:id="0" w:name="_Toc466460518"/>
      <w:bookmarkStart w:id="1" w:name="_Toc466460826"/>
      <w:r>
        <w:rPr>
          <w:rFonts w:cs="Times New Roman"/>
          <w:b/>
          <w:sz w:val="40"/>
          <w:szCs w:val="44"/>
        </w:rPr>
        <w:t>[DOCUMENT TITLE]</w:t>
      </w:r>
      <w:bookmarkEnd w:id="0"/>
      <w:bookmarkEnd w:id="1"/>
    </w:p>
    <w:p w14:paraId="3909B57A" w14:textId="77777777" w:rsidR="004933A3" w:rsidRDefault="004933A3" w:rsidP="004933A3">
      <w:pPr>
        <w:spacing w:line="360" w:lineRule="auto"/>
        <w:jc w:val="center"/>
        <w:outlineLvl w:val="0"/>
        <w:rPr>
          <w:rFonts w:cs="Times New Roman"/>
          <w:b/>
          <w:sz w:val="40"/>
          <w:szCs w:val="44"/>
        </w:rPr>
      </w:pPr>
    </w:p>
    <w:p w14:paraId="4483E46F" w14:textId="77777777" w:rsidR="004933A3" w:rsidRPr="00A02D48" w:rsidRDefault="004933A3" w:rsidP="004933A3">
      <w:pPr>
        <w:spacing w:line="360" w:lineRule="auto"/>
        <w:jc w:val="center"/>
        <w:outlineLvl w:val="0"/>
        <w:rPr>
          <w:rFonts w:cs="Times New Roman"/>
          <w:b/>
          <w:sz w:val="40"/>
          <w:szCs w:val="44"/>
        </w:rPr>
      </w:pPr>
      <w:bookmarkStart w:id="2" w:name="_Toc466460519"/>
      <w:bookmarkStart w:id="3" w:name="_Toc466460827"/>
      <w:r w:rsidRPr="002D7BF7">
        <w:rPr>
          <w:rFonts w:cs="Times New Roman"/>
          <w:b/>
          <w:sz w:val="40"/>
          <w:szCs w:val="44"/>
        </w:rPr>
        <w:t>PREPARED BY:</w:t>
      </w:r>
      <w:bookmarkEnd w:id="2"/>
      <w:bookmarkEnd w:id="3"/>
    </w:p>
    <w:tbl>
      <w:tblPr>
        <w:tblStyle w:val="TableGrid"/>
        <w:tblW w:w="0" w:type="auto"/>
        <w:tblLook w:val="04A0" w:firstRow="1" w:lastRow="0" w:firstColumn="1" w:lastColumn="0" w:noHBand="0" w:noVBand="1"/>
      </w:tblPr>
      <w:tblGrid>
        <w:gridCol w:w="4102"/>
        <w:gridCol w:w="4102"/>
      </w:tblGrid>
      <w:tr w:rsidR="004933A3" w:rsidRPr="00923DE0" w14:paraId="151506DA" w14:textId="77777777" w:rsidTr="00E02719">
        <w:tc>
          <w:tcPr>
            <w:tcW w:w="4102" w:type="dxa"/>
          </w:tcPr>
          <w:p w14:paraId="12DF4B5F" w14:textId="77777777" w:rsidR="004933A3" w:rsidRPr="00923DE0" w:rsidRDefault="004933A3" w:rsidP="00E02719">
            <w:pPr>
              <w:tabs>
                <w:tab w:val="left" w:pos="1134"/>
                <w:tab w:val="left" w:pos="4111"/>
              </w:tabs>
              <w:jc w:val="center"/>
              <w:rPr>
                <w:rFonts w:cs="Times New Roman"/>
                <w:b/>
                <w:sz w:val="32"/>
                <w:szCs w:val="40"/>
              </w:rPr>
            </w:pPr>
            <w:r w:rsidRPr="00923DE0">
              <w:rPr>
                <w:rFonts w:cs="Times New Roman"/>
                <w:b/>
                <w:sz w:val="32"/>
                <w:szCs w:val="40"/>
              </w:rPr>
              <w:t>NAME</w:t>
            </w:r>
          </w:p>
        </w:tc>
        <w:tc>
          <w:tcPr>
            <w:tcW w:w="4102" w:type="dxa"/>
          </w:tcPr>
          <w:p w14:paraId="1B5B3536" w14:textId="77777777" w:rsidR="004933A3" w:rsidRPr="00923DE0" w:rsidRDefault="004933A3" w:rsidP="00E02719">
            <w:pPr>
              <w:tabs>
                <w:tab w:val="left" w:pos="1134"/>
                <w:tab w:val="left" w:pos="4111"/>
              </w:tabs>
              <w:jc w:val="center"/>
              <w:rPr>
                <w:rFonts w:cs="Times New Roman"/>
                <w:b/>
                <w:sz w:val="32"/>
                <w:szCs w:val="40"/>
              </w:rPr>
            </w:pPr>
            <w:r w:rsidRPr="00923DE0">
              <w:rPr>
                <w:rFonts w:cs="Times New Roman"/>
                <w:b/>
                <w:sz w:val="32"/>
                <w:szCs w:val="40"/>
              </w:rPr>
              <w:t>MATRIC. NUM</w:t>
            </w:r>
          </w:p>
        </w:tc>
      </w:tr>
      <w:tr w:rsidR="004933A3" w14:paraId="61F349E0" w14:textId="77777777" w:rsidTr="00E02719">
        <w:tc>
          <w:tcPr>
            <w:tcW w:w="4102" w:type="dxa"/>
          </w:tcPr>
          <w:p w14:paraId="62B48F71" w14:textId="77777777" w:rsidR="004933A3" w:rsidRDefault="004933A3" w:rsidP="00E02719">
            <w:pPr>
              <w:tabs>
                <w:tab w:val="left" w:pos="1134"/>
                <w:tab w:val="left" w:pos="4111"/>
              </w:tabs>
              <w:jc w:val="center"/>
              <w:rPr>
                <w:rFonts w:cs="Times New Roman"/>
                <w:sz w:val="32"/>
                <w:szCs w:val="40"/>
              </w:rPr>
            </w:pPr>
            <w:r>
              <w:rPr>
                <w:rFonts w:cs="Times New Roman"/>
                <w:sz w:val="32"/>
                <w:szCs w:val="40"/>
              </w:rPr>
              <w:t>DEKA AULIYA AKBAR</w:t>
            </w:r>
          </w:p>
        </w:tc>
        <w:tc>
          <w:tcPr>
            <w:tcW w:w="4102" w:type="dxa"/>
          </w:tcPr>
          <w:p w14:paraId="43EFCF5F" w14:textId="77777777" w:rsidR="004933A3" w:rsidRDefault="004933A3" w:rsidP="00E02719">
            <w:pPr>
              <w:tabs>
                <w:tab w:val="left" w:pos="1134"/>
                <w:tab w:val="left" w:pos="4111"/>
              </w:tabs>
              <w:jc w:val="center"/>
              <w:rPr>
                <w:rFonts w:cs="Times New Roman"/>
                <w:sz w:val="32"/>
                <w:szCs w:val="40"/>
              </w:rPr>
            </w:pPr>
            <w:r>
              <w:rPr>
                <w:rFonts w:cs="Times New Roman"/>
                <w:sz w:val="32"/>
                <w:szCs w:val="40"/>
              </w:rPr>
              <w:t>U1323056K</w:t>
            </w:r>
          </w:p>
        </w:tc>
      </w:tr>
      <w:tr w:rsidR="004933A3" w14:paraId="15802BC8" w14:textId="77777777" w:rsidTr="00E02719">
        <w:tc>
          <w:tcPr>
            <w:tcW w:w="4102" w:type="dxa"/>
          </w:tcPr>
          <w:p w14:paraId="4D65F276" w14:textId="77777777" w:rsidR="004933A3" w:rsidRDefault="004933A3" w:rsidP="00E02719">
            <w:pPr>
              <w:tabs>
                <w:tab w:val="left" w:pos="1134"/>
                <w:tab w:val="left" w:pos="4111"/>
              </w:tabs>
              <w:jc w:val="center"/>
              <w:rPr>
                <w:rFonts w:cs="Times New Roman"/>
                <w:sz w:val="32"/>
                <w:szCs w:val="40"/>
              </w:rPr>
            </w:pPr>
          </w:p>
        </w:tc>
        <w:tc>
          <w:tcPr>
            <w:tcW w:w="4102" w:type="dxa"/>
          </w:tcPr>
          <w:p w14:paraId="5B137BC5" w14:textId="77777777" w:rsidR="004933A3" w:rsidRDefault="004933A3" w:rsidP="00E02719">
            <w:pPr>
              <w:tabs>
                <w:tab w:val="left" w:pos="1134"/>
                <w:tab w:val="left" w:pos="4111"/>
              </w:tabs>
              <w:jc w:val="center"/>
              <w:rPr>
                <w:rFonts w:cs="Times New Roman"/>
                <w:sz w:val="32"/>
                <w:szCs w:val="40"/>
              </w:rPr>
            </w:pPr>
          </w:p>
        </w:tc>
      </w:tr>
    </w:tbl>
    <w:p w14:paraId="711C4AC1" w14:textId="77777777" w:rsidR="004933A3" w:rsidRDefault="004933A3" w:rsidP="004933A3">
      <w:pPr>
        <w:tabs>
          <w:tab w:val="left" w:pos="1134"/>
          <w:tab w:val="left" w:pos="4111"/>
        </w:tabs>
        <w:spacing w:line="360" w:lineRule="auto"/>
        <w:jc w:val="center"/>
        <w:rPr>
          <w:rFonts w:cs="Times New Roman"/>
          <w:sz w:val="32"/>
          <w:szCs w:val="40"/>
        </w:rPr>
      </w:pPr>
    </w:p>
    <w:p w14:paraId="656CC9AB" w14:textId="77777777" w:rsidR="004933A3" w:rsidRPr="00FB6BA9" w:rsidRDefault="004933A3" w:rsidP="004933A3">
      <w:pPr>
        <w:tabs>
          <w:tab w:val="left" w:pos="1134"/>
          <w:tab w:val="left" w:pos="4111"/>
        </w:tabs>
        <w:spacing w:line="360" w:lineRule="auto"/>
        <w:jc w:val="center"/>
        <w:rPr>
          <w:rFonts w:cs="Times New Roman"/>
          <w:sz w:val="18"/>
          <w:szCs w:val="44"/>
        </w:rPr>
      </w:pPr>
    </w:p>
    <w:p w14:paraId="19819332" w14:textId="77777777" w:rsidR="004933A3" w:rsidRPr="007C5610" w:rsidRDefault="004933A3" w:rsidP="004933A3">
      <w:pPr>
        <w:tabs>
          <w:tab w:val="left" w:pos="1134"/>
          <w:tab w:val="left" w:pos="4111"/>
        </w:tabs>
        <w:spacing w:line="360" w:lineRule="auto"/>
        <w:jc w:val="center"/>
        <w:outlineLvl w:val="0"/>
        <w:rPr>
          <w:rFonts w:cs="Times New Roman"/>
          <w:sz w:val="40"/>
          <w:szCs w:val="44"/>
        </w:rPr>
      </w:pPr>
      <w:bookmarkStart w:id="4" w:name="_Toc466460520"/>
      <w:bookmarkStart w:id="5" w:name="_Toc466460828"/>
      <w:r w:rsidRPr="007C5610">
        <w:rPr>
          <w:rFonts w:cs="Times New Roman"/>
          <w:sz w:val="40"/>
          <w:szCs w:val="44"/>
        </w:rPr>
        <w:t>BACHELOR OF COMPUTER SCIENCE</w:t>
      </w:r>
      <w:bookmarkEnd w:id="4"/>
      <w:bookmarkEnd w:id="5"/>
    </w:p>
    <w:p w14:paraId="1AF89220" w14:textId="77777777" w:rsidR="004933A3" w:rsidRPr="00A02D48" w:rsidRDefault="004933A3" w:rsidP="004933A3">
      <w:pPr>
        <w:tabs>
          <w:tab w:val="left" w:pos="1134"/>
          <w:tab w:val="left" w:pos="4111"/>
        </w:tabs>
        <w:spacing w:line="360" w:lineRule="auto"/>
        <w:jc w:val="center"/>
        <w:rPr>
          <w:rFonts w:cs="Times New Roman"/>
          <w:b/>
          <w:sz w:val="40"/>
          <w:szCs w:val="44"/>
        </w:rPr>
      </w:pPr>
      <w:r w:rsidRPr="00A02D48">
        <w:rPr>
          <w:rFonts w:cs="Times New Roman"/>
          <w:b/>
          <w:sz w:val="40"/>
          <w:szCs w:val="44"/>
        </w:rPr>
        <w:t>SCHOOL OF COMPUTER SCIENCE AND ENGINEERING</w:t>
      </w:r>
    </w:p>
    <w:p w14:paraId="6B747594" w14:textId="05C710AA" w:rsidR="00825C12" w:rsidRPr="003F64F3" w:rsidRDefault="004933A3" w:rsidP="003F64F3">
      <w:pPr>
        <w:tabs>
          <w:tab w:val="left" w:pos="1134"/>
          <w:tab w:val="left" w:pos="4111"/>
        </w:tabs>
        <w:spacing w:line="360" w:lineRule="auto"/>
        <w:jc w:val="center"/>
        <w:outlineLvl w:val="0"/>
        <w:rPr>
          <w:rFonts w:eastAsia="Times New Roman" w:cs="Times New Roman"/>
          <w:lang w:val="en-US"/>
        </w:rPr>
        <w:sectPr w:rsidR="00825C12" w:rsidRPr="003F64F3" w:rsidSect="00E02719">
          <w:footerReference w:type="even" r:id="rId9"/>
          <w:footerReference w:type="default" r:id="rId10"/>
          <w:pgSz w:w="11900" w:h="16840"/>
          <w:pgMar w:top="1701" w:right="1701" w:bottom="1701" w:left="1985" w:header="709" w:footer="709" w:gutter="0"/>
          <w:cols w:space="708"/>
          <w:titlePg/>
          <w:docGrid w:linePitch="360"/>
        </w:sectPr>
      </w:pPr>
      <w:bookmarkStart w:id="6" w:name="_Toc466460521"/>
      <w:bookmarkStart w:id="7" w:name="_Toc466460829"/>
      <w:r w:rsidRPr="007C5610">
        <w:rPr>
          <w:rFonts w:cs="Times New Roman"/>
          <w:sz w:val="40"/>
          <w:szCs w:val="44"/>
        </w:rPr>
        <w:t>NANYANG TECHNOLOGICAL UNIVERSITY</w:t>
      </w:r>
      <w:bookmarkEnd w:id="6"/>
      <w:bookmarkEnd w:id="7"/>
      <w:r w:rsidRPr="003C04B3">
        <w:rPr>
          <w:rFonts w:eastAsia="Times New Roman" w:cs="Times New Roman"/>
          <w:lang w:val="en-US"/>
        </w:rPr>
        <w:t xml:space="preserve"> </w:t>
      </w:r>
    </w:p>
    <w:bookmarkStart w:id="8" w:name="_Toc466460830" w:displacedByCustomXml="next"/>
    <w:sdt>
      <w:sdtPr>
        <w:id w:val="-1113743312"/>
        <w:docPartObj>
          <w:docPartGallery w:val="Table of Contents"/>
          <w:docPartUnique/>
        </w:docPartObj>
      </w:sdtPr>
      <w:sdtEndPr>
        <w:rPr>
          <w:rFonts w:ascii="Times New Roman" w:eastAsiaTheme="minorHAnsi" w:hAnsi="Times New Roman" w:cstheme="minorBidi"/>
          <w:bCs/>
          <w:noProof/>
          <w:color w:val="auto"/>
          <w:sz w:val="24"/>
          <w:szCs w:val="24"/>
        </w:rPr>
      </w:sdtEndPr>
      <w:sdtContent>
        <w:p w14:paraId="23DB2C91" w14:textId="77777777" w:rsidR="003E0AA3" w:rsidRDefault="009F0600" w:rsidP="003E0AA3">
          <w:pPr>
            <w:pStyle w:val="TOCHeading"/>
            <w:rPr>
              <w:noProof/>
            </w:rPr>
          </w:pPr>
          <w:r>
            <w:t xml:space="preserve">TABLE OF </w:t>
          </w:r>
          <w:r w:rsidRPr="003E0AA3">
            <w:t>CONTENTS</w:t>
          </w:r>
          <w:bookmarkEnd w:id="8"/>
          <w:r w:rsidR="00235337">
            <w:rPr>
              <w:bCs/>
            </w:rPr>
            <w:fldChar w:fldCharType="begin"/>
          </w:r>
          <w:r w:rsidR="00235337">
            <w:instrText xml:space="preserve"> TOC \o "1-3" \h \z \u </w:instrText>
          </w:r>
          <w:r w:rsidR="00235337">
            <w:rPr>
              <w:bCs/>
            </w:rPr>
            <w:fldChar w:fldCharType="separate"/>
          </w:r>
        </w:p>
        <w:p w14:paraId="308D534B" w14:textId="77777777" w:rsidR="003E0AA3" w:rsidRDefault="003E0AA3">
          <w:pPr>
            <w:pStyle w:val="TOC1"/>
            <w:tabs>
              <w:tab w:val="right" w:leader="dot" w:pos="9622"/>
            </w:tabs>
            <w:rPr>
              <w:rFonts w:asciiTheme="minorHAnsi" w:eastAsiaTheme="minorEastAsia" w:hAnsiTheme="minorHAnsi"/>
              <w:b w:val="0"/>
              <w:bCs w:val="0"/>
              <w:noProof/>
              <w:lang w:eastAsia="en-GB"/>
            </w:rPr>
          </w:pPr>
          <w:hyperlink w:anchor="_Toc466460831" w:history="1">
            <w:r w:rsidRPr="00973C4F">
              <w:rPr>
                <w:rStyle w:val="Hyperlink"/>
                <w:noProof/>
              </w:rPr>
              <w:t>PART I - CONVOLUTIONAL NETWORK</w:t>
            </w:r>
            <w:r>
              <w:rPr>
                <w:noProof/>
                <w:webHidden/>
              </w:rPr>
              <w:tab/>
            </w:r>
            <w:r>
              <w:rPr>
                <w:noProof/>
                <w:webHidden/>
              </w:rPr>
              <w:fldChar w:fldCharType="begin"/>
            </w:r>
            <w:r>
              <w:rPr>
                <w:noProof/>
                <w:webHidden/>
              </w:rPr>
              <w:instrText xml:space="preserve"> PAGEREF _Toc466460831 \h </w:instrText>
            </w:r>
            <w:r>
              <w:rPr>
                <w:noProof/>
                <w:webHidden/>
              </w:rPr>
            </w:r>
            <w:r>
              <w:rPr>
                <w:noProof/>
                <w:webHidden/>
              </w:rPr>
              <w:fldChar w:fldCharType="separate"/>
            </w:r>
            <w:r>
              <w:rPr>
                <w:noProof/>
                <w:webHidden/>
              </w:rPr>
              <w:t>3</w:t>
            </w:r>
            <w:r>
              <w:rPr>
                <w:noProof/>
                <w:webHidden/>
              </w:rPr>
              <w:fldChar w:fldCharType="end"/>
            </w:r>
          </w:hyperlink>
        </w:p>
        <w:p w14:paraId="38C13CD9" w14:textId="77777777" w:rsidR="003E0AA3" w:rsidRDefault="003E0AA3">
          <w:pPr>
            <w:pStyle w:val="TOC1"/>
            <w:tabs>
              <w:tab w:val="left" w:pos="480"/>
              <w:tab w:val="right" w:leader="dot" w:pos="9622"/>
            </w:tabs>
            <w:rPr>
              <w:rFonts w:asciiTheme="minorHAnsi" w:eastAsiaTheme="minorEastAsia" w:hAnsiTheme="minorHAnsi"/>
              <w:b w:val="0"/>
              <w:bCs w:val="0"/>
              <w:noProof/>
              <w:lang w:eastAsia="en-GB"/>
            </w:rPr>
          </w:pPr>
          <w:hyperlink w:anchor="_Toc466460832" w:history="1">
            <w:r w:rsidRPr="00973C4F">
              <w:rPr>
                <w:rStyle w:val="Hyperlink"/>
                <w:noProof/>
              </w:rPr>
              <w:t>1</w:t>
            </w:r>
            <w:r>
              <w:rPr>
                <w:rFonts w:asciiTheme="minorHAnsi" w:eastAsiaTheme="minorEastAsia" w:hAnsiTheme="minorHAnsi"/>
                <w:b w:val="0"/>
                <w:bCs w:val="0"/>
                <w:noProof/>
                <w:lang w:eastAsia="en-GB"/>
              </w:rPr>
              <w:tab/>
            </w:r>
            <w:r w:rsidRPr="00973C4F">
              <w:rPr>
                <w:rStyle w:val="Hyperlink"/>
                <w:noProof/>
              </w:rPr>
              <w:t>Introduction</w:t>
            </w:r>
            <w:r>
              <w:rPr>
                <w:noProof/>
                <w:webHidden/>
              </w:rPr>
              <w:tab/>
            </w:r>
            <w:r>
              <w:rPr>
                <w:noProof/>
                <w:webHidden/>
              </w:rPr>
              <w:fldChar w:fldCharType="begin"/>
            </w:r>
            <w:r>
              <w:rPr>
                <w:noProof/>
                <w:webHidden/>
              </w:rPr>
              <w:instrText xml:space="preserve"> PAGEREF _Toc466460832 \h </w:instrText>
            </w:r>
            <w:r>
              <w:rPr>
                <w:noProof/>
                <w:webHidden/>
              </w:rPr>
            </w:r>
            <w:r>
              <w:rPr>
                <w:noProof/>
                <w:webHidden/>
              </w:rPr>
              <w:fldChar w:fldCharType="separate"/>
            </w:r>
            <w:r>
              <w:rPr>
                <w:noProof/>
                <w:webHidden/>
              </w:rPr>
              <w:t>3</w:t>
            </w:r>
            <w:r>
              <w:rPr>
                <w:noProof/>
                <w:webHidden/>
              </w:rPr>
              <w:fldChar w:fldCharType="end"/>
            </w:r>
          </w:hyperlink>
        </w:p>
        <w:p w14:paraId="684835CC" w14:textId="77777777" w:rsidR="003E0AA3" w:rsidRDefault="003E0AA3">
          <w:pPr>
            <w:pStyle w:val="TOC1"/>
            <w:tabs>
              <w:tab w:val="left" w:pos="480"/>
              <w:tab w:val="right" w:leader="dot" w:pos="9622"/>
            </w:tabs>
            <w:rPr>
              <w:rFonts w:asciiTheme="minorHAnsi" w:eastAsiaTheme="minorEastAsia" w:hAnsiTheme="minorHAnsi"/>
              <w:b w:val="0"/>
              <w:bCs w:val="0"/>
              <w:noProof/>
              <w:lang w:eastAsia="en-GB"/>
            </w:rPr>
          </w:pPr>
          <w:hyperlink w:anchor="_Toc466460833" w:history="1">
            <w:r w:rsidRPr="00973C4F">
              <w:rPr>
                <w:rStyle w:val="Hyperlink"/>
                <w:noProof/>
              </w:rPr>
              <w:t>2</w:t>
            </w:r>
            <w:r>
              <w:rPr>
                <w:rFonts w:asciiTheme="minorHAnsi" w:eastAsiaTheme="minorEastAsia" w:hAnsiTheme="minorHAnsi"/>
                <w:b w:val="0"/>
                <w:bCs w:val="0"/>
                <w:noProof/>
                <w:lang w:eastAsia="en-GB"/>
              </w:rPr>
              <w:tab/>
            </w:r>
            <w:r w:rsidRPr="00973C4F">
              <w:rPr>
                <w:rStyle w:val="Hyperlink"/>
                <w:noProof/>
              </w:rPr>
              <w:t>Methodologies</w:t>
            </w:r>
            <w:r>
              <w:rPr>
                <w:noProof/>
                <w:webHidden/>
              </w:rPr>
              <w:tab/>
            </w:r>
            <w:r>
              <w:rPr>
                <w:noProof/>
                <w:webHidden/>
              </w:rPr>
              <w:fldChar w:fldCharType="begin"/>
            </w:r>
            <w:r>
              <w:rPr>
                <w:noProof/>
                <w:webHidden/>
              </w:rPr>
              <w:instrText xml:space="preserve"> PAGEREF _Toc466460833 \h </w:instrText>
            </w:r>
            <w:r>
              <w:rPr>
                <w:noProof/>
                <w:webHidden/>
              </w:rPr>
            </w:r>
            <w:r>
              <w:rPr>
                <w:noProof/>
                <w:webHidden/>
              </w:rPr>
              <w:fldChar w:fldCharType="separate"/>
            </w:r>
            <w:r>
              <w:rPr>
                <w:noProof/>
                <w:webHidden/>
              </w:rPr>
              <w:t>3</w:t>
            </w:r>
            <w:r>
              <w:rPr>
                <w:noProof/>
                <w:webHidden/>
              </w:rPr>
              <w:fldChar w:fldCharType="end"/>
            </w:r>
          </w:hyperlink>
        </w:p>
        <w:p w14:paraId="3544B6EA" w14:textId="77777777" w:rsidR="003E0AA3" w:rsidRDefault="003E0AA3">
          <w:pPr>
            <w:pStyle w:val="TOC2"/>
            <w:tabs>
              <w:tab w:val="left" w:pos="960"/>
              <w:tab w:val="right" w:leader="dot" w:pos="9622"/>
            </w:tabs>
            <w:rPr>
              <w:rFonts w:asciiTheme="minorHAnsi" w:eastAsiaTheme="minorEastAsia" w:hAnsiTheme="minorHAnsi"/>
              <w:b w:val="0"/>
              <w:bCs w:val="0"/>
              <w:noProof/>
              <w:sz w:val="24"/>
              <w:szCs w:val="24"/>
              <w:lang w:eastAsia="en-GB"/>
            </w:rPr>
          </w:pPr>
          <w:hyperlink w:anchor="_Toc466460834" w:history="1">
            <w:r w:rsidRPr="00973C4F">
              <w:rPr>
                <w:rStyle w:val="Hyperlink"/>
                <w:noProof/>
              </w:rPr>
              <w:t>2.1</w:t>
            </w:r>
            <w:r>
              <w:rPr>
                <w:rFonts w:asciiTheme="minorHAnsi" w:eastAsiaTheme="minorEastAsia" w:hAnsiTheme="minorHAnsi"/>
                <w:b w:val="0"/>
                <w:bCs w:val="0"/>
                <w:noProof/>
                <w:sz w:val="24"/>
                <w:szCs w:val="24"/>
                <w:lang w:eastAsia="en-GB"/>
              </w:rPr>
              <w:tab/>
            </w:r>
            <w:r w:rsidRPr="00973C4F">
              <w:rPr>
                <w:rStyle w:val="Hyperlink"/>
                <w:noProof/>
              </w:rPr>
              <w:t>Strategies</w:t>
            </w:r>
            <w:r>
              <w:rPr>
                <w:noProof/>
                <w:webHidden/>
              </w:rPr>
              <w:tab/>
            </w:r>
            <w:r>
              <w:rPr>
                <w:noProof/>
                <w:webHidden/>
              </w:rPr>
              <w:fldChar w:fldCharType="begin"/>
            </w:r>
            <w:r>
              <w:rPr>
                <w:noProof/>
                <w:webHidden/>
              </w:rPr>
              <w:instrText xml:space="preserve"> PAGEREF _Toc466460834 \h </w:instrText>
            </w:r>
            <w:r>
              <w:rPr>
                <w:noProof/>
                <w:webHidden/>
              </w:rPr>
            </w:r>
            <w:r>
              <w:rPr>
                <w:noProof/>
                <w:webHidden/>
              </w:rPr>
              <w:fldChar w:fldCharType="separate"/>
            </w:r>
            <w:r>
              <w:rPr>
                <w:noProof/>
                <w:webHidden/>
              </w:rPr>
              <w:t>3</w:t>
            </w:r>
            <w:r>
              <w:rPr>
                <w:noProof/>
                <w:webHidden/>
              </w:rPr>
              <w:fldChar w:fldCharType="end"/>
            </w:r>
          </w:hyperlink>
        </w:p>
        <w:p w14:paraId="282A06C0" w14:textId="77777777" w:rsidR="003E0AA3" w:rsidRDefault="003E0AA3">
          <w:pPr>
            <w:pStyle w:val="TOC2"/>
            <w:tabs>
              <w:tab w:val="left" w:pos="960"/>
              <w:tab w:val="right" w:leader="dot" w:pos="9622"/>
            </w:tabs>
            <w:rPr>
              <w:rFonts w:asciiTheme="minorHAnsi" w:eastAsiaTheme="minorEastAsia" w:hAnsiTheme="minorHAnsi"/>
              <w:b w:val="0"/>
              <w:bCs w:val="0"/>
              <w:noProof/>
              <w:sz w:val="24"/>
              <w:szCs w:val="24"/>
              <w:lang w:eastAsia="en-GB"/>
            </w:rPr>
          </w:pPr>
          <w:hyperlink w:anchor="_Toc466460835" w:history="1">
            <w:r w:rsidRPr="00973C4F">
              <w:rPr>
                <w:rStyle w:val="Hyperlink"/>
                <w:noProof/>
              </w:rPr>
              <w:t>2.2</w:t>
            </w:r>
            <w:r>
              <w:rPr>
                <w:rFonts w:asciiTheme="minorHAnsi" w:eastAsiaTheme="minorEastAsia" w:hAnsiTheme="minorHAnsi"/>
                <w:b w:val="0"/>
                <w:bCs w:val="0"/>
                <w:noProof/>
                <w:sz w:val="24"/>
                <w:szCs w:val="24"/>
                <w:lang w:eastAsia="en-GB"/>
              </w:rPr>
              <w:tab/>
            </w:r>
            <w:r w:rsidRPr="00973C4F">
              <w:rPr>
                <w:rStyle w:val="Hyperlink"/>
                <w:noProof/>
              </w:rPr>
              <w:t>Assumptions</w:t>
            </w:r>
            <w:r>
              <w:rPr>
                <w:noProof/>
                <w:webHidden/>
              </w:rPr>
              <w:tab/>
            </w:r>
            <w:r>
              <w:rPr>
                <w:noProof/>
                <w:webHidden/>
              </w:rPr>
              <w:fldChar w:fldCharType="begin"/>
            </w:r>
            <w:r>
              <w:rPr>
                <w:noProof/>
                <w:webHidden/>
              </w:rPr>
              <w:instrText xml:space="preserve"> PAGEREF _Toc466460835 \h </w:instrText>
            </w:r>
            <w:r>
              <w:rPr>
                <w:noProof/>
                <w:webHidden/>
              </w:rPr>
            </w:r>
            <w:r>
              <w:rPr>
                <w:noProof/>
                <w:webHidden/>
              </w:rPr>
              <w:fldChar w:fldCharType="separate"/>
            </w:r>
            <w:r>
              <w:rPr>
                <w:noProof/>
                <w:webHidden/>
              </w:rPr>
              <w:t>3</w:t>
            </w:r>
            <w:r>
              <w:rPr>
                <w:noProof/>
                <w:webHidden/>
              </w:rPr>
              <w:fldChar w:fldCharType="end"/>
            </w:r>
          </w:hyperlink>
        </w:p>
        <w:p w14:paraId="6F51C21F" w14:textId="77777777" w:rsidR="003E0AA3" w:rsidRDefault="003E0AA3">
          <w:pPr>
            <w:pStyle w:val="TOC2"/>
            <w:tabs>
              <w:tab w:val="left" w:pos="960"/>
              <w:tab w:val="right" w:leader="dot" w:pos="9622"/>
            </w:tabs>
            <w:rPr>
              <w:rFonts w:asciiTheme="minorHAnsi" w:eastAsiaTheme="minorEastAsia" w:hAnsiTheme="minorHAnsi"/>
              <w:b w:val="0"/>
              <w:bCs w:val="0"/>
              <w:noProof/>
              <w:sz w:val="24"/>
              <w:szCs w:val="24"/>
              <w:lang w:eastAsia="en-GB"/>
            </w:rPr>
          </w:pPr>
          <w:hyperlink w:anchor="_Toc466460836" w:history="1">
            <w:r w:rsidRPr="00973C4F">
              <w:rPr>
                <w:rStyle w:val="Hyperlink"/>
                <w:noProof/>
              </w:rPr>
              <w:t>2.3</w:t>
            </w:r>
            <w:r>
              <w:rPr>
                <w:rFonts w:asciiTheme="minorHAnsi" w:eastAsiaTheme="minorEastAsia" w:hAnsiTheme="minorHAnsi"/>
                <w:b w:val="0"/>
                <w:bCs w:val="0"/>
                <w:noProof/>
                <w:sz w:val="24"/>
                <w:szCs w:val="24"/>
                <w:lang w:eastAsia="en-GB"/>
              </w:rPr>
              <w:tab/>
            </w:r>
            <w:r w:rsidRPr="00973C4F">
              <w:rPr>
                <w:rStyle w:val="Hyperlink"/>
                <w:noProof/>
              </w:rPr>
              <w:t>Model Architectures</w:t>
            </w:r>
            <w:r>
              <w:rPr>
                <w:noProof/>
                <w:webHidden/>
              </w:rPr>
              <w:tab/>
            </w:r>
            <w:r>
              <w:rPr>
                <w:noProof/>
                <w:webHidden/>
              </w:rPr>
              <w:fldChar w:fldCharType="begin"/>
            </w:r>
            <w:r>
              <w:rPr>
                <w:noProof/>
                <w:webHidden/>
              </w:rPr>
              <w:instrText xml:space="preserve"> PAGEREF _Toc466460836 \h </w:instrText>
            </w:r>
            <w:r>
              <w:rPr>
                <w:noProof/>
                <w:webHidden/>
              </w:rPr>
            </w:r>
            <w:r>
              <w:rPr>
                <w:noProof/>
                <w:webHidden/>
              </w:rPr>
              <w:fldChar w:fldCharType="separate"/>
            </w:r>
            <w:r>
              <w:rPr>
                <w:noProof/>
                <w:webHidden/>
              </w:rPr>
              <w:t>3</w:t>
            </w:r>
            <w:r>
              <w:rPr>
                <w:noProof/>
                <w:webHidden/>
              </w:rPr>
              <w:fldChar w:fldCharType="end"/>
            </w:r>
          </w:hyperlink>
        </w:p>
        <w:p w14:paraId="2E911F51" w14:textId="77777777" w:rsidR="003E0AA3" w:rsidRDefault="003E0AA3">
          <w:pPr>
            <w:pStyle w:val="TOC3"/>
            <w:tabs>
              <w:tab w:val="left" w:pos="1440"/>
              <w:tab w:val="right" w:leader="dot" w:pos="9622"/>
            </w:tabs>
            <w:rPr>
              <w:rFonts w:asciiTheme="minorHAnsi" w:eastAsiaTheme="minorEastAsia" w:hAnsiTheme="minorHAnsi"/>
              <w:noProof/>
              <w:szCs w:val="24"/>
              <w:lang w:eastAsia="en-GB"/>
            </w:rPr>
          </w:pPr>
          <w:hyperlink w:anchor="_Toc466460837" w:history="1">
            <w:r w:rsidRPr="00973C4F">
              <w:rPr>
                <w:rStyle w:val="Hyperlink"/>
                <w:noProof/>
              </w:rPr>
              <w:t>2.3.1</w:t>
            </w:r>
            <w:r>
              <w:rPr>
                <w:rFonts w:asciiTheme="minorHAnsi" w:eastAsiaTheme="minorEastAsia" w:hAnsiTheme="minorHAnsi"/>
                <w:noProof/>
                <w:szCs w:val="24"/>
                <w:lang w:eastAsia="en-GB"/>
              </w:rPr>
              <w:tab/>
            </w:r>
            <w:r w:rsidRPr="00973C4F">
              <w:rPr>
                <w:rStyle w:val="Hyperlink"/>
                <w:noProof/>
              </w:rPr>
              <w:t>1 Convolutional and 1 Pooling Layer</w:t>
            </w:r>
            <w:r>
              <w:rPr>
                <w:noProof/>
                <w:webHidden/>
              </w:rPr>
              <w:tab/>
            </w:r>
            <w:r>
              <w:rPr>
                <w:noProof/>
                <w:webHidden/>
              </w:rPr>
              <w:fldChar w:fldCharType="begin"/>
            </w:r>
            <w:r>
              <w:rPr>
                <w:noProof/>
                <w:webHidden/>
              </w:rPr>
              <w:instrText xml:space="preserve"> PAGEREF _Toc466460837 \h </w:instrText>
            </w:r>
            <w:r>
              <w:rPr>
                <w:noProof/>
                <w:webHidden/>
              </w:rPr>
            </w:r>
            <w:r>
              <w:rPr>
                <w:noProof/>
                <w:webHidden/>
              </w:rPr>
              <w:fldChar w:fldCharType="separate"/>
            </w:r>
            <w:r>
              <w:rPr>
                <w:noProof/>
                <w:webHidden/>
              </w:rPr>
              <w:t>3</w:t>
            </w:r>
            <w:r>
              <w:rPr>
                <w:noProof/>
                <w:webHidden/>
              </w:rPr>
              <w:fldChar w:fldCharType="end"/>
            </w:r>
          </w:hyperlink>
        </w:p>
        <w:p w14:paraId="106B2A3D" w14:textId="77777777" w:rsidR="003E0AA3" w:rsidRDefault="003E0AA3">
          <w:pPr>
            <w:pStyle w:val="TOC3"/>
            <w:tabs>
              <w:tab w:val="left" w:pos="1440"/>
              <w:tab w:val="right" w:leader="dot" w:pos="9622"/>
            </w:tabs>
            <w:rPr>
              <w:rFonts w:asciiTheme="minorHAnsi" w:eastAsiaTheme="minorEastAsia" w:hAnsiTheme="minorHAnsi"/>
              <w:noProof/>
              <w:szCs w:val="24"/>
              <w:lang w:eastAsia="en-GB"/>
            </w:rPr>
          </w:pPr>
          <w:hyperlink w:anchor="_Toc466460838" w:history="1">
            <w:r w:rsidRPr="00973C4F">
              <w:rPr>
                <w:rStyle w:val="Hyperlink"/>
                <w:noProof/>
              </w:rPr>
              <w:t>2.3.2</w:t>
            </w:r>
            <w:r>
              <w:rPr>
                <w:rFonts w:asciiTheme="minorHAnsi" w:eastAsiaTheme="minorEastAsia" w:hAnsiTheme="minorHAnsi"/>
                <w:noProof/>
                <w:szCs w:val="24"/>
                <w:lang w:eastAsia="en-GB"/>
              </w:rPr>
              <w:tab/>
            </w:r>
            <w:r w:rsidRPr="00973C4F">
              <w:rPr>
                <w:rStyle w:val="Hyperlink"/>
                <w:noProof/>
              </w:rPr>
              <w:t>2 Convolutional and 2 Pooling Layers</w:t>
            </w:r>
            <w:r>
              <w:rPr>
                <w:noProof/>
                <w:webHidden/>
              </w:rPr>
              <w:tab/>
            </w:r>
            <w:r>
              <w:rPr>
                <w:noProof/>
                <w:webHidden/>
              </w:rPr>
              <w:fldChar w:fldCharType="begin"/>
            </w:r>
            <w:r>
              <w:rPr>
                <w:noProof/>
                <w:webHidden/>
              </w:rPr>
              <w:instrText xml:space="preserve"> PAGEREF _Toc466460838 \h </w:instrText>
            </w:r>
            <w:r>
              <w:rPr>
                <w:noProof/>
                <w:webHidden/>
              </w:rPr>
            </w:r>
            <w:r>
              <w:rPr>
                <w:noProof/>
                <w:webHidden/>
              </w:rPr>
              <w:fldChar w:fldCharType="separate"/>
            </w:r>
            <w:r>
              <w:rPr>
                <w:noProof/>
                <w:webHidden/>
              </w:rPr>
              <w:t>3</w:t>
            </w:r>
            <w:r>
              <w:rPr>
                <w:noProof/>
                <w:webHidden/>
              </w:rPr>
              <w:fldChar w:fldCharType="end"/>
            </w:r>
          </w:hyperlink>
        </w:p>
        <w:p w14:paraId="7A402865" w14:textId="77777777" w:rsidR="003E0AA3" w:rsidRDefault="003E0AA3">
          <w:pPr>
            <w:pStyle w:val="TOC2"/>
            <w:tabs>
              <w:tab w:val="left" w:pos="960"/>
              <w:tab w:val="right" w:leader="dot" w:pos="9622"/>
            </w:tabs>
            <w:rPr>
              <w:rFonts w:asciiTheme="minorHAnsi" w:eastAsiaTheme="minorEastAsia" w:hAnsiTheme="minorHAnsi"/>
              <w:b w:val="0"/>
              <w:bCs w:val="0"/>
              <w:noProof/>
              <w:sz w:val="24"/>
              <w:szCs w:val="24"/>
              <w:lang w:eastAsia="en-GB"/>
            </w:rPr>
          </w:pPr>
          <w:hyperlink w:anchor="_Toc466460839" w:history="1">
            <w:r w:rsidRPr="00973C4F">
              <w:rPr>
                <w:rStyle w:val="Hyperlink"/>
                <w:noProof/>
              </w:rPr>
              <w:t>2.4</w:t>
            </w:r>
            <w:r>
              <w:rPr>
                <w:rFonts w:asciiTheme="minorHAnsi" w:eastAsiaTheme="minorEastAsia" w:hAnsiTheme="minorHAnsi"/>
                <w:b w:val="0"/>
                <w:bCs w:val="0"/>
                <w:noProof/>
                <w:sz w:val="24"/>
                <w:szCs w:val="24"/>
                <w:lang w:eastAsia="en-GB"/>
              </w:rPr>
              <w:tab/>
            </w:r>
            <w:r w:rsidRPr="00973C4F">
              <w:rPr>
                <w:rStyle w:val="Hyperlink"/>
                <w:noProof/>
              </w:rPr>
              <w:t>Learning Algorithms</w:t>
            </w:r>
            <w:r>
              <w:rPr>
                <w:noProof/>
                <w:webHidden/>
              </w:rPr>
              <w:tab/>
            </w:r>
            <w:r>
              <w:rPr>
                <w:noProof/>
                <w:webHidden/>
              </w:rPr>
              <w:fldChar w:fldCharType="begin"/>
            </w:r>
            <w:r>
              <w:rPr>
                <w:noProof/>
                <w:webHidden/>
              </w:rPr>
              <w:instrText xml:space="preserve"> PAGEREF _Toc466460839 \h </w:instrText>
            </w:r>
            <w:r>
              <w:rPr>
                <w:noProof/>
                <w:webHidden/>
              </w:rPr>
            </w:r>
            <w:r>
              <w:rPr>
                <w:noProof/>
                <w:webHidden/>
              </w:rPr>
              <w:fldChar w:fldCharType="separate"/>
            </w:r>
            <w:r>
              <w:rPr>
                <w:noProof/>
                <w:webHidden/>
              </w:rPr>
              <w:t>3</w:t>
            </w:r>
            <w:r>
              <w:rPr>
                <w:noProof/>
                <w:webHidden/>
              </w:rPr>
              <w:fldChar w:fldCharType="end"/>
            </w:r>
          </w:hyperlink>
        </w:p>
        <w:p w14:paraId="0A5A9A6A" w14:textId="77777777" w:rsidR="003E0AA3" w:rsidRDefault="003E0AA3">
          <w:pPr>
            <w:pStyle w:val="TOC1"/>
            <w:tabs>
              <w:tab w:val="left" w:pos="480"/>
              <w:tab w:val="right" w:leader="dot" w:pos="9622"/>
            </w:tabs>
            <w:rPr>
              <w:rFonts w:asciiTheme="minorHAnsi" w:eastAsiaTheme="minorEastAsia" w:hAnsiTheme="minorHAnsi"/>
              <w:b w:val="0"/>
              <w:bCs w:val="0"/>
              <w:noProof/>
              <w:lang w:eastAsia="en-GB"/>
            </w:rPr>
          </w:pPr>
          <w:hyperlink w:anchor="_Toc466460840" w:history="1">
            <w:r w:rsidRPr="00973C4F">
              <w:rPr>
                <w:rStyle w:val="Hyperlink"/>
                <w:noProof/>
              </w:rPr>
              <w:t>3</w:t>
            </w:r>
            <w:r>
              <w:rPr>
                <w:rFonts w:asciiTheme="minorHAnsi" w:eastAsiaTheme="minorEastAsia" w:hAnsiTheme="minorHAnsi"/>
                <w:b w:val="0"/>
                <w:bCs w:val="0"/>
                <w:noProof/>
                <w:lang w:eastAsia="en-GB"/>
              </w:rPr>
              <w:tab/>
            </w:r>
            <w:r w:rsidRPr="00973C4F">
              <w:rPr>
                <w:rStyle w:val="Hyperlink"/>
                <w:noProof/>
              </w:rPr>
              <w:t>Implementation</w:t>
            </w:r>
            <w:r>
              <w:rPr>
                <w:noProof/>
                <w:webHidden/>
              </w:rPr>
              <w:tab/>
            </w:r>
            <w:r>
              <w:rPr>
                <w:noProof/>
                <w:webHidden/>
              </w:rPr>
              <w:fldChar w:fldCharType="begin"/>
            </w:r>
            <w:r>
              <w:rPr>
                <w:noProof/>
                <w:webHidden/>
              </w:rPr>
              <w:instrText xml:space="preserve"> PAGEREF _Toc466460840 \h </w:instrText>
            </w:r>
            <w:r>
              <w:rPr>
                <w:noProof/>
                <w:webHidden/>
              </w:rPr>
            </w:r>
            <w:r>
              <w:rPr>
                <w:noProof/>
                <w:webHidden/>
              </w:rPr>
              <w:fldChar w:fldCharType="separate"/>
            </w:r>
            <w:r>
              <w:rPr>
                <w:noProof/>
                <w:webHidden/>
              </w:rPr>
              <w:t>4</w:t>
            </w:r>
            <w:r>
              <w:rPr>
                <w:noProof/>
                <w:webHidden/>
              </w:rPr>
              <w:fldChar w:fldCharType="end"/>
            </w:r>
          </w:hyperlink>
        </w:p>
        <w:p w14:paraId="50E28164" w14:textId="77777777" w:rsidR="003E0AA3" w:rsidRDefault="003E0AA3">
          <w:pPr>
            <w:pStyle w:val="TOC1"/>
            <w:tabs>
              <w:tab w:val="left" w:pos="480"/>
              <w:tab w:val="right" w:leader="dot" w:pos="9622"/>
            </w:tabs>
            <w:rPr>
              <w:rFonts w:asciiTheme="minorHAnsi" w:eastAsiaTheme="minorEastAsia" w:hAnsiTheme="minorHAnsi"/>
              <w:b w:val="0"/>
              <w:bCs w:val="0"/>
              <w:noProof/>
              <w:lang w:eastAsia="en-GB"/>
            </w:rPr>
          </w:pPr>
          <w:hyperlink w:anchor="_Toc466460841" w:history="1">
            <w:r w:rsidRPr="00973C4F">
              <w:rPr>
                <w:rStyle w:val="Hyperlink"/>
                <w:noProof/>
              </w:rPr>
              <w:t>4</w:t>
            </w:r>
            <w:r>
              <w:rPr>
                <w:rFonts w:asciiTheme="minorHAnsi" w:eastAsiaTheme="minorEastAsia" w:hAnsiTheme="minorHAnsi"/>
                <w:b w:val="0"/>
                <w:bCs w:val="0"/>
                <w:noProof/>
                <w:lang w:eastAsia="en-GB"/>
              </w:rPr>
              <w:tab/>
            </w:r>
            <w:r w:rsidRPr="00973C4F">
              <w:rPr>
                <w:rStyle w:val="Hyperlink"/>
                <w:noProof/>
              </w:rPr>
              <w:t>Results and Analysis</w:t>
            </w:r>
            <w:r>
              <w:rPr>
                <w:noProof/>
                <w:webHidden/>
              </w:rPr>
              <w:tab/>
            </w:r>
            <w:r>
              <w:rPr>
                <w:noProof/>
                <w:webHidden/>
              </w:rPr>
              <w:fldChar w:fldCharType="begin"/>
            </w:r>
            <w:r>
              <w:rPr>
                <w:noProof/>
                <w:webHidden/>
              </w:rPr>
              <w:instrText xml:space="preserve"> PAGEREF _Toc466460841 \h </w:instrText>
            </w:r>
            <w:r>
              <w:rPr>
                <w:noProof/>
                <w:webHidden/>
              </w:rPr>
            </w:r>
            <w:r>
              <w:rPr>
                <w:noProof/>
                <w:webHidden/>
              </w:rPr>
              <w:fldChar w:fldCharType="separate"/>
            </w:r>
            <w:r>
              <w:rPr>
                <w:noProof/>
                <w:webHidden/>
              </w:rPr>
              <w:t>4</w:t>
            </w:r>
            <w:r>
              <w:rPr>
                <w:noProof/>
                <w:webHidden/>
              </w:rPr>
              <w:fldChar w:fldCharType="end"/>
            </w:r>
          </w:hyperlink>
        </w:p>
        <w:p w14:paraId="1C8AAB9A" w14:textId="77777777" w:rsidR="003E0AA3" w:rsidRDefault="003E0AA3">
          <w:pPr>
            <w:pStyle w:val="TOC2"/>
            <w:tabs>
              <w:tab w:val="left" w:pos="960"/>
              <w:tab w:val="right" w:leader="dot" w:pos="9622"/>
            </w:tabs>
            <w:rPr>
              <w:rFonts w:asciiTheme="minorHAnsi" w:eastAsiaTheme="minorEastAsia" w:hAnsiTheme="minorHAnsi"/>
              <w:b w:val="0"/>
              <w:bCs w:val="0"/>
              <w:noProof/>
              <w:sz w:val="24"/>
              <w:szCs w:val="24"/>
              <w:lang w:eastAsia="en-GB"/>
            </w:rPr>
          </w:pPr>
          <w:hyperlink w:anchor="_Toc466460842" w:history="1">
            <w:r w:rsidRPr="00973C4F">
              <w:rPr>
                <w:rStyle w:val="Hyperlink"/>
                <w:noProof/>
              </w:rPr>
              <w:t>4.1</w:t>
            </w:r>
            <w:r>
              <w:rPr>
                <w:rFonts w:asciiTheme="minorHAnsi" w:eastAsiaTheme="minorEastAsia" w:hAnsiTheme="minorHAnsi"/>
                <w:b w:val="0"/>
                <w:bCs w:val="0"/>
                <w:noProof/>
                <w:sz w:val="24"/>
                <w:szCs w:val="24"/>
                <w:lang w:eastAsia="en-GB"/>
              </w:rPr>
              <w:tab/>
            </w:r>
            <w:r w:rsidRPr="00973C4F">
              <w:rPr>
                <w:rStyle w:val="Hyperlink"/>
                <w:noProof/>
              </w:rPr>
              <w:t>Model with 1 Convolutional and Pooling layer</w:t>
            </w:r>
            <w:r>
              <w:rPr>
                <w:noProof/>
                <w:webHidden/>
              </w:rPr>
              <w:tab/>
            </w:r>
            <w:r>
              <w:rPr>
                <w:noProof/>
                <w:webHidden/>
              </w:rPr>
              <w:fldChar w:fldCharType="begin"/>
            </w:r>
            <w:r>
              <w:rPr>
                <w:noProof/>
                <w:webHidden/>
              </w:rPr>
              <w:instrText xml:space="preserve"> PAGEREF _Toc466460842 \h </w:instrText>
            </w:r>
            <w:r>
              <w:rPr>
                <w:noProof/>
                <w:webHidden/>
              </w:rPr>
            </w:r>
            <w:r>
              <w:rPr>
                <w:noProof/>
                <w:webHidden/>
              </w:rPr>
              <w:fldChar w:fldCharType="separate"/>
            </w:r>
            <w:r>
              <w:rPr>
                <w:noProof/>
                <w:webHidden/>
              </w:rPr>
              <w:t>4</w:t>
            </w:r>
            <w:r>
              <w:rPr>
                <w:noProof/>
                <w:webHidden/>
              </w:rPr>
              <w:fldChar w:fldCharType="end"/>
            </w:r>
          </w:hyperlink>
        </w:p>
        <w:p w14:paraId="0EE5F75C" w14:textId="77777777" w:rsidR="003E0AA3" w:rsidRDefault="003E0AA3">
          <w:pPr>
            <w:pStyle w:val="TOC3"/>
            <w:tabs>
              <w:tab w:val="left" w:pos="1440"/>
              <w:tab w:val="right" w:leader="dot" w:pos="9622"/>
            </w:tabs>
            <w:rPr>
              <w:rFonts w:asciiTheme="minorHAnsi" w:eastAsiaTheme="minorEastAsia" w:hAnsiTheme="minorHAnsi"/>
              <w:noProof/>
              <w:szCs w:val="24"/>
              <w:lang w:eastAsia="en-GB"/>
            </w:rPr>
          </w:pPr>
          <w:hyperlink w:anchor="_Toc466460843" w:history="1">
            <w:r w:rsidRPr="00973C4F">
              <w:rPr>
                <w:rStyle w:val="Hyperlink"/>
                <w:noProof/>
              </w:rPr>
              <w:t>4.1.1</w:t>
            </w:r>
            <w:r>
              <w:rPr>
                <w:rFonts w:asciiTheme="minorHAnsi" w:eastAsiaTheme="minorEastAsia" w:hAnsiTheme="minorHAnsi"/>
                <w:noProof/>
                <w:szCs w:val="24"/>
                <w:lang w:eastAsia="en-GB"/>
              </w:rPr>
              <w:tab/>
            </w:r>
            <w:r w:rsidRPr="00973C4F">
              <w:rPr>
                <w:rStyle w:val="Hyperlink"/>
                <w:noProof/>
              </w:rPr>
              <w:t>Learning Rate</w:t>
            </w:r>
            <w:r>
              <w:rPr>
                <w:noProof/>
                <w:webHidden/>
              </w:rPr>
              <w:tab/>
            </w:r>
            <w:r>
              <w:rPr>
                <w:noProof/>
                <w:webHidden/>
              </w:rPr>
              <w:fldChar w:fldCharType="begin"/>
            </w:r>
            <w:r>
              <w:rPr>
                <w:noProof/>
                <w:webHidden/>
              </w:rPr>
              <w:instrText xml:space="preserve"> PAGEREF _Toc466460843 \h </w:instrText>
            </w:r>
            <w:r>
              <w:rPr>
                <w:noProof/>
                <w:webHidden/>
              </w:rPr>
            </w:r>
            <w:r>
              <w:rPr>
                <w:noProof/>
                <w:webHidden/>
              </w:rPr>
              <w:fldChar w:fldCharType="separate"/>
            </w:r>
            <w:r>
              <w:rPr>
                <w:noProof/>
                <w:webHidden/>
              </w:rPr>
              <w:t>4</w:t>
            </w:r>
            <w:r>
              <w:rPr>
                <w:noProof/>
                <w:webHidden/>
              </w:rPr>
              <w:fldChar w:fldCharType="end"/>
            </w:r>
          </w:hyperlink>
        </w:p>
        <w:p w14:paraId="274F31AE" w14:textId="77777777" w:rsidR="003E0AA3" w:rsidRDefault="003E0AA3">
          <w:pPr>
            <w:pStyle w:val="TOC3"/>
            <w:tabs>
              <w:tab w:val="left" w:pos="1440"/>
              <w:tab w:val="right" w:leader="dot" w:pos="9622"/>
            </w:tabs>
            <w:rPr>
              <w:rFonts w:asciiTheme="minorHAnsi" w:eastAsiaTheme="minorEastAsia" w:hAnsiTheme="minorHAnsi"/>
              <w:noProof/>
              <w:szCs w:val="24"/>
              <w:lang w:eastAsia="en-GB"/>
            </w:rPr>
          </w:pPr>
          <w:hyperlink w:anchor="_Toc466460844" w:history="1">
            <w:r w:rsidRPr="00973C4F">
              <w:rPr>
                <w:rStyle w:val="Hyperlink"/>
                <w:noProof/>
              </w:rPr>
              <w:t>4.1.2</w:t>
            </w:r>
            <w:r>
              <w:rPr>
                <w:rFonts w:asciiTheme="minorHAnsi" w:eastAsiaTheme="minorEastAsia" w:hAnsiTheme="minorHAnsi"/>
                <w:noProof/>
                <w:szCs w:val="24"/>
                <w:lang w:eastAsia="en-GB"/>
              </w:rPr>
              <w:tab/>
            </w:r>
            <w:r w:rsidRPr="00973C4F">
              <w:rPr>
                <w:rStyle w:val="Hyperlink"/>
                <w:noProof/>
              </w:rPr>
              <w:t>Batch Sizes</w:t>
            </w:r>
            <w:r>
              <w:rPr>
                <w:noProof/>
                <w:webHidden/>
              </w:rPr>
              <w:tab/>
            </w:r>
            <w:r>
              <w:rPr>
                <w:noProof/>
                <w:webHidden/>
              </w:rPr>
              <w:fldChar w:fldCharType="begin"/>
            </w:r>
            <w:r>
              <w:rPr>
                <w:noProof/>
                <w:webHidden/>
              </w:rPr>
              <w:instrText xml:space="preserve"> PAGEREF _Toc466460844 \h </w:instrText>
            </w:r>
            <w:r>
              <w:rPr>
                <w:noProof/>
                <w:webHidden/>
              </w:rPr>
            </w:r>
            <w:r>
              <w:rPr>
                <w:noProof/>
                <w:webHidden/>
              </w:rPr>
              <w:fldChar w:fldCharType="separate"/>
            </w:r>
            <w:r>
              <w:rPr>
                <w:noProof/>
                <w:webHidden/>
              </w:rPr>
              <w:t>5</w:t>
            </w:r>
            <w:r>
              <w:rPr>
                <w:noProof/>
                <w:webHidden/>
              </w:rPr>
              <w:fldChar w:fldCharType="end"/>
            </w:r>
          </w:hyperlink>
        </w:p>
        <w:p w14:paraId="2431AEF6" w14:textId="77777777" w:rsidR="003E0AA3" w:rsidRDefault="003E0AA3">
          <w:pPr>
            <w:pStyle w:val="TOC3"/>
            <w:tabs>
              <w:tab w:val="left" w:pos="1440"/>
              <w:tab w:val="right" w:leader="dot" w:pos="9622"/>
            </w:tabs>
            <w:rPr>
              <w:rFonts w:asciiTheme="minorHAnsi" w:eastAsiaTheme="minorEastAsia" w:hAnsiTheme="minorHAnsi"/>
              <w:noProof/>
              <w:szCs w:val="24"/>
              <w:lang w:eastAsia="en-GB"/>
            </w:rPr>
          </w:pPr>
          <w:hyperlink w:anchor="_Toc466460845" w:history="1">
            <w:r w:rsidRPr="00973C4F">
              <w:rPr>
                <w:rStyle w:val="Hyperlink"/>
                <w:noProof/>
              </w:rPr>
              <w:t>4.1.3</w:t>
            </w:r>
            <w:r>
              <w:rPr>
                <w:rFonts w:asciiTheme="minorHAnsi" w:eastAsiaTheme="minorEastAsia" w:hAnsiTheme="minorHAnsi"/>
                <w:noProof/>
                <w:szCs w:val="24"/>
                <w:lang w:eastAsia="en-GB"/>
              </w:rPr>
              <w:tab/>
            </w:r>
            <w:r w:rsidRPr="00973C4F">
              <w:rPr>
                <w:rStyle w:val="Hyperlink"/>
                <w:noProof/>
              </w:rPr>
              <w:t>Momentum and Decay</w:t>
            </w:r>
            <w:r>
              <w:rPr>
                <w:noProof/>
                <w:webHidden/>
              </w:rPr>
              <w:tab/>
            </w:r>
            <w:r>
              <w:rPr>
                <w:noProof/>
                <w:webHidden/>
              </w:rPr>
              <w:fldChar w:fldCharType="begin"/>
            </w:r>
            <w:r>
              <w:rPr>
                <w:noProof/>
                <w:webHidden/>
              </w:rPr>
              <w:instrText xml:space="preserve"> PAGEREF _Toc466460845 \h </w:instrText>
            </w:r>
            <w:r>
              <w:rPr>
                <w:noProof/>
                <w:webHidden/>
              </w:rPr>
            </w:r>
            <w:r>
              <w:rPr>
                <w:noProof/>
                <w:webHidden/>
              </w:rPr>
              <w:fldChar w:fldCharType="separate"/>
            </w:r>
            <w:r>
              <w:rPr>
                <w:noProof/>
                <w:webHidden/>
              </w:rPr>
              <w:t>7</w:t>
            </w:r>
            <w:r>
              <w:rPr>
                <w:noProof/>
                <w:webHidden/>
              </w:rPr>
              <w:fldChar w:fldCharType="end"/>
            </w:r>
          </w:hyperlink>
        </w:p>
        <w:p w14:paraId="2111E989" w14:textId="77777777" w:rsidR="003E0AA3" w:rsidRDefault="003E0AA3">
          <w:pPr>
            <w:pStyle w:val="TOC3"/>
            <w:tabs>
              <w:tab w:val="left" w:pos="1440"/>
              <w:tab w:val="right" w:leader="dot" w:pos="9622"/>
            </w:tabs>
            <w:rPr>
              <w:rFonts w:asciiTheme="minorHAnsi" w:eastAsiaTheme="minorEastAsia" w:hAnsiTheme="minorHAnsi"/>
              <w:noProof/>
              <w:szCs w:val="24"/>
              <w:lang w:eastAsia="en-GB"/>
            </w:rPr>
          </w:pPr>
          <w:hyperlink w:anchor="_Toc466460846" w:history="1">
            <w:r w:rsidRPr="00973C4F">
              <w:rPr>
                <w:rStyle w:val="Hyperlink"/>
                <w:noProof/>
              </w:rPr>
              <w:t>4.1.4</w:t>
            </w:r>
            <w:r>
              <w:rPr>
                <w:rFonts w:asciiTheme="minorHAnsi" w:eastAsiaTheme="minorEastAsia" w:hAnsiTheme="minorHAnsi"/>
                <w:noProof/>
                <w:szCs w:val="24"/>
                <w:lang w:eastAsia="en-GB"/>
              </w:rPr>
              <w:tab/>
            </w:r>
            <w:r w:rsidRPr="00973C4F">
              <w:rPr>
                <w:rStyle w:val="Hyperlink"/>
                <w:noProof/>
              </w:rPr>
              <w:t>Recommended Model</w:t>
            </w:r>
            <w:r>
              <w:rPr>
                <w:noProof/>
                <w:webHidden/>
              </w:rPr>
              <w:tab/>
            </w:r>
            <w:r>
              <w:rPr>
                <w:noProof/>
                <w:webHidden/>
              </w:rPr>
              <w:fldChar w:fldCharType="begin"/>
            </w:r>
            <w:r>
              <w:rPr>
                <w:noProof/>
                <w:webHidden/>
              </w:rPr>
              <w:instrText xml:space="preserve"> PAGEREF _Toc466460846 \h </w:instrText>
            </w:r>
            <w:r>
              <w:rPr>
                <w:noProof/>
                <w:webHidden/>
              </w:rPr>
            </w:r>
            <w:r>
              <w:rPr>
                <w:noProof/>
                <w:webHidden/>
              </w:rPr>
              <w:fldChar w:fldCharType="separate"/>
            </w:r>
            <w:r>
              <w:rPr>
                <w:noProof/>
                <w:webHidden/>
              </w:rPr>
              <w:t>9</w:t>
            </w:r>
            <w:r>
              <w:rPr>
                <w:noProof/>
                <w:webHidden/>
              </w:rPr>
              <w:fldChar w:fldCharType="end"/>
            </w:r>
          </w:hyperlink>
        </w:p>
        <w:p w14:paraId="47390243" w14:textId="77777777" w:rsidR="003E0AA3" w:rsidRDefault="003E0AA3">
          <w:pPr>
            <w:pStyle w:val="TOC2"/>
            <w:tabs>
              <w:tab w:val="left" w:pos="960"/>
              <w:tab w:val="right" w:leader="dot" w:pos="9622"/>
            </w:tabs>
            <w:rPr>
              <w:rFonts w:asciiTheme="minorHAnsi" w:eastAsiaTheme="minorEastAsia" w:hAnsiTheme="minorHAnsi"/>
              <w:b w:val="0"/>
              <w:bCs w:val="0"/>
              <w:noProof/>
              <w:sz w:val="24"/>
              <w:szCs w:val="24"/>
              <w:lang w:eastAsia="en-GB"/>
            </w:rPr>
          </w:pPr>
          <w:hyperlink w:anchor="_Toc466460847" w:history="1">
            <w:r w:rsidRPr="00973C4F">
              <w:rPr>
                <w:rStyle w:val="Hyperlink"/>
                <w:noProof/>
              </w:rPr>
              <w:t>4.2</w:t>
            </w:r>
            <w:r>
              <w:rPr>
                <w:rFonts w:asciiTheme="minorHAnsi" w:eastAsiaTheme="minorEastAsia" w:hAnsiTheme="minorHAnsi"/>
                <w:b w:val="0"/>
                <w:bCs w:val="0"/>
                <w:noProof/>
                <w:sz w:val="24"/>
                <w:szCs w:val="24"/>
                <w:lang w:eastAsia="en-GB"/>
              </w:rPr>
              <w:tab/>
            </w:r>
            <w:r w:rsidRPr="00973C4F">
              <w:rPr>
                <w:rStyle w:val="Hyperlink"/>
                <w:noProof/>
              </w:rPr>
              <w:t>Model with 2 Convolutional and Pooling layers</w:t>
            </w:r>
            <w:r>
              <w:rPr>
                <w:noProof/>
                <w:webHidden/>
              </w:rPr>
              <w:tab/>
            </w:r>
            <w:r>
              <w:rPr>
                <w:noProof/>
                <w:webHidden/>
              </w:rPr>
              <w:fldChar w:fldCharType="begin"/>
            </w:r>
            <w:r>
              <w:rPr>
                <w:noProof/>
                <w:webHidden/>
              </w:rPr>
              <w:instrText xml:space="preserve"> PAGEREF _Toc466460847 \h </w:instrText>
            </w:r>
            <w:r>
              <w:rPr>
                <w:noProof/>
                <w:webHidden/>
              </w:rPr>
            </w:r>
            <w:r>
              <w:rPr>
                <w:noProof/>
                <w:webHidden/>
              </w:rPr>
              <w:fldChar w:fldCharType="separate"/>
            </w:r>
            <w:r>
              <w:rPr>
                <w:noProof/>
                <w:webHidden/>
              </w:rPr>
              <w:t>9</w:t>
            </w:r>
            <w:r>
              <w:rPr>
                <w:noProof/>
                <w:webHidden/>
              </w:rPr>
              <w:fldChar w:fldCharType="end"/>
            </w:r>
          </w:hyperlink>
        </w:p>
        <w:p w14:paraId="7118A7D8" w14:textId="77777777" w:rsidR="003E0AA3" w:rsidRDefault="003E0AA3">
          <w:pPr>
            <w:pStyle w:val="TOC3"/>
            <w:tabs>
              <w:tab w:val="left" w:pos="1440"/>
              <w:tab w:val="right" w:leader="dot" w:pos="9622"/>
            </w:tabs>
            <w:rPr>
              <w:rFonts w:asciiTheme="minorHAnsi" w:eastAsiaTheme="minorEastAsia" w:hAnsiTheme="minorHAnsi"/>
              <w:noProof/>
              <w:szCs w:val="24"/>
              <w:lang w:eastAsia="en-GB"/>
            </w:rPr>
          </w:pPr>
          <w:hyperlink w:anchor="_Toc466460848" w:history="1">
            <w:r w:rsidRPr="00973C4F">
              <w:rPr>
                <w:rStyle w:val="Hyperlink"/>
                <w:noProof/>
              </w:rPr>
              <w:t>4.2.1</w:t>
            </w:r>
            <w:r>
              <w:rPr>
                <w:rFonts w:asciiTheme="minorHAnsi" w:eastAsiaTheme="minorEastAsia" w:hAnsiTheme="minorHAnsi"/>
                <w:noProof/>
                <w:szCs w:val="24"/>
                <w:lang w:eastAsia="en-GB"/>
              </w:rPr>
              <w:tab/>
            </w:r>
            <w:r w:rsidRPr="00973C4F">
              <w:rPr>
                <w:rStyle w:val="Hyperlink"/>
                <w:noProof/>
              </w:rPr>
              <w:t>Number of filters</w:t>
            </w:r>
            <w:r>
              <w:rPr>
                <w:noProof/>
                <w:webHidden/>
              </w:rPr>
              <w:tab/>
            </w:r>
            <w:r>
              <w:rPr>
                <w:noProof/>
                <w:webHidden/>
              </w:rPr>
              <w:fldChar w:fldCharType="begin"/>
            </w:r>
            <w:r>
              <w:rPr>
                <w:noProof/>
                <w:webHidden/>
              </w:rPr>
              <w:instrText xml:space="preserve"> PAGEREF _Toc466460848 \h </w:instrText>
            </w:r>
            <w:r>
              <w:rPr>
                <w:noProof/>
                <w:webHidden/>
              </w:rPr>
            </w:r>
            <w:r>
              <w:rPr>
                <w:noProof/>
                <w:webHidden/>
              </w:rPr>
              <w:fldChar w:fldCharType="separate"/>
            </w:r>
            <w:r>
              <w:rPr>
                <w:noProof/>
                <w:webHidden/>
              </w:rPr>
              <w:t>9</w:t>
            </w:r>
            <w:r>
              <w:rPr>
                <w:noProof/>
                <w:webHidden/>
              </w:rPr>
              <w:fldChar w:fldCharType="end"/>
            </w:r>
          </w:hyperlink>
        </w:p>
        <w:p w14:paraId="59EBEBB3" w14:textId="77777777" w:rsidR="003E0AA3" w:rsidRDefault="003E0AA3">
          <w:pPr>
            <w:pStyle w:val="TOC3"/>
            <w:tabs>
              <w:tab w:val="left" w:pos="1440"/>
              <w:tab w:val="right" w:leader="dot" w:pos="9622"/>
            </w:tabs>
            <w:rPr>
              <w:rFonts w:asciiTheme="minorHAnsi" w:eastAsiaTheme="minorEastAsia" w:hAnsiTheme="minorHAnsi"/>
              <w:noProof/>
              <w:szCs w:val="24"/>
              <w:lang w:eastAsia="en-GB"/>
            </w:rPr>
          </w:pPr>
          <w:hyperlink w:anchor="_Toc466460849" w:history="1">
            <w:r w:rsidRPr="00973C4F">
              <w:rPr>
                <w:rStyle w:val="Hyperlink"/>
                <w:noProof/>
              </w:rPr>
              <w:t>4.2.2</w:t>
            </w:r>
            <w:r>
              <w:rPr>
                <w:rFonts w:asciiTheme="minorHAnsi" w:eastAsiaTheme="minorEastAsia" w:hAnsiTheme="minorHAnsi"/>
                <w:noProof/>
                <w:szCs w:val="24"/>
                <w:lang w:eastAsia="en-GB"/>
              </w:rPr>
              <w:tab/>
            </w:r>
            <w:r w:rsidRPr="00973C4F">
              <w:rPr>
                <w:rStyle w:val="Hyperlink"/>
                <w:noProof/>
              </w:rPr>
              <w:t>Recommended Model</w:t>
            </w:r>
            <w:r>
              <w:rPr>
                <w:noProof/>
                <w:webHidden/>
              </w:rPr>
              <w:tab/>
            </w:r>
            <w:r>
              <w:rPr>
                <w:noProof/>
                <w:webHidden/>
              </w:rPr>
              <w:fldChar w:fldCharType="begin"/>
            </w:r>
            <w:r>
              <w:rPr>
                <w:noProof/>
                <w:webHidden/>
              </w:rPr>
              <w:instrText xml:space="preserve"> PAGEREF _Toc466460849 \h </w:instrText>
            </w:r>
            <w:r>
              <w:rPr>
                <w:noProof/>
                <w:webHidden/>
              </w:rPr>
            </w:r>
            <w:r>
              <w:rPr>
                <w:noProof/>
                <w:webHidden/>
              </w:rPr>
              <w:fldChar w:fldCharType="separate"/>
            </w:r>
            <w:r>
              <w:rPr>
                <w:noProof/>
                <w:webHidden/>
              </w:rPr>
              <w:t>11</w:t>
            </w:r>
            <w:r>
              <w:rPr>
                <w:noProof/>
                <w:webHidden/>
              </w:rPr>
              <w:fldChar w:fldCharType="end"/>
            </w:r>
          </w:hyperlink>
        </w:p>
        <w:p w14:paraId="4ABE10F6" w14:textId="77777777" w:rsidR="003E0AA3" w:rsidRDefault="003E0AA3">
          <w:pPr>
            <w:pStyle w:val="TOC1"/>
            <w:tabs>
              <w:tab w:val="right" w:leader="dot" w:pos="9622"/>
            </w:tabs>
            <w:rPr>
              <w:rFonts w:asciiTheme="minorHAnsi" w:eastAsiaTheme="minorEastAsia" w:hAnsiTheme="minorHAnsi"/>
              <w:b w:val="0"/>
              <w:bCs w:val="0"/>
              <w:noProof/>
              <w:lang w:eastAsia="en-GB"/>
            </w:rPr>
          </w:pPr>
          <w:hyperlink w:anchor="_Toc466460850" w:history="1">
            <w:r w:rsidRPr="00973C4F">
              <w:rPr>
                <w:rStyle w:val="Hyperlink"/>
                <w:noProof/>
              </w:rPr>
              <w:t>PART II - AUTOENCODERS</w:t>
            </w:r>
            <w:r>
              <w:rPr>
                <w:noProof/>
                <w:webHidden/>
              </w:rPr>
              <w:tab/>
            </w:r>
            <w:r>
              <w:rPr>
                <w:noProof/>
                <w:webHidden/>
              </w:rPr>
              <w:fldChar w:fldCharType="begin"/>
            </w:r>
            <w:r>
              <w:rPr>
                <w:noProof/>
                <w:webHidden/>
              </w:rPr>
              <w:instrText xml:space="preserve"> PAGEREF _Toc466460850 \h </w:instrText>
            </w:r>
            <w:r>
              <w:rPr>
                <w:noProof/>
                <w:webHidden/>
              </w:rPr>
            </w:r>
            <w:r>
              <w:rPr>
                <w:noProof/>
                <w:webHidden/>
              </w:rPr>
              <w:fldChar w:fldCharType="separate"/>
            </w:r>
            <w:r>
              <w:rPr>
                <w:noProof/>
                <w:webHidden/>
              </w:rPr>
              <w:t>12</w:t>
            </w:r>
            <w:r>
              <w:rPr>
                <w:noProof/>
                <w:webHidden/>
              </w:rPr>
              <w:fldChar w:fldCharType="end"/>
            </w:r>
          </w:hyperlink>
        </w:p>
        <w:p w14:paraId="789D8C86" w14:textId="77777777" w:rsidR="003E0AA3" w:rsidRDefault="003E0AA3">
          <w:pPr>
            <w:pStyle w:val="TOC1"/>
            <w:tabs>
              <w:tab w:val="left" w:pos="480"/>
              <w:tab w:val="right" w:leader="dot" w:pos="9622"/>
            </w:tabs>
            <w:rPr>
              <w:rFonts w:asciiTheme="minorHAnsi" w:eastAsiaTheme="minorEastAsia" w:hAnsiTheme="minorHAnsi"/>
              <w:b w:val="0"/>
              <w:bCs w:val="0"/>
              <w:noProof/>
              <w:lang w:eastAsia="en-GB"/>
            </w:rPr>
          </w:pPr>
          <w:hyperlink w:anchor="_Toc466460851" w:history="1">
            <w:r w:rsidRPr="00973C4F">
              <w:rPr>
                <w:rStyle w:val="Hyperlink"/>
                <w:noProof/>
              </w:rPr>
              <w:t>1</w:t>
            </w:r>
            <w:r>
              <w:rPr>
                <w:rFonts w:asciiTheme="minorHAnsi" w:eastAsiaTheme="minorEastAsia" w:hAnsiTheme="minorHAnsi"/>
                <w:b w:val="0"/>
                <w:bCs w:val="0"/>
                <w:noProof/>
                <w:lang w:eastAsia="en-GB"/>
              </w:rPr>
              <w:tab/>
            </w:r>
            <w:r w:rsidRPr="00973C4F">
              <w:rPr>
                <w:rStyle w:val="Hyperlink"/>
                <w:noProof/>
              </w:rPr>
              <w:t>Introduction</w:t>
            </w:r>
            <w:r>
              <w:rPr>
                <w:noProof/>
                <w:webHidden/>
              </w:rPr>
              <w:tab/>
            </w:r>
            <w:r>
              <w:rPr>
                <w:noProof/>
                <w:webHidden/>
              </w:rPr>
              <w:fldChar w:fldCharType="begin"/>
            </w:r>
            <w:r>
              <w:rPr>
                <w:noProof/>
                <w:webHidden/>
              </w:rPr>
              <w:instrText xml:space="preserve"> PAGEREF _Toc466460851 \h </w:instrText>
            </w:r>
            <w:r>
              <w:rPr>
                <w:noProof/>
                <w:webHidden/>
              </w:rPr>
            </w:r>
            <w:r>
              <w:rPr>
                <w:noProof/>
                <w:webHidden/>
              </w:rPr>
              <w:fldChar w:fldCharType="separate"/>
            </w:r>
            <w:r>
              <w:rPr>
                <w:noProof/>
                <w:webHidden/>
              </w:rPr>
              <w:t>12</w:t>
            </w:r>
            <w:r>
              <w:rPr>
                <w:noProof/>
                <w:webHidden/>
              </w:rPr>
              <w:fldChar w:fldCharType="end"/>
            </w:r>
          </w:hyperlink>
        </w:p>
        <w:p w14:paraId="4F24E4BE" w14:textId="77777777" w:rsidR="003E0AA3" w:rsidRDefault="003E0AA3">
          <w:pPr>
            <w:pStyle w:val="TOC2"/>
            <w:tabs>
              <w:tab w:val="left" w:pos="960"/>
              <w:tab w:val="right" w:leader="dot" w:pos="9622"/>
            </w:tabs>
            <w:rPr>
              <w:rFonts w:asciiTheme="minorHAnsi" w:eastAsiaTheme="minorEastAsia" w:hAnsiTheme="minorHAnsi"/>
              <w:b w:val="0"/>
              <w:bCs w:val="0"/>
              <w:noProof/>
              <w:sz w:val="24"/>
              <w:szCs w:val="24"/>
              <w:lang w:eastAsia="en-GB"/>
            </w:rPr>
          </w:pPr>
          <w:hyperlink w:anchor="_Toc466460852" w:history="1">
            <w:r w:rsidRPr="00973C4F">
              <w:rPr>
                <w:rStyle w:val="Hyperlink"/>
                <w:noProof/>
              </w:rPr>
              <w:t>1.1</w:t>
            </w:r>
            <w:r>
              <w:rPr>
                <w:rFonts w:asciiTheme="minorHAnsi" w:eastAsiaTheme="minorEastAsia" w:hAnsiTheme="minorHAnsi"/>
                <w:b w:val="0"/>
                <w:bCs w:val="0"/>
                <w:noProof/>
                <w:sz w:val="24"/>
                <w:szCs w:val="24"/>
                <w:lang w:eastAsia="en-GB"/>
              </w:rPr>
              <w:tab/>
            </w:r>
            <w:r w:rsidRPr="00973C4F">
              <w:rPr>
                <w:rStyle w:val="Hyperlink"/>
                <w:noProof/>
              </w:rPr>
              <w:t>Algorithm</w:t>
            </w:r>
            <w:r>
              <w:rPr>
                <w:noProof/>
                <w:webHidden/>
              </w:rPr>
              <w:tab/>
            </w:r>
            <w:r>
              <w:rPr>
                <w:noProof/>
                <w:webHidden/>
              </w:rPr>
              <w:fldChar w:fldCharType="begin"/>
            </w:r>
            <w:r>
              <w:rPr>
                <w:noProof/>
                <w:webHidden/>
              </w:rPr>
              <w:instrText xml:space="preserve"> PAGEREF _Toc466460852 \h </w:instrText>
            </w:r>
            <w:r>
              <w:rPr>
                <w:noProof/>
                <w:webHidden/>
              </w:rPr>
            </w:r>
            <w:r>
              <w:rPr>
                <w:noProof/>
                <w:webHidden/>
              </w:rPr>
              <w:fldChar w:fldCharType="separate"/>
            </w:r>
            <w:r>
              <w:rPr>
                <w:noProof/>
                <w:webHidden/>
              </w:rPr>
              <w:t>12</w:t>
            </w:r>
            <w:r>
              <w:rPr>
                <w:noProof/>
                <w:webHidden/>
              </w:rPr>
              <w:fldChar w:fldCharType="end"/>
            </w:r>
          </w:hyperlink>
        </w:p>
        <w:p w14:paraId="556834CC" w14:textId="77777777" w:rsidR="003E0AA3" w:rsidRDefault="003E0AA3">
          <w:pPr>
            <w:pStyle w:val="TOC2"/>
            <w:tabs>
              <w:tab w:val="left" w:pos="960"/>
              <w:tab w:val="right" w:leader="dot" w:pos="9622"/>
            </w:tabs>
            <w:rPr>
              <w:rFonts w:asciiTheme="minorHAnsi" w:eastAsiaTheme="minorEastAsia" w:hAnsiTheme="minorHAnsi"/>
              <w:b w:val="0"/>
              <w:bCs w:val="0"/>
              <w:noProof/>
              <w:sz w:val="24"/>
              <w:szCs w:val="24"/>
              <w:lang w:eastAsia="en-GB"/>
            </w:rPr>
          </w:pPr>
          <w:hyperlink w:anchor="_Toc466460853" w:history="1">
            <w:r w:rsidRPr="00973C4F">
              <w:rPr>
                <w:rStyle w:val="Hyperlink"/>
                <w:noProof/>
              </w:rPr>
              <w:t>1.2</w:t>
            </w:r>
            <w:r>
              <w:rPr>
                <w:rFonts w:asciiTheme="minorHAnsi" w:eastAsiaTheme="minorEastAsia" w:hAnsiTheme="minorHAnsi"/>
                <w:b w:val="0"/>
                <w:bCs w:val="0"/>
                <w:noProof/>
                <w:sz w:val="24"/>
                <w:szCs w:val="24"/>
                <w:lang w:eastAsia="en-GB"/>
              </w:rPr>
              <w:tab/>
            </w:r>
            <w:r w:rsidRPr="00973C4F">
              <w:rPr>
                <w:rStyle w:val="Hyperlink"/>
                <w:noProof/>
              </w:rPr>
              <w:t>Autoencoder Parameters</w:t>
            </w:r>
            <w:r>
              <w:rPr>
                <w:noProof/>
                <w:webHidden/>
              </w:rPr>
              <w:tab/>
            </w:r>
            <w:r>
              <w:rPr>
                <w:noProof/>
                <w:webHidden/>
              </w:rPr>
              <w:fldChar w:fldCharType="begin"/>
            </w:r>
            <w:r>
              <w:rPr>
                <w:noProof/>
                <w:webHidden/>
              </w:rPr>
              <w:instrText xml:space="preserve"> PAGEREF _Toc466460853 \h </w:instrText>
            </w:r>
            <w:r>
              <w:rPr>
                <w:noProof/>
                <w:webHidden/>
              </w:rPr>
            </w:r>
            <w:r>
              <w:rPr>
                <w:noProof/>
                <w:webHidden/>
              </w:rPr>
              <w:fldChar w:fldCharType="separate"/>
            </w:r>
            <w:r>
              <w:rPr>
                <w:noProof/>
                <w:webHidden/>
              </w:rPr>
              <w:t>12</w:t>
            </w:r>
            <w:r>
              <w:rPr>
                <w:noProof/>
                <w:webHidden/>
              </w:rPr>
              <w:fldChar w:fldCharType="end"/>
            </w:r>
          </w:hyperlink>
        </w:p>
        <w:p w14:paraId="19BE65E8" w14:textId="77777777" w:rsidR="003E0AA3" w:rsidRDefault="003E0AA3">
          <w:pPr>
            <w:pStyle w:val="TOC3"/>
            <w:tabs>
              <w:tab w:val="left" w:pos="1440"/>
              <w:tab w:val="right" w:leader="dot" w:pos="9622"/>
            </w:tabs>
            <w:rPr>
              <w:rFonts w:asciiTheme="minorHAnsi" w:eastAsiaTheme="minorEastAsia" w:hAnsiTheme="minorHAnsi"/>
              <w:noProof/>
              <w:szCs w:val="24"/>
              <w:lang w:eastAsia="en-GB"/>
            </w:rPr>
          </w:pPr>
          <w:hyperlink w:anchor="_Toc466460854" w:history="1">
            <w:r w:rsidRPr="00973C4F">
              <w:rPr>
                <w:rStyle w:val="Hyperlink"/>
                <w:noProof/>
              </w:rPr>
              <w:t>1.2.1</w:t>
            </w:r>
            <w:r>
              <w:rPr>
                <w:rFonts w:asciiTheme="minorHAnsi" w:eastAsiaTheme="minorEastAsia" w:hAnsiTheme="minorHAnsi"/>
                <w:noProof/>
                <w:szCs w:val="24"/>
                <w:lang w:eastAsia="en-GB"/>
              </w:rPr>
              <w:tab/>
            </w:r>
            <w:r w:rsidRPr="00973C4F">
              <w:rPr>
                <w:rStyle w:val="Hyperlink"/>
                <w:noProof/>
              </w:rPr>
              <w:t>Transfer Functions</w:t>
            </w:r>
            <w:r>
              <w:rPr>
                <w:noProof/>
                <w:webHidden/>
              </w:rPr>
              <w:tab/>
            </w:r>
            <w:r>
              <w:rPr>
                <w:noProof/>
                <w:webHidden/>
              </w:rPr>
              <w:fldChar w:fldCharType="begin"/>
            </w:r>
            <w:r>
              <w:rPr>
                <w:noProof/>
                <w:webHidden/>
              </w:rPr>
              <w:instrText xml:space="preserve"> PAGEREF _Toc466460854 \h </w:instrText>
            </w:r>
            <w:r>
              <w:rPr>
                <w:noProof/>
                <w:webHidden/>
              </w:rPr>
            </w:r>
            <w:r>
              <w:rPr>
                <w:noProof/>
                <w:webHidden/>
              </w:rPr>
              <w:fldChar w:fldCharType="separate"/>
            </w:r>
            <w:r>
              <w:rPr>
                <w:noProof/>
                <w:webHidden/>
              </w:rPr>
              <w:t>12</w:t>
            </w:r>
            <w:r>
              <w:rPr>
                <w:noProof/>
                <w:webHidden/>
              </w:rPr>
              <w:fldChar w:fldCharType="end"/>
            </w:r>
          </w:hyperlink>
        </w:p>
        <w:p w14:paraId="3858290F" w14:textId="77777777" w:rsidR="003E0AA3" w:rsidRDefault="003E0AA3">
          <w:pPr>
            <w:pStyle w:val="TOC3"/>
            <w:tabs>
              <w:tab w:val="left" w:pos="1440"/>
              <w:tab w:val="right" w:leader="dot" w:pos="9622"/>
            </w:tabs>
            <w:rPr>
              <w:rFonts w:asciiTheme="minorHAnsi" w:eastAsiaTheme="minorEastAsia" w:hAnsiTheme="minorHAnsi"/>
              <w:noProof/>
              <w:szCs w:val="24"/>
              <w:lang w:eastAsia="en-GB"/>
            </w:rPr>
          </w:pPr>
          <w:hyperlink w:anchor="_Toc466460855" w:history="1">
            <w:r w:rsidRPr="00973C4F">
              <w:rPr>
                <w:rStyle w:val="Hyperlink"/>
                <w:noProof/>
              </w:rPr>
              <w:t>1.2.2</w:t>
            </w:r>
            <w:r>
              <w:rPr>
                <w:rFonts w:asciiTheme="minorHAnsi" w:eastAsiaTheme="minorEastAsia" w:hAnsiTheme="minorHAnsi"/>
                <w:noProof/>
                <w:szCs w:val="24"/>
                <w:lang w:eastAsia="en-GB"/>
              </w:rPr>
              <w:tab/>
            </w:r>
            <w:r w:rsidRPr="00973C4F">
              <w:rPr>
                <w:rStyle w:val="Hyperlink"/>
                <w:noProof/>
              </w:rPr>
              <w:t>Sparsity Constraints</w:t>
            </w:r>
            <w:r>
              <w:rPr>
                <w:noProof/>
                <w:webHidden/>
              </w:rPr>
              <w:tab/>
            </w:r>
            <w:r>
              <w:rPr>
                <w:noProof/>
                <w:webHidden/>
              </w:rPr>
              <w:fldChar w:fldCharType="begin"/>
            </w:r>
            <w:r>
              <w:rPr>
                <w:noProof/>
                <w:webHidden/>
              </w:rPr>
              <w:instrText xml:space="preserve"> PAGEREF _Toc466460855 \h </w:instrText>
            </w:r>
            <w:r>
              <w:rPr>
                <w:noProof/>
                <w:webHidden/>
              </w:rPr>
            </w:r>
            <w:r>
              <w:rPr>
                <w:noProof/>
                <w:webHidden/>
              </w:rPr>
              <w:fldChar w:fldCharType="separate"/>
            </w:r>
            <w:r>
              <w:rPr>
                <w:noProof/>
                <w:webHidden/>
              </w:rPr>
              <w:t>13</w:t>
            </w:r>
            <w:r>
              <w:rPr>
                <w:noProof/>
                <w:webHidden/>
              </w:rPr>
              <w:fldChar w:fldCharType="end"/>
            </w:r>
          </w:hyperlink>
        </w:p>
        <w:p w14:paraId="292BEBA2" w14:textId="77777777" w:rsidR="003E0AA3" w:rsidRDefault="003E0AA3">
          <w:pPr>
            <w:pStyle w:val="TOC3"/>
            <w:tabs>
              <w:tab w:val="left" w:pos="1440"/>
              <w:tab w:val="right" w:leader="dot" w:pos="9622"/>
            </w:tabs>
            <w:rPr>
              <w:rFonts w:asciiTheme="minorHAnsi" w:eastAsiaTheme="minorEastAsia" w:hAnsiTheme="minorHAnsi"/>
              <w:noProof/>
              <w:szCs w:val="24"/>
              <w:lang w:eastAsia="en-GB"/>
            </w:rPr>
          </w:pPr>
          <w:hyperlink w:anchor="_Toc466460856" w:history="1">
            <w:r w:rsidRPr="00973C4F">
              <w:rPr>
                <w:rStyle w:val="Hyperlink"/>
                <w:noProof/>
              </w:rPr>
              <w:t>1.2.3</w:t>
            </w:r>
            <w:r>
              <w:rPr>
                <w:rFonts w:asciiTheme="minorHAnsi" w:eastAsiaTheme="minorEastAsia" w:hAnsiTheme="minorHAnsi"/>
                <w:noProof/>
                <w:szCs w:val="24"/>
                <w:lang w:eastAsia="en-GB"/>
              </w:rPr>
              <w:tab/>
            </w:r>
            <w:r w:rsidRPr="00973C4F">
              <w:rPr>
                <w:rStyle w:val="Hyperlink"/>
                <w:noProof/>
              </w:rPr>
              <w:t>Cost Function</w:t>
            </w:r>
            <w:r>
              <w:rPr>
                <w:noProof/>
                <w:webHidden/>
              </w:rPr>
              <w:tab/>
            </w:r>
            <w:r>
              <w:rPr>
                <w:noProof/>
                <w:webHidden/>
              </w:rPr>
              <w:fldChar w:fldCharType="begin"/>
            </w:r>
            <w:r>
              <w:rPr>
                <w:noProof/>
                <w:webHidden/>
              </w:rPr>
              <w:instrText xml:space="preserve"> PAGEREF _Toc466460856 \h </w:instrText>
            </w:r>
            <w:r>
              <w:rPr>
                <w:noProof/>
                <w:webHidden/>
              </w:rPr>
            </w:r>
            <w:r>
              <w:rPr>
                <w:noProof/>
                <w:webHidden/>
              </w:rPr>
              <w:fldChar w:fldCharType="separate"/>
            </w:r>
            <w:r>
              <w:rPr>
                <w:noProof/>
                <w:webHidden/>
              </w:rPr>
              <w:t>13</w:t>
            </w:r>
            <w:r>
              <w:rPr>
                <w:noProof/>
                <w:webHidden/>
              </w:rPr>
              <w:fldChar w:fldCharType="end"/>
            </w:r>
          </w:hyperlink>
        </w:p>
        <w:p w14:paraId="14FB6EC2" w14:textId="77777777" w:rsidR="003E0AA3" w:rsidRDefault="003E0AA3">
          <w:pPr>
            <w:pStyle w:val="TOC1"/>
            <w:tabs>
              <w:tab w:val="left" w:pos="480"/>
              <w:tab w:val="right" w:leader="dot" w:pos="9622"/>
            </w:tabs>
            <w:rPr>
              <w:rFonts w:asciiTheme="minorHAnsi" w:eastAsiaTheme="minorEastAsia" w:hAnsiTheme="minorHAnsi"/>
              <w:b w:val="0"/>
              <w:bCs w:val="0"/>
              <w:noProof/>
              <w:lang w:eastAsia="en-GB"/>
            </w:rPr>
          </w:pPr>
          <w:hyperlink w:anchor="_Toc466460857" w:history="1">
            <w:r w:rsidRPr="00973C4F">
              <w:rPr>
                <w:rStyle w:val="Hyperlink"/>
                <w:noProof/>
              </w:rPr>
              <w:t>2</w:t>
            </w:r>
            <w:r>
              <w:rPr>
                <w:rFonts w:asciiTheme="minorHAnsi" w:eastAsiaTheme="minorEastAsia" w:hAnsiTheme="minorHAnsi"/>
                <w:b w:val="0"/>
                <w:bCs w:val="0"/>
                <w:noProof/>
                <w:lang w:eastAsia="en-GB"/>
              </w:rPr>
              <w:tab/>
            </w:r>
            <w:r w:rsidRPr="00973C4F">
              <w:rPr>
                <w:rStyle w:val="Hyperlink"/>
                <w:noProof/>
              </w:rPr>
              <w:t>Methodologies</w:t>
            </w:r>
            <w:r>
              <w:rPr>
                <w:noProof/>
                <w:webHidden/>
              </w:rPr>
              <w:tab/>
            </w:r>
            <w:r>
              <w:rPr>
                <w:noProof/>
                <w:webHidden/>
              </w:rPr>
              <w:fldChar w:fldCharType="begin"/>
            </w:r>
            <w:r>
              <w:rPr>
                <w:noProof/>
                <w:webHidden/>
              </w:rPr>
              <w:instrText xml:space="preserve"> PAGEREF _Toc466460857 \h </w:instrText>
            </w:r>
            <w:r>
              <w:rPr>
                <w:noProof/>
                <w:webHidden/>
              </w:rPr>
            </w:r>
            <w:r>
              <w:rPr>
                <w:noProof/>
                <w:webHidden/>
              </w:rPr>
              <w:fldChar w:fldCharType="separate"/>
            </w:r>
            <w:r>
              <w:rPr>
                <w:noProof/>
                <w:webHidden/>
              </w:rPr>
              <w:t>14</w:t>
            </w:r>
            <w:r>
              <w:rPr>
                <w:noProof/>
                <w:webHidden/>
              </w:rPr>
              <w:fldChar w:fldCharType="end"/>
            </w:r>
          </w:hyperlink>
        </w:p>
        <w:p w14:paraId="0CD4D834" w14:textId="77777777" w:rsidR="003E0AA3" w:rsidRDefault="003E0AA3">
          <w:pPr>
            <w:pStyle w:val="TOC2"/>
            <w:tabs>
              <w:tab w:val="left" w:pos="960"/>
              <w:tab w:val="right" w:leader="dot" w:pos="9622"/>
            </w:tabs>
            <w:rPr>
              <w:rFonts w:asciiTheme="minorHAnsi" w:eastAsiaTheme="minorEastAsia" w:hAnsiTheme="minorHAnsi"/>
              <w:b w:val="0"/>
              <w:bCs w:val="0"/>
              <w:noProof/>
              <w:sz w:val="24"/>
              <w:szCs w:val="24"/>
              <w:lang w:eastAsia="en-GB"/>
            </w:rPr>
          </w:pPr>
          <w:hyperlink w:anchor="_Toc466460858" w:history="1">
            <w:r w:rsidRPr="00973C4F">
              <w:rPr>
                <w:rStyle w:val="Hyperlink"/>
                <w:noProof/>
              </w:rPr>
              <w:t>2.1</w:t>
            </w:r>
            <w:r>
              <w:rPr>
                <w:rFonts w:asciiTheme="minorHAnsi" w:eastAsiaTheme="minorEastAsia" w:hAnsiTheme="minorHAnsi"/>
                <w:b w:val="0"/>
                <w:bCs w:val="0"/>
                <w:noProof/>
                <w:sz w:val="24"/>
                <w:szCs w:val="24"/>
                <w:lang w:eastAsia="en-GB"/>
              </w:rPr>
              <w:tab/>
            </w:r>
            <w:r w:rsidRPr="00973C4F">
              <w:rPr>
                <w:rStyle w:val="Hyperlink"/>
                <w:noProof/>
              </w:rPr>
              <w:t>Data Pre-processing</w:t>
            </w:r>
            <w:r>
              <w:rPr>
                <w:noProof/>
                <w:webHidden/>
              </w:rPr>
              <w:tab/>
            </w:r>
            <w:r>
              <w:rPr>
                <w:noProof/>
                <w:webHidden/>
              </w:rPr>
              <w:fldChar w:fldCharType="begin"/>
            </w:r>
            <w:r>
              <w:rPr>
                <w:noProof/>
                <w:webHidden/>
              </w:rPr>
              <w:instrText xml:space="preserve"> PAGEREF _Toc466460858 \h </w:instrText>
            </w:r>
            <w:r>
              <w:rPr>
                <w:noProof/>
                <w:webHidden/>
              </w:rPr>
            </w:r>
            <w:r>
              <w:rPr>
                <w:noProof/>
                <w:webHidden/>
              </w:rPr>
              <w:fldChar w:fldCharType="separate"/>
            </w:r>
            <w:r>
              <w:rPr>
                <w:noProof/>
                <w:webHidden/>
              </w:rPr>
              <w:t>14</w:t>
            </w:r>
            <w:r>
              <w:rPr>
                <w:noProof/>
                <w:webHidden/>
              </w:rPr>
              <w:fldChar w:fldCharType="end"/>
            </w:r>
          </w:hyperlink>
        </w:p>
        <w:p w14:paraId="5C77008E" w14:textId="77777777" w:rsidR="003E0AA3" w:rsidRDefault="003E0AA3">
          <w:pPr>
            <w:pStyle w:val="TOC2"/>
            <w:tabs>
              <w:tab w:val="left" w:pos="960"/>
              <w:tab w:val="right" w:leader="dot" w:pos="9622"/>
            </w:tabs>
            <w:rPr>
              <w:rFonts w:asciiTheme="minorHAnsi" w:eastAsiaTheme="minorEastAsia" w:hAnsiTheme="minorHAnsi"/>
              <w:b w:val="0"/>
              <w:bCs w:val="0"/>
              <w:noProof/>
              <w:sz w:val="24"/>
              <w:szCs w:val="24"/>
              <w:lang w:eastAsia="en-GB"/>
            </w:rPr>
          </w:pPr>
          <w:hyperlink w:anchor="_Toc466460859" w:history="1">
            <w:r w:rsidRPr="00973C4F">
              <w:rPr>
                <w:rStyle w:val="Hyperlink"/>
                <w:noProof/>
              </w:rPr>
              <w:t>2.2</w:t>
            </w:r>
            <w:r>
              <w:rPr>
                <w:rFonts w:asciiTheme="minorHAnsi" w:eastAsiaTheme="minorEastAsia" w:hAnsiTheme="minorHAnsi"/>
                <w:b w:val="0"/>
                <w:bCs w:val="0"/>
                <w:noProof/>
                <w:sz w:val="24"/>
                <w:szCs w:val="24"/>
                <w:lang w:eastAsia="en-GB"/>
              </w:rPr>
              <w:tab/>
            </w:r>
            <w:r w:rsidRPr="00973C4F">
              <w:rPr>
                <w:rStyle w:val="Hyperlink"/>
                <w:noProof/>
              </w:rPr>
              <w:t>Model Architectures and Learning Algorithms</w:t>
            </w:r>
            <w:r>
              <w:rPr>
                <w:noProof/>
                <w:webHidden/>
              </w:rPr>
              <w:tab/>
            </w:r>
            <w:r>
              <w:rPr>
                <w:noProof/>
                <w:webHidden/>
              </w:rPr>
              <w:fldChar w:fldCharType="begin"/>
            </w:r>
            <w:r>
              <w:rPr>
                <w:noProof/>
                <w:webHidden/>
              </w:rPr>
              <w:instrText xml:space="preserve"> PAGEREF _Toc466460859 \h </w:instrText>
            </w:r>
            <w:r>
              <w:rPr>
                <w:noProof/>
                <w:webHidden/>
              </w:rPr>
            </w:r>
            <w:r>
              <w:rPr>
                <w:noProof/>
                <w:webHidden/>
              </w:rPr>
              <w:fldChar w:fldCharType="separate"/>
            </w:r>
            <w:r>
              <w:rPr>
                <w:noProof/>
                <w:webHidden/>
              </w:rPr>
              <w:t>14</w:t>
            </w:r>
            <w:r>
              <w:rPr>
                <w:noProof/>
                <w:webHidden/>
              </w:rPr>
              <w:fldChar w:fldCharType="end"/>
            </w:r>
          </w:hyperlink>
        </w:p>
        <w:p w14:paraId="5C5D343B" w14:textId="77777777" w:rsidR="003E0AA3" w:rsidRDefault="003E0AA3">
          <w:pPr>
            <w:pStyle w:val="TOC3"/>
            <w:tabs>
              <w:tab w:val="left" w:pos="1440"/>
              <w:tab w:val="right" w:leader="dot" w:pos="9622"/>
            </w:tabs>
            <w:rPr>
              <w:rFonts w:asciiTheme="minorHAnsi" w:eastAsiaTheme="minorEastAsia" w:hAnsiTheme="minorHAnsi"/>
              <w:noProof/>
              <w:szCs w:val="24"/>
              <w:lang w:eastAsia="en-GB"/>
            </w:rPr>
          </w:pPr>
          <w:hyperlink w:anchor="_Toc466460860" w:history="1">
            <w:r w:rsidRPr="00973C4F">
              <w:rPr>
                <w:rStyle w:val="Hyperlink"/>
                <w:noProof/>
              </w:rPr>
              <w:t>2.2.1</w:t>
            </w:r>
            <w:r>
              <w:rPr>
                <w:rFonts w:asciiTheme="minorHAnsi" w:eastAsiaTheme="minorEastAsia" w:hAnsiTheme="minorHAnsi"/>
                <w:noProof/>
                <w:szCs w:val="24"/>
                <w:lang w:eastAsia="en-GB"/>
              </w:rPr>
              <w:tab/>
            </w:r>
            <w:r w:rsidRPr="00973C4F">
              <w:rPr>
                <w:rStyle w:val="Hyperlink"/>
                <w:noProof/>
              </w:rPr>
              <w:t>1 Autoencoder</w:t>
            </w:r>
            <w:r>
              <w:rPr>
                <w:noProof/>
                <w:webHidden/>
              </w:rPr>
              <w:tab/>
            </w:r>
            <w:r>
              <w:rPr>
                <w:noProof/>
                <w:webHidden/>
              </w:rPr>
              <w:fldChar w:fldCharType="begin"/>
            </w:r>
            <w:r>
              <w:rPr>
                <w:noProof/>
                <w:webHidden/>
              </w:rPr>
              <w:instrText xml:space="preserve"> PAGEREF _Toc466460860 \h </w:instrText>
            </w:r>
            <w:r>
              <w:rPr>
                <w:noProof/>
                <w:webHidden/>
              </w:rPr>
            </w:r>
            <w:r>
              <w:rPr>
                <w:noProof/>
                <w:webHidden/>
              </w:rPr>
              <w:fldChar w:fldCharType="separate"/>
            </w:r>
            <w:r>
              <w:rPr>
                <w:noProof/>
                <w:webHidden/>
              </w:rPr>
              <w:t>14</w:t>
            </w:r>
            <w:r>
              <w:rPr>
                <w:noProof/>
                <w:webHidden/>
              </w:rPr>
              <w:fldChar w:fldCharType="end"/>
            </w:r>
          </w:hyperlink>
        </w:p>
        <w:p w14:paraId="7EA9A3CE" w14:textId="77777777" w:rsidR="003E0AA3" w:rsidRDefault="003E0AA3">
          <w:pPr>
            <w:pStyle w:val="TOC3"/>
            <w:tabs>
              <w:tab w:val="left" w:pos="1440"/>
              <w:tab w:val="right" w:leader="dot" w:pos="9622"/>
            </w:tabs>
            <w:rPr>
              <w:rFonts w:asciiTheme="minorHAnsi" w:eastAsiaTheme="minorEastAsia" w:hAnsiTheme="minorHAnsi"/>
              <w:noProof/>
              <w:szCs w:val="24"/>
              <w:lang w:eastAsia="en-GB"/>
            </w:rPr>
          </w:pPr>
          <w:hyperlink w:anchor="_Toc466460861" w:history="1">
            <w:r w:rsidRPr="00973C4F">
              <w:rPr>
                <w:rStyle w:val="Hyperlink"/>
                <w:noProof/>
              </w:rPr>
              <w:t>2.2.2</w:t>
            </w:r>
            <w:r>
              <w:rPr>
                <w:rFonts w:asciiTheme="minorHAnsi" w:eastAsiaTheme="minorEastAsia" w:hAnsiTheme="minorHAnsi"/>
                <w:noProof/>
                <w:szCs w:val="24"/>
                <w:lang w:eastAsia="en-GB"/>
              </w:rPr>
              <w:tab/>
            </w:r>
            <w:r w:rsidRPr="00973C4F">
              <w:rPr>
                <w:rStyle w:val="Hyperlink"/>
                <w:noProof/>
              </w:rPr>
              <w:t>2 Autoencoders</w:t>
            </w:r>
            <w:r>
              <w:rPr>
                <w:noProof/>
                <w:webHidden/>
              </w:rPr>
              <w:tab/>
            </w:r>
            <w:r>
              <w:rPr>
                <w:noProof/>
                <w:webHidden/>
              </w:rPr>
              <w:fldChar w:fldCharType="begin"/>
            </w:r>
            <w:r>
              <w:rPr>
                <w:noProof/>
                <w:webHidden/>
              </w:rPr>
              <w:instrText xml:space="preserve"> PAGEREF _Toc466460861 \h </w:instrText>
            </w:r>
            <w:r>
              <w:rPr>
                <w:noProof/>
                <w:webHidden/>
              </w:rPr>
            </w:r>
            <w:r>
              <w:rPr>
                <w:noProof/>
                <w:webHidden/>
              </w:rPr>
              <w:fldChar w:fldCharType="separate"/>
            </w:r>
            <w:r>
              <w:rPr>
                <w:noProof/>
                <w:webHidden/>
              </w:rPr>
              <w:t>14</w:t>
            </w:r>
            <w:r>
              <w:rPr>
                <w:noProof/>
                <w:webHidden/>
              </w:rPr>
              <w:fldChar w:fldCharType="end"/>
            </w:r>
          </w:hyperlink>
        </w:p>
        <w:p w14:paraId="4CFE1703" w14:textId="77777777" w:rsidR="003E0AA3" w:rsidRDefault="003E0AA3">
          <w:pPr>
            <w:pStyle w:val="TOC3"/>
            <w:tabs>
              <w:tab w:val="left" w:pos="1440"/>
              <w:tab w:val="right" w:leader="dot" w:pos="9622"/>
            </w:tabs>
            <w:rPr>
              <w:rFonts w:asciiTheme="minorHAnsi" w:eastAsiaTheme="minorEastAsia" w:hAnsiTheme="minorHAnsi"/>
              <w:noProof/>
              <w:szCs w:val="24"/>
              <w:lang w:eastAsia="en-GB"/>
            </w:rPr>
          </w:pPr>
          <w:hyperlink w:anchor="_Toc466460862" w:history="1">
            <w:r w:rsidRPr="00973C4F">
              <w:rPr>
                <w:rStyle w:val="Hyperlink"/>
                <w:noProof/>
              </w:rPr>
              <w:t>2.2.3</w:t>
            </w:r>
            <w:r>
              <w:rPr>
                <w:rFonts w:asciiTheme="minorHAnsi" w:eastAsiaTheme="minorEastAsia" w:hAnsiTheme="minorHAnsi"/>
                <w:noProof/>
                <w:szCs w:val="24"/>
                <w:lang w:eastAsia="en-GB"/>
              </w:rPr>
              <w:tab/>
            </w:r>
            <w:r w:rsidRPr="00973C4F">
              <w:rPr>
                <w:rStyle w:val="Hyperlink"/>
                <w:noProof/>
              </w:rPr>
              <w:t>2 Autoencoders and 1 Softmax layer</w:t>
            </w:r>
            <w:r>
              <w:rPr>
                <w:noProof/>
                <w:webHidden/>
              </w:rPr>
              <w:tab/>
            </w:r>
            <w:r>
              <w:rPr>
                <w:noProof/>
                <w:webHidden/>
              </w:rPr>
              <w:fldChar w:fldCharType="begin"/>
            </w:r>
            <w:r>
              <w:rPr>
                <w:noProof/>
                <w:webHidden/>
              </w:rPr>
              <w:instrText xml:space="preserve"> PAGEREF _Toc466460862 \h </w:instrText>
            </w:r>
            <w:r>
              <w:rPr>
                <w:noProof/>
                <w:webHidden/>
              </w:rPr>
            </w:r>
            <w:r>
              <w:rPr>
                <w:noProof/>
                <w:webHidden/>
              </w:rPr>
              <w:fldChar w:fldCharType="separate"/>
            </w:r>
            <w:r>
              <w:rPr>
                <w:noProof/>
                <w:webHidden/>
              </w:rPr>
              <w:t>15</w:t>
            </w:r>
            <w:r>
              <w:rPr>
                <w:noProof/>
                <w:webHidden/>
              </w:rPr>
              <w:fldChar w:fldCharType="end"/>
            </w:r>
          </w:hyperlink>
        </w:p>
        <w:p w14:paraId="4AC5ADA0" w14:textId="77777777" w:rsidR="003E0AA3" w:rsidRDefault="003E0AA3">
          <w:pPr>
            <w:pStyle w:val="TOC1"/>
            <w:tabs>
              <w:tab w:val="left" w:pos="480"/>
              <w:tab w:val="right" w:leader="dot" w:pos="9622"/>
            </w:tabs>
            <w:rPr>
              <w:rFonts w:asciiTheme="minorHAnsi" w:eastAsiaTheme="minorEastAsia" w:hAnsiTheme="minorHAnsi"/>
              <w:b w:val="0"/>
              <w:bCs w:val="0"/>
              <w:noProof/>
              <w:lang w:eastAsia="en-GB"/>
            </w:rPr>
          </w:pPr>
          <w:hyperlink w:anchor="_Toc466460863" w:history="1">
            <w:r w:rsidRPr="00973C4F">
              <w:rPr>
                <w:rStyle w:val="Hyperlink"/>
                <w:noProof/>
              </w:rPr>
              <w:t>3</w:t>
            </w:r>
            <w:r>
              <w:rPr>
                <w:rFonts w:asciiTheme="minorHAnsi" w:eastAsiaTheme="minorEastAsia" w:hAnsiTheme="minorHAnsi"/>
                <w:b w:val="0"/>
                <w:bCs w:val="0"/>
                <w:noProof/>
                <w:lang w:eastAsia="en-GB"/>
              </w:rPr>
              <w:tab/>
            </w:r>
            <w:r w:rsidRPr="00973C4F">
              <w:rPr>
                <w:rStyle w:val="Hyperlink"/>
                <w:noProof/>
              </w:rPr>
              <w:t>Implementation</w:t>
            </w:r>
            <w:r>
              <w:rPr>
                <w:noProof/>
                <w:webHidden/>
              </w:rPr>
              <w:tab/>
            </w:r>
            <w:r>
              <w:rPr>
                <w:noProof/>
                <w:webHidden/>
              </w:rPr>
              <w:fldChar w:fldCharType="begin"/>
            </w:r>
            <w:r>
              <w:rPr>
                <w:noProof/>
                <w:webHidden/>
              </w:rPr>
              <w:instrText xml:space="preserve"> PAGEREF _Toc466460863 \h </w:instrText>
            </w:r>
            <w:r>
              <w:rPr>
                <w:noProof/>
                <w:webHidden/>
              </w:rPr>
            </w:r>
            <w:r>
              <w:rPr>
                <w:noProof/>
                <w:webHidden/>
              </w:rPr>
              <w:fldChar w:fldCharType="separate"/>
            </w:r>
            <w:r>
              <w:rPr>
                <w:noProof/>
                <w:webHidden/>
              </w:rPr>
              <w:t>15</w:t>
            </w:r>
            <w:r>
              <w:rPr>
                <w:noProof/>
                <w:webHidden/>
              </w:rPr>
              <w:fldChar w:fldCharType="end"/>
            </w:r>
          </w:hyperlink>
        </w:p>
        <w:p w14:paraId="1CA29D4E" w14:textId="77777777" w:rsidR="003E0AA3" w:rsidRDefault="003E0AA3">
          <w:pPr>
            <w:pStyle w:val="TOC2"/>
            <w:tabs>
              <w:tab w:val="left" w:pos="960"/>
              <w:tab w:val="right" w:leader="dot" w:pos="9622"/>
            </w:tabs>
            <w:rPr>
              <w:rFonts w:asciiTheme="minorHAnsi" w:eastAsiaTheme="minorEastAsia" w:hAnsiTheme="minorHAnsi"/>
              <w:b w:val="0"/>
              <w:bCs w:val="0"/>
              <w:noProof/>
              <w:sz w:val="24"/>
              <w:szCs w:val="24"/>
              <w:lang w:eastAsia="en-GB"/>
            </w:rPr>
          </w:pPr>
          <w:hyperlink w:anchor="_Toc466460864" w:history="1">
            <w:r w:rsidRPr="00973C4F">
              <w:rPr>
                <w:rStyle w:val="Hyperlink"/>
                <w:noProof/>
              </w:rPr>
              <w:t>3.1</w:t>
            </w:r>
            <w:r>
              <w:rPr>
                <w:rFonts w:asciiTheme="minorHAnsi" w:eastAsiaTheme="minorEastAsia" w:hAnsiTheme="minorHAnsi"/>
                <w:b w:val="0"/>
                <w:bCs w:val="0"/>
                <w:noProof/>
                <w:sz w:val="24"/>
                <w:szCs w:val="24"/>
                <w:lang w:eastAsia="en-GB"/>
              </w:rPr>
              <w:tab/>
            </w:r>
            <w:r w:rsidRPr="00973C4F">
              <w:rPr>
                <w:rStyle w:val="Hyperlink"/>
                <w:noProof/>
              </w:rPr>
              <w:t>Model with 1 Autoencoder Layer</w:t>
            </w:r>
            <w:r>
              <w:rPr>
                <w:noProof/>
                <w:webHidden/>
              </w:rPr>
              <w:tab/>
            </w:r>
            <w:r>
              <w:rPr>
                <w:noProof/>
                <w:webHidden/>
              </w:rPr>
              <w:fldChar w:fldCharType="begin"/>
            </w:r>
            <w:r>
              <w:rPr>
                <w:noProof/>
                <w:webHidden/>
              </w:rPr>
              <w:instrText xml:space="preserve"> PAGEREF _Toc466460864 \h </w:instrText>
            </w:r>
            <w:r>
              <w:rPr>
                <w:noProof/>
                <w:webHidden/>
              </w:rPr>
            </w:r>
            <w:r>
              <w:rPr>
                <w:noProof/>
                <w:webHidden/>
              </w:rPr>
              <w:fldChar w:fldCharType="separate"/>
            </w:r>
            <w:r>
              <w:rPr>
                <w:noProof/>
                <w:webHidden/>
              </w:rPr>
              <w:t>15</w:t>
            </w:r>
            <w:r>
              <w:rPr>
                <w:noProof/>
                <w:webHidden/>
              </w:rPr>
              <w:fldChar w:fldCharType="end"/>
            </w:r>
          </w:hyperlink>
        </w:p>
        <w:p w14:paraId="25798C6F" w14:textId="77777777" w:rsidR="003E0AA3" w:rsidRDefault="003E0AA3">
          <w:pPr>
            <w:pStyle w:val="TOC2"/>
            <w:tabs>
              <w:tab w:val="left" w:pos="960"/>
              <w:tab w:val="right" w:leader="dot" w:pos="9622"/>
            </w:tabs>
            <w:rPr>
              <w:rFonts w:asciiTheme="minorHAnsi" w:eastAsiaTheme="minorEastAsia" w:hAnsiTheme="minorHAnsi"/>
              <w:b w:val="0"/>
              <w:bCs w:val="0"/>
              <w:noProof/>
              <w:sz w:val="24"/>
              <w:szCs w:val="24"/>
              <w:lang w:eastAsia="en-GB"/>
            </w:rPr>
          </w:pPr>
          <w:hyperlink w:anchor="_Toc466460865" w:history="1">
            <w:r w:rsidRPr="00973C4F">
              <w:rPr>
                <w:rStyle w:val="Hyperlink"/>
                <w:noProof/>
              </w:rPr>
              <w:t>3.2</w:t>
            </w:r>
            <w:r>
              <w:rPr>
                <w:rFonts w:asciiTheme="minorHAnsi" w:eastAsiaTheme="minorEastAsia" w:hAnsiTheme="minorHAnsi"/>
                <w:b w:val="0"/>
                <w:bCs w:val="0"/>
                <w:noProof/>
                <w:sz w:val="24"/>
                <w:szCs w:val="24"/>
                <w:lang w:eastAsia="en-GB"/>
              </w:rPr>
              <w:tab/>
            </w:r>
            <w:r w:rsidRPr="00973C4F">
              <w:rPr>
                <w:rStyle w:val="Hyperlink"/>
                <w:noProof/>
              </w:rPr>
              <w:t>Model with 2 Autoencoder Layers</w:t>
            </w:r>
            <w:r>
              <w:rPr>
                <w:noProof/>
                <w:webHidden/>
              </w:rPr>
              <w:tab/>
            </w:r>
            <w:r>
              <w:rPr>
                <w:noProof/>
                <w:webHidden/>
              </w:rPr>
              <w:fldChar w:fldCharType="begin"/>
            </w:r>
            <w:r>
              <w:rPr>
                <w:noProof/>
                <w:webHidden/>
              </w:rPr>
              <w:instrText xml:space="preserve"> PAGEREF _Toc466460865 \h </w:instrText>
            </w:r>
            <w:r>
              <w:rPr>
                <w:noProof/>
                <w:webHidden/>
              </w:rPr>
            </w:r>
            <w:r>
              <w:rPr>
                <w:noProof/>
                <w:webHidden/>
              </w:rPr>
              <w:fldChar w:fldCharType="separate"/>
            </w:r>
            <w:r>
              <w:rPr>
                <w:noProof/>
                <w:webHidden/>
              </w:rPr>
              <w:t>16</w:t>
            </w:r>
            <w:r>
              <w:rPr>
                <w:noProof/>
                <w:webHidden/>
              </w:rPr>
              <w:fldChar w:fldCharType="end"/>
            </w:r>
          </w:hyperlink>
        </w:p>
        <w:p w14:paraId="430D42A9" w14:textId="77777777" w:rsidR="003E0AA3" w:rsidRDefault="003E0AA3">
          <w:pPr>
            <w:pStyle w:val="TOC2"/>
            <w:tabs>
              <w:tab w:val="left" w:pos="960"/>
              <w:tab w:val="right" w:leader="dot" w:pos="9622"/>
            </w:tabs>
            <w:rPr>
              <w:rFonts w:asciiTheme="minorHAnsi" w:eastAsiaTheme="minorEastAsia" w:hAnsiTheme="minorHAnsi"/>
              <w:b w:val="0"/>
              <w:bCs w:val="0"/>
              <w:noProof/>
              <w:sz w:val="24"/>
              <w:szCs w:val="24"/>
              <w:lang w:eastAsia="en-GB"/>
            </w:rPr>
          </w:pPr>
          <w:hyperlink w:anchor="_Toc466460866" w:history="1">
            <w:r w:rsidRPr="00973C4F">
              <w:rPr>
                <w:rStyle w:val="Hyperlink"/>
                <w:noProof/>
              </w:rPr>
              <w:t>3.3</w:t>
            </w:r>
            <w:r>
              <w:rPr>
                <w:rFonts w:asciiTheme="minorHAnsi" w:eastAsiaTheme="minorEastAsia" w:hAnsiTheme="minorHAnsi"/>
                <w:b w:val="0"/>
                <w:bCs w:val="0"/>
                <w:noProof/>
                <w:sz w:val="24"/>
                <w:szCs w:val="24"/>
                <w:lang w:eastAsia="en-GB"/>
              </w:rPr>
              <w:tab/>
            </w:r>
            <w:r w:rsidRPr="00973C4F">
              <w:rPr>
                <w:rStyle w:val="Hyperlink"/>
                <w:noProof/>
              </w:rPr>
              <w:t>Model with 2 Autoencoder Layers and 1 Softmax Layer</w:t>
            </w:r>
            <w:r>
              <w:rPr>
                <w:noProof/>
                <w:webHidden/>
              </w:rPr>
              <w:tab/>
            </w:r>
            <w:r>
              <w:rPr>
                <w:noProof/>
                <w:webHidden/>
              </w:rPr>
              <w:fldChar w:fldCharType="begin"/>
            </w:r>
            <w:r>
              <w:rPr>
                <w:noProof/>
                <w:webHidden/>
              </w:rPr>
              <w:instrText xml:space="preserve"> PAGEREF _Toc466460866 \h </w:instrText>
            </w:r>
            <w:r>
              <w:rPr>
                <w:noProof/>
                <w:webHidden/>
              </w:rPr>
            </w:r>
            <w:r>
              <w:rPr>
                <w:noProof/>
                <w:webHidden/>
              </w:rPr>
              <w:fldChar w:fldCharType="separate"/>
            </w:r>
            <w:r>
              <w:rPr>
                <w:noProof/>
                <w:webHidden/>
              </w:rPr>
              <w:t>16</w:t>
            </w:r>
            <w:r>
              <w:rPr>
                <w:noProof/>
                <w:webHidden/>
              </w:rPr>
              <w:fldChar w:fldCharType="end"/>
            </w:r>
          </w:hyperlink>
        </w:p>
        <w:p w14:paraId="6EC31A0B" w14:textId="77777777" w:rsidR="003E0AA3" w:rsidRDefault="003E0AA3">
          <w:pPr>
            <w:pStyle w:val="TOC1"/>
            <w:tabs>
              <w:tab w:val="left" w:pos="480"/>
              <w:tab w:val="right" w:leader="dot" w:pos="9622"/>
            </w:tabs>
            <w:rPr>
              <w:rFonts w:asciiTheme="minorHAnsi" w:eastAsiaTheme="minorEastAsia" w:hAnsiTheme="minorHAnsi"/>
              <w:b w:val="0"/>
              <w:bCs w:val="0"/>
              <w:noProof/>
              <w:lang w:eastAsia="en-GB"/>
            </w:rPr>
          </w:pPr>
          <w:hyperlink w:anchor="_Toc466460867" w:history="1">
            <w:r w:rsidRPr="00973C4F">
              <w:rPr>
                <w:rStyle w:val="Hyperlink"/>
                <w:noProof/>
              </w:rPr>
              <w:t>4</w:t>
            </w:r>
            <w:r>
              <w:rPr>
                <w:rFonts w:asciiTheme="minorHAnsi" w:eastAsiaTheme="minorEastAsia" w:hAnsiTheme="minorHAnsi"/>
                <w:b w:val="0"/>
                <w:bCs w:val="0"/>
                <w:noProof/>
                <w:lang w:eastAsia="en-GB"/>
              </w:rPr>
              <w:tab/>
            </w:r>
            <w:r w:rsidRPr="00973C4F">
              <w:rPr>
                <w:rStyle w:val="Hyperlink"/>
                <w:noProof/>
              </w:rPr>
              <w:t>Results and Analysis</w:t>
            </w:r>
            <w:r>
              <w:rPr>
                <w:noProof/>
                <w:webHidden/>
              </w:rPr>
              <w:tab/>
            </w:r>
            <w:r>
              <w:rPr>
                <w:noProof/>
                <w:webHidden/>
              </w:rPr>
              <w:fldChar w:fldCharType="begin"/>
            </w:r>
            <w:r>
              <w:rPr>
                <w:noProof/>
                <w:webHidden/>
              </w:rPr>
              <w:instrText xml:space="preserve"> PAGEREF _Toc466460867 \h </w:instrText>
            </w:r>
            <w:r>
              <w:rPr>
                <w:noProof/>
                <w:webHidden/>
              </w:rPr>
            </w:r>
            <w:r>
              <w:rPr>
                <w:noProof/>
                <w:webHidden/>
              </w:rPr>
              <w:fldChar w:fldCharType="separate"/>
            </w:r>
            <w:r>
              <w:rPr>
                <w:noProof/>
                <w:webHidden/>
              </w:rPr>
              <w:t>17</w:t>
            </w:r>
            <w:r>
              <w:rPr>
                <w:noProof/>
                <w:webHidden/>
              </w:rPr>
              <w:fldChar w:fldCharType="end"/>
            </w:r>
          </w:hyperlink>
        </w:p>
        <w:p w14:paraId="4DCB113B" w14:textId="77777777" w:rsidR="003E0AA3" w:rsidRDefault="003E0AA3">
          <w:pPr>
            <w:pStyle w:val="TOC2"/>
            <w:tabs>
              <w:tab w:val="left" w:pos="960"/>
              <w:tab w:val="right" w:leader="dot" w:pos="9622"/>
            </w:tabs>
            <w:rPr>
              <w:rFonts w:asciiTheme="minorHAnsi" w:eastAsiaTheme="minorEastAsia" w:hAnsiTheme="minorHAnsi"/>
              <w:b w:val="0"/>
              <w:bCs w:val="0"/>
              <w:noProof/>
              <w:sz w:val="24"/>
              <w:szCs w:val="24"/>
              <w:lang w:eastAsia="en-GB"/>
            </w:rPr>
          </w:pPr>
          <w:hyperlink w:anchor="_Toc466460868" w:history="1">
            <w:r w:rsidRPr="00973C4F">
              <w:rPr>
                <w:rStyle w:val="Hyperlink"/>
                <w:noProof/>
              </w:rPr>
              <w:t>4.1</w:t>
            </w:r>
            <w:r>
              <w:rPr>
                <w:rFonts w:asciiTheme="minorHAnsi" w:eastAsiaTheme="minorEastAsia" w:hAnsiTheme="minorHAnsi"/>
                <w:b w:val="0"/>
                <w:bCs w:val="0"/>
                <w:noProof/>
                <w:sz w:val="24"/>
                <w:szCs w:val="24"/>
                <w:lang w:eastAsia="en-GB"/>
              </w:rPr>
              <w:tab/>
            </w:r>
            <w:r w:rsidRPr="00973C4F">
              <w:rPr>
                <w:rStyle w:val="Hyperlink"/>
                <w:noProof/>
              </w:rPr>
              <w:t>Model with 1 Autoencoder layer</w:t>
            </w:r>
            <w:r>
              <w:rPr>
                <w:noProof/>
                <w:webHidden/>
              </w:rPr>
              <w:tab/>
            </w:r>
            <w:r>
              <w:rPr>
                <w:noProof/>
                <w:webHidden/>
              </w:rPr>
              <w:fldChar w:fldCharType="begin"/>
            </w:r>
            <w:r>
              <w:rPr>
                <w:noProof/>
                <w:webHidden/>
              </w:rPr>
              <w:instrText xml:space="preserve"> PAGEREF _Toc466460868 \h </w:instrText>
            </w:r>
            <w:r>
              <w:rPr>
                <w:noProof/>
                <w:webHidden/>
              </w:rPr>
            </w:r>
            <w:r>
              <w:rPr>
                <w:noProof/>
                <w:webHidden/>
              </w:rPr>
              <w:fldChar w:fldCharType="separate"/>
            </w:r>
            <w:r>
              <w:rPr>
                <w:noProof/>
                <w:webHidden/>
              </w:rPr>
              <w:t>18</w:t>
            </w:r>
            <w:r>
              <w:rPr>
                <w:noProof/>
                <w:webHidden/>
              </w:rPr>
              <w:fldChar w:fldCharType="end"/>
            </w:r>
          </w:hyperlink>
        </w:p>
        <w:p w14:paraId="0260DA61" w14:textId="77777777" w:rsidR="003E0AA3" w:rsidRDefault="003E0AA3">
          <w:pPr>
            <w:pStyle w:val="TOC3"/>
            <w:tabs>
              <w:tab w:val="left" w:pos="1440"/>
              <w:tab w:val="right" w:leader="dot" w:pos="9622"/>
            </w:tabs>
            <w:rPr>
              <w:rFonts w:asciiTheme="minorHAnsi" w:eastAsiaTheme="minorEastAsia" w:hAnsiTheme="minorHAnsi"/>
              <w:noProof/>
              <w:szCs w:val="24"/>
              <w:lang w:eastAsia="en-GB"/>
            </w:rPr>
          </w:pPr>
          <w:hyperlink w:anchor="_Toc466460869" w:history="1">
            <w:r w:rsidRPr="00973C4F">
              <w:rPr>
                <w:rStyle w:val="Hyperlink"/>
                <w:noProof/>
              </w:rPr>
              <w:t>4.1.1</w:t>
            </w:r>
            <w:r>
              <w:rPr>
                <w:rFonts w:asciiTheme="minorHAnsi" w:eastAsiaTheme="minorEastAsia" w:hAnsiTheme="minorHAnsi"/>
                <w:noProof/>
                <w:szCs w:val="24"/>
                <w:lang w:eastAsia="en-GB"/>
              </w:rPr>
              <w:tab/>
            </w:r>
            <w:r w:rsidRPr="00973C4F">
              <w:rPr>
                <w:rStyle w:val="Hyperlink"/>
                <w:noProof/>
              </w:rPr>
              <w:t>Number of Epochs</w:t>
            </w:r>
            <w:r>
              <w:rPr>
                <w:noProof/>
                <w:webHidden/>
              </w:rPr>
              <w:tab/>
            </w:r>
            <w:r>
              <w:rPr>
                <w:noProof/>
                <w:webHidden/>
              </w:rPr>
              <w:fldChar w:fldCharType="begin"/>
            </w:r>
            <w:r>
              <w:rPr>
                <w:noProof/>
                <w:webHidden/>
              </w:rPr>
              <w:instrText xml:space="preserve"> PAGEREF _Toc466460869 \h </w:instrText>
            </w:r>
            <w:r>
              <w:rPr>
                <w:noProof/>
                <w:webHidden/>
              </w:rPr>
            </w:r>
            <w:r>
              <w:rPr>
                <w:noProof/>
                <w:webHidden/>
              </w:rPr>
              <w:fldChar w:fldCharType="separate"/>
            </w:r>
            <w:r>
              <w:rPr>
                <w:noProof/>
                <w:webHidden/>
              </w:rPr>
              <w:t>18</w:t>
            </w:r>
            <w:r>
              <w:rPr>
                <w:noProof/>
                <w:webHidden/>
              </w:rPr>
              <w:fldChar w:fldCharType="end"/>
            </w:r>
          </w:hyperlink>
        </w:p>
        <w:p w14:paraId="58A67BD3" w14:textId="77777777" w:rsidR="003E0AA3" w:rsidRDefault="003E0AA3">
          <w:pPr>
            <w:pStyle w:val="TOC3"/>
            <w:tabs>
              <w:tab w:val="left" w:pos="1440"/>
              <w:tab w:val="right" w:leader="dot" w:pos="9622"/>
            </w:tabs>
            <w:rPr>
              <w:rFonts w:asciiTheme="minorHAnsi" w:eastAsiaTheme="minorEastAsia" w:hAnsiTheme="minorHAnsi"/>
              <w:noProof/>
              <w:szCs w:val="24"/>
              <w:lang w:eastAsia="en-GB"/>
            </w:rPr>
          </w:pPr>
          <w:hyperlink w:anchor="_Toc466460870" w:history="1">
            <w:r w:rsidRPr="00973C4F">
              <w:rPr>
                <w:rStyle w:val="Hyperlink"/>
                <w:noProof/>
              </w:rPr>
              <w:t>4.1.2</w:t>
            </w:r>
            <w:r>
              <w:rPr>
                <w:rFonts w:asciiTheme="minorHAnsi" w:eastAsiaTheme="minorEastAsia" w:hAnsiTheme="minorHAnsi"/>
                <w:noProof/>
                <w:szCs w:val="24"/>
                <w:lang w:eastAsia="en-GB"/>
              </w:rPr>
              <w:tab/>
            </w:r>
            <w:r w:rsidRPr="00973C4F">
              <w:rPr>
                <w:rStyle w:val="Hyperlink"/>
                <w:noProof/>
              </w:rPr>
              <w:t>Sparsity Proportions and Sparsity Regularization Coefficients</w:t>
            </w:r>
            <w:r>
              <w:rPr>
                <w:noProof/>
                <w:webHidden/>
              </w:rPr>
              <w:tab/>
            </w:r>
            <w:r>
              <w:rPr>
                <w:noProof/>
                <w:webHidden/>
              </w:rPr>
              <w:fldChar w:fldCharType="begin"/>
            </w:r>
            <w:r>
              <w:rPr>
                <w:noProof/>
                <w:webHidden/>
              </w:rPr>
              <w:instrText xml:space="preserve"> PAGEREF _Toc466460870 \h </w:instrText>
            </w:r>
            <w:r>
              <w:rPr>
                <w:noProof/>
                <w:webHidden/>
              </w:rPr>
            </w:r>
            <w:r>
              <w:rPr>
                <w:noProof/>
                <w:webHidden/>
              </w:rPr>
              <w:fldChar w:fldCharType="separate"/>
            </w:r>
            <w:r>
              <w:rPr>
                <w:noProof/>
                <w:webHidden/>
              </w:rPr>
              <w:t>19</w:t>
            </w:r>
            <w:r>
              <w:rPr>
                <w:noProof/>
                <w:webHidden/>
              </w:rPr>
              <w:fldChar w:fldCharType="end"/>
            </w:r>
          </w:hyperlink>
        </w:p>
        <w:p w14:paraId="05E93D87" w14:textId="77777777" w:rsidR="003E0AA3" w:rsidRDefault="003E0AA3">
          <w:pPr>
            <w:pStyle w:val="TOC3"/>
            <w:tabs>
              <w:tab w:val="left" w:pos="1440"/>
              <w:tab w:val="right" w:leader="dot" w:pos="9622"/>
            </w:tabs>
            <w:rPr>
              <w:rFonts w:asciiTheme="minorHAnsi" w:eastAsiaTheme="minorEastAsia" w:hAnsiTheme="minorHAnsi"/>
              <w:noProof/>
              <w:szCs w:val="24"/>
              <w:lang w:eastAsia="en-GB"/>
            </w:rPr>
          </w:pPr>
          <w:hyperlink w:anchor="_Toc466460871" w:history="1">
            <w:r w:rsidRPr="00973C4F">
              <w:rPr>
                <w:rStyle w:val="Hyperlink"/>
                <w:noProof/>
              </w:rPr>
              <w:t>4.1.3</w:t>
            </w:r>
            <w:r>
              <w:rPr>
                <w:rFonts w:asciiTheme="minorHAnsi" w:eastAsiaTheme="minorEastAsia" w:hAnsiTheme="minorHAnsi"/>
                <w:noProof/>
                <w:szCs w:val="24"/>
                <w:lang w:eastAsia="en-GB"/>
              </w:rPr>
              <w:tab/>
            </w:r>
            <w:r w:rsidRPr="00973C4F">
              <w:rPr>
                <w:rStyle w:val="Hyperlink"/>
                <w:noProof/>
              </w:rPr>
              <w:t>Transfer Functions</w:t>
            </w:r>
            <w:r>
              <w:rPr>
                <w:noProof/>
                <w:webHidden/>
              </w:rPr>
              <w:tab/>
            </w:r>
            <w:r>
              <w:rPr>
                <w:noProof/>
                <w:webHidden/>
              </w:rPr>
              <w:fldChar w:fldCharType="begin"/>
            </w:r>
            <w:r>
              <w:rPr>
                <w:noProof/>
                <w:webHidden/>
              </w:rPr>
              <w:instrText xml:space="preserve"> PAGEREF _Toc466460871 \h </w:instrText>
            </w:r>
            <w:r>
              <w:rPr>
                <w:noProof/>
                <w:webHidden/>
              </w:rPr>
            </w:r>
            <w:r>
              <w:rPr>
                <w:noProof/>
                <w:webHidden/>
              </w:rPr>
              <w:fldChar w:fldCharType="separate"/>
            </w:r>
            <w:r>
              <w:rPr>
                <w:noProof/>
                <w:webHidden/>
              </w:rPr>
              <w:t>20</w:t>
            </w:r>
            <w:r>
              <w:rPr>
                <w:noProof/>
                <w:webHidden/>
              </w:rPr>
              <w:fldChar w:fldCharType="end"/>
            </w:r>
          </w:hyperlink>
        </w:p>
        <w:p w14:paraId="5FEA0F6D" w14:textId="77777777" w:rsidR="003E0AA3" w:rsidRDefault="003E0AA3">
          <w:pPr>
            <w:pStyle w:val="TOC2"/>
            <w:tabs>
              <w:tab w:val="left" w:pos="960"/>
              <w:tab w:val="right" w:leader="dot" w:pos="9622"/>
            </w:tabs>
            <w:rPr>
              <w:rFonts w:asciiTheme="minorHAnsi" w:eastAsiaTheme="minorEastAsia" w:hAnsiTheme="minorHAnsi"/>
              <w:b w:val="0"/>
              <w:bCs w:val="0"/>
              <w:noProof/>
              <w:sz w:val="24"/>
              <w:szCs w:val="24"/>
              <w:lang w:eastAsia="en-GB"/>
            </w:rPr>
          </w:pPr>
          <w:hyperlink w:anchor="_Toc466460872" w:history="1">
            <w:r w:rsidRPr="00973C4F">
              <w:rPr>
                <w:rStyle w:val="Hyperlink"/>
                <w:noProof/>
              </w:rPr>
              <w:t>4.2</w:t>
            </w:r>
            <w:r>
              <w:rPr>
                <w:rFonts w:asciiTheme="minorHAnsi" w:eastAsiaTheme="minorEastAsia" w:hAnsiTheme="minorHAnsi"/>
                <w:b w:val="0"/>
                <w:bCs w:val="0"/>
                <w:noProof/>
                <w:sz w:val="24"/>
                <w:szCs w:val="24"/>
                <w:lang w:eastAsia="en-GB"/>
              </w:rPr>
              <w:tab/>
            </w:r>
            <w:r w:rsidRPr="00973C4F">
              <w:rPr>
                <w:rStyle w:val="Hyperlink"/>
                <w:noProof/>
              </w:rPr>
              <w:t>Model with 2 Autoencoder Layers</w:t>
            </w:r>
            <w:r>
              <w:rPr>
                <w:noProof/>
                <w:webHidden/>
              </w:rPr>
              <w:tab/>
            </w:r>
            <w:r>
              <w:rPr>
                <w:noProof/>
                <w:webHidden/>
              </w:rPr>
              <w:fldChar w:fldCharType="begin"/>
            </w:r>
            <w:r>
              <w:rPr>
                <w:noProof/>
                <w:webHidden/>
              </w:rPr>
              <w:instrText xml:space="preserve"> PAGEREF _Toc466460872 \h </w:instrText>
            </w:r>
            <w:r>
              <w:rPr>
                <w:noProof/>
                <w:webHidden/>
              </w:rPr>
            </w:r>
            <w:r>
              <w:rPr>
                <w:noProof/>
                <w:webHidden/>
              </w:rPr>
              <w:fldChar w:fldCharType="separate"/>
            </w:r>
            <w:r>
              <w:rPr>
                <w:noProof/>
                <w:webHidden/>
              </w:rPr>
              <w:t>22</w:t>
            </w:r>
            <w:r>
              <w:rPr>
                <w:noProof/>
                <w:webHidden/>
              </w:rPr>
              <w:fldChar w:fldCharType="end"/>
            </w:r>
          </w:hyperlink>
        </w:p>
        <w:p w14:paraId="315EA8F5" w14:textId="77777777" w:rsidR="003E0AA3" w:rsidRDefault="003E0AA3">
          <w:pPr>
            <w:pStyle w:val="TOC3"/>
            <w:tabs>
              <w:tab w:val="left" w:pos="1440"/>
              <w:tab w:val="right" w:leader="dot" w:pos="9622"/>
            </w:tabs>
            <w:rPr>
              <w:rFonts w:asciiTheme="minorHAnsi" w:eastAsiaTheme="minorEastAsia" w:hAnsiTheme="minorHAnsi"/>
              <w:noProof/>
              <w:szCs w:val="24"/>
              <w:lang w:eastAsia="en-GB"/>
            </w:rPr>
          </w:pPr>
          <w:hyperlink w:anchor="_Toc466460873" w:history="1">
            <w:r w:rsidRPr="00973C4F">
              <w:rPr>
                <w:rStyle w:val="Hyperlink"/>
                <w:noProof/>
              </w:rPr>
              <w:t>4.2.1</w:t>
            </w:r>
            <w:r>
              <w:rPr>
                <w:rFonts w:asciiTheme="minorHAnsi" w:eastAsiaTheme="minorEastAsia" w:hAnsiTheme="minorHAnsi"/>
                <w:noProof/>
                <w:szCs w:val="24"/>
                <w:lang w:eastAsia="en-GB"/>
              </w:rPr>
              <w:tab/>
            </w:r>
            <w:r w:rsidRPr="00973C4F">
              <w:rPr>
                <w:rStyle w:val="Hyperlink"/>
                <w:noProof/>
              </w:rPr>
              <w:t>Sample Features and Reconstructed Image</w:t>
            </w:r>
            <w:r>
              <w:rPr>
                <w:noProof/>
                <w:webHidden/>
              </w:rPr>
              <w:tab/>
            </w:r>
            <w:r>
              <w:rPr>
                <w:noProof/>
                <w:webHidden/>
              </w:rPr>
              <w:fldChar w:fldCharType="begin"/>
            </w:r>
            <w:r>
              <w:rPr>
                <w:noProof/>
                <w:webHidden/>
              </w:rPr>
              <w:instrText xml:space="preserve"> PAGEREF _Toc466460873 \h </w:instrText>
            </w:r>
            <w:r>
              <w:rPr>
                <w:noProof/>
                <w:webHidden/>
              </w:rPr>
            </w:r>
            <w:r>
              <w:rPr>
                <w:noProof/>
                <w:webHidden/>
              </w:rPr>
              <w:fldChar w:fldCharType="separate"/>
            </w:r>
            <w:r>
              <w:rPr>
                <w:noProof/>
                <w:webHidden/>
              </w:rPr>
              <w:t>22</w:t>
            </w:r>
            <w:r>
              <w:rPr>
                <w:noProof/>
                <w:webHidden/>
              </w:rPr>
              <w:fldChar w:fldCharType="end"/>
            </w:r>
          </w:hyperlink>
        </w:p>
        <w:p w14:paraId="1784891C" w14:textId="77777777" w:rsidR="003E0AA3" w:rsidRDefault="003E0AA3">
          <w:pPr>
            <w:pStyle w:val="TOC2"/>
            <w:tabs>
              <w:tab w:val="left" w:pos="960"/>
              <w:tab w:val="right" w:leader="dot" w:pos="9622"/>
            </w:tabs>
            <w:rPr>
              <w:rFonts w:asciiTheme="minorHAnsi" w:eastAsiaTheme="minorEastAsia" w:hAnsiTheme="minorHAnsi"/>
              <w:b w:val="0"/>
              <w:bCs w:val="0"/>
              <w:noProof/>
              <w:sz w:val="24"/>
              <w:szCs w:val="24"/>
              <w:lang w:eastAsia="en-GB"/>
            </w:rPr>
          </w:pPr>
          <w:hyperlink w:anchor="_Toc466460874" w:history="1">
            <w:r w:rsidRPr="00973C4F">
              <w:rPr>
                <w:rStyle w:val="Hyperlink"/>
                <w:noProof/>
              </w:rPr>
              <w:t>4.3</w:t>
            </w:r>
            <w:r>
              <w:rPr>
                <w:rFonts w:asciiTheme="minorHAnsi" w:eastAsiaTheme="minorEastAsia" w:hAnsiTheme="minorHAnsi"/>
                <w:b w:val="0"/>
                <w:bCs w:val="0"/>
                <w:noProof/>
                <w:sz w:val="24"/>
                <w:szCs w:val="24"/>
                <w:lang w:eastAsia="en-GB"/>
              </w:rPr>
              <w:tab/>
            </w:r>
            <w:r w:rsidRPr="00973C4F">
              <w:rPr>
                <w:rStyle w:val="Hyperlink"/>
                <w:noProof/>
              </w:rPr>
              <w:t>Model with 2 Autoencoder layers and 1 Softmax Layer</w:t>
            </w:r>
            <w:r>
              <w:rPr>
                <w:noProof/>
                <w:webHidden/>
              </w:rPr>
              <w:tab/>
            </w:r>
            <w:r>
              <w:rPr>
                <w:noProof/>
                <w:webHidden/>
              </w:rPr>
              <w:fldChar w:fldCharType="begin"/>
            </w:r>
            <w:r>
              <w:rPr>
                <w:noProof/>
                <w:webHidden/>
              </w:rPr>
              <w:instrText xml:space="preserve"> PAGEREF _Toc466460874 \h </w:instrText>
            </w:r>
            <w:r>
              <w:rPr>
                <w:noProof/>
                <w:webHidden/>
              </w:rPr>
            </w:r>
            <w:r>
              <w:rPr>
                <w:noProof/>
                <w:webHidden/>
              </w:rPr>
              <w:fldChar w:fldCharType="separate"/>
            </w:r>
            <w:r>
              <w:rPr>
                <w:noProof/>
                <w:webHidden/>
              </w:rPr>
              <w:t>24</w:t>
            </w:r>
            <w:r>
              <w:rPr>
                <w:noProof/>
                <w:webHidden/>
              </w:rPr>
              <w:fldChar w:fldCharType="end"/>
            </w:r>
          </w:hyperlink>
        </w:p>
        <w:p w14:paraId="528CC34C" w14:textId="77777777" w:rsidR="003E0AA3" w:rsidRDefault="003E0AA3">
          <w:pPr>
            <w:pStyle w:val="TOC3"/>
            <w:tabs>
              <w:tab w:val="left" w:pos="1440"/>
              <w:tab w:val="right" w:leader="dot" w:pos="9622"/>
            </w:tabs>
            <w:rPr>
              <w:rFonts w:asciiTheme="minorHAnsi" w:eastAsiaTheme="minorEastAsia" w:hAnsiTheme="minorHAnsi"/>
              <w:noProof/>
              <w:szCs w:val="24"/>
              <w:lang w:eastAsia="en-GB"/>
            </w:rPr>
          </w:pPr>
          <w:hyperlink w:anchor="_Toc466460875" w:history="1">
            <w:r w:rsidRPr="00973C4F">
              <w:rPr>
                <w:rStyle w:val="Hyperlink"/>
                <w:noProof/>
              </w:rPr>
              <w:t>4.3.1</w:t>
            </w:r>
            <w:r>
              <w:rPr>
                <w:rFonts w:asciiTheme="minorHAnsi" w:eastAsiaTheme="minorEastAsia" w:hAnsiTheme="minorHAnsi"/>
                <w:noProof/>
                <w:szCs w:val="24"/>
                <w:lang w:eastAsia="en-GB"/>
              </w:rPr>
              <w:tab/>
            </w:r>
            <w:r w:rsidRPr="00973C4F">
              <w:rPr>
                <w:rStyle w:val="Hyperlink"/>
                <w:noProof/>
              </w:rPr>
              <w:t>Different Hidden Layers</w:t>
            </w:r>
            <w:r>
              <w:rPr>
                <w:noProof/>
                <w:webHidden/>
              </w:rPr>
              <w:tab/>
            </w:r>
            <w:r>
              <w:rPr>
                <w:noProof/>
                <w:webHidden/>
              </w:rPr>
              <w:fldChar w:fldCharType="begin"/>
            </w:r>
            <w:r>
              <w:rPr>
                <w:noProof/>
                <w:webHidden/>
              </w:rPr>
              <w:instrText xml:space="preserve"> PAGEREF _Toc466460875 \h </w:instrText>
            </w:r>
            <w:r>
              <w:rPr>
                <w:noProof/>
                <w:webHidden/>
              </w:rPr>
            </w:r>
            <w:r>
              <w:rPr>
                <w:noProof/>
                <w:webHidden/>
              </w:rPr>
              <w:fldChar w:fldCharType="separate"/>
            </w:r>
            <w:r>
              <w:rPr>
                <w:noProof/>
                <w:webHidden/>
              </w:rPr>
              <w:t>24</w:t>
            </w:r>
            <w:r>
              <w:rPr>
                <w:noProof/>
                <w:webHidden/>
              </w:rPr>
              <w:fldChar w:fldCharType="end"/>
            </w:r>
          </w:hyperlink>
        </w:p>
        <w:p w14:paraId="7D2D296D" w14:textId="77777777" w:rsidR="003E0AA3" w:rsidRDefault="003E0AA3">
          <w:pPr>
            <w:pStyle w:val="TOC3"/>
            <w:tabs>
              <w:tab w:val="left" w:pos="1440"/>
              <w:tab w:val="right" w:leader="dot" w:pos="9622"/>
            </w:tabs>
            <w:rPr>
              <w:rFonts w:asciiTheme="minorHAnsi" w:eastAsiaTheme="minorEastAsia" w:hAnsiTheme="minorHAnsi"/>
              <w:noProof/>
              <w:szCs w:val="24"/>
              <w:lang w:eastAsia="en-GB"/>
            </w:rPr>
          </w:pPr>
          <w:hyperlink w:anchor="_Toc466460876" w:history="1">
            <w:r w:rsidRPr="00973C4F">
              <w:rPr>
                <w:rStyle w:val="Hyperlink"/>
                <w:noProof/>
              </w:rPr>
              <w:t>4.3.2</w:t>
            </w:r>
            <w:r>
              <w:rPr>
                <w:rFonts w:asciiTheme="minorHAnsi" w:eastAsiaTheme="minorEastAsia" w:hAnsiTheme="minorHAnsi"/>
                <w:noProof/>
                <w:szCs w:val="24"/>
                <w:lang w:eastAsia="en-GB"/>
              </w:rPr>
              <w:tab/>
            </w:r>
            <w:r w:rsidRPr="00973C4F">
              <w:rPr>
                <w:rStyle w:val="Hyperlink"/>
                <w:noProof/>
              </w:rPr>
              <w:t>Different Sparsity Regularization and Proportion</w:t>
            </w:r>
            <w:r>
              <w:rPr>
                <w:noProof/>
                <w:webHidden/>
              </w:rPr>
              <w:tab/>
            </w:r>
            <w:r>
              <w:rPr>
                <w:noProof/>
                <w:webHidden/>
              </w:rPr>
              <w:fldChar w:fldCharType="begin"/>
            </w:r>
            <w:r>
              <w:rPr>
                <w:noProof/>
                <w:webHidden/>
              </w:rPr>
              <w:instrText xml:space="preserve"> PAGEREF _Toc466460876 \h </w:instrText>
            </w:r>
            <w:r>
              <w:rPr>
                <w:noProof/>
                <w:webHidden/>
              </w:rPr>
            </w:r>
            <w:r>
              <w:rPr>
                <w:noProof/>
                <w:webHidden/>
              </w:rPr>
              <w:fldChar w:fldCharType="separate"/>
            </w:r>
            <w:r>
              <w:rPr>
                <w:noProof/>
                <w:webHidden/>
              </w:rPr>
              <w:t>26</w:t>
            </w:r>
            <w:r>
              <w:rPr>
                <w:noProof/>
                <w:webHidden/>
              </w:rPr>
              <w:fldChar w:fldCharType="end"/>
            </w:r>
          </w:hyperlink>
        </w:p>
        <w:p w14:paraId="489B2D3D" w14:textId="77777777" w:rsidR="003E0AA3" w:rsidRDefault="003E0AA3">
          <w:pPr>
            <w:pStyle w:val="TOC3"/>
            <w:tabs>
              <w:tab w:val="left" w:pos="1440"/>
              <w:tab w:val="right" w:leader="dot" w:pos="9622"/>
            </w:tabs>
            <w:rPr>
              <w:rFonts w:asciiTheme="minorHAnsi" w:eastAsiaTheme="minorEastAsia" w:hAnsiTheme="minorHAnsi"/>
              <w:noProof/>
              <w:szCs w:val="24"/>
              <w:lang w:eastAsia="en-GB"/>
            </w:rPr>
          </w:pPr>
          <w:hyperlink w:anchor="_Toc466460877" w:history="1">
            <w:r w:rsidRPr="00973C4F">
              <w:rPr>
                <w:rStyle w:val="Hyperlink"/>
                <w:noProof/>
              </w:rPr>
              <w:t>4.3.3</w:t>
            </w:r>
            <w:r>
              <w:rPr>
                <w:rFonts w:asciiTheme="minorHAnsi" w:eastAsiaTheme="minorEastAsia" w:hAnsiTheme="minorHAnsi"/>
                <w:noProof/>
                <w:szCs w:val="24"/>
                <w:lang w:eastAsia="en-GB"/>
              </w:rPr>
              <w:tab/>
            </w:r>
            <w:r w:rsidRPr="00973C4F">
              <w:rPr>
                <w:rStyle w:val="Hyperlink"/>
                <w:noProof/>
              </w:rPr>
              <w:t>Stacked Network</w:t>
            </w:r>
            <w:r>
              <w:rPr>
                <w:noProof/>
                <w:webHidden/>
              </w:rPr>
              <w:tab/>
            </w:r>
            <w:r>
              <w:rPr>
                <w:noProof/>
                <w:webHidden/>
              </w:rPr>
              <w:fldChar w:fldCharType="begin"/>
            </w:r>
            <w:r>
              <w:rPr>
                <w:noProof/>
                <w:webHidden/>
              </w:rPr>
              <w:instrText xml:space="preserve"> PAGEREF _Toc466460877 \h </w:instrText>
            </w:r>
            <w:r>
              <w:rPr>
                <w:noProof/>
                <w:webHidden/>
              </w:rPr>
            </w:r>
            <w:r>
              <w:rPr>
                <w:noProof/>
                <w:webHidden/>
              </w:rPr>
              <w:fldChar w:fldCharType="separate"/>
            </w:r>
            <w:r>
              <w:rPr>
                <w:noProof/>
                <w:webHidden/>
              </w:rPr>
              <w:t>29</w:t>
            </w:r>
            <w:r>
              <w:rPr>
                <w:noProof/>
                <w:webHidden/>
              </w:rPr>
              <w:fldChar w:fldCharType="end"/>
            </w:r>
          </w:hyperlink>
        </w:p>
        <w:p w14:paraId="6DCF9497" w14:textId="5FA2D9D9" w:rsidR="00825C12" w:rsidRPr="00235337" w:rsidRDefault="00235337" w:rsidP="000D1492">
          <w:pPr>
            <w:sectPr w:rsidR="00825C12" w:rsidRPr="00235337" w:rsidSect="008473E4">
              <w:footerReference w:type="first" r:id="rId11"/>
              <w:pgSz w:w="11900" w:h="16840"/>
              <w:pgMar w:top="1134" w:right="1134" w:bottom="1134" w:left="1134" w:header="709" w:footer="709" w:gutter="0"/>
              <w:pgNumType w:start="1"/>
              <w:cols w:space="708"/>
              <w:titlePg/>
              <w:docGrid w:linePitch="360"/>
            </w:sectPr>
          </w:pPr>
          <w:r>
            <w:rPr>
              <w:b/>
              <w:bCs/>
              <w:noProof/>
            </w:rPr>
            <w:lastRenderedPageBreak/>
            <w:fldChar w:fldCharType="end"/>
          </w:r>
        </w:p>
        <w:bookmarkStart w:id="9" w:name="_GoBack" w:displacedByCustomXml="next"/>
        <w:bookmarkEnd w:id="9" w:displacedByCustomXml="next"/>
      </w:sdtContent>
    </w:sdt>
    <w:p w14:paraId="2A85FDED" w14:textId="58D0DA92" w:rsidR="00925B6D" w:rsidRDefault="00925B6D" w:rsidP="003E0AA3">
      <w:pPr>
        <w:pStyle w:val="Head"/>
      </w:pPr>
      <w:bookmarkStart w:id="10" w:name="_Toc466460831"/>
      <w:r>
        <w:lastRenderedPageBreak/>
        <w:t>PART I - CONVOLUTIONAL NETWORK</w:t>
      </w:r>
      <w:bookmarkEnd w:id="10"/>
    </w:p>
    <w:p w14:paraId="246CC100" w14:textId="77777777" w:rsidR="008A645A" w:rsidRDefault="008A645A" w:rsidP="000D1492">
      <w:pPr>
        <w:pStyle w:val="Heading1"/>
      </w:pPr>
      <w:bookmarkStart w:id="11" w:name="_Toc466460832"/>
      <w:r w:rsidRPr="00B53C6D">
        <w:t>Introduction</w:t>
      </w:r>
      <w:bookmarkEnd w:id="11"/>
    </w:p>
    <w:p w14:paraId="366D9021" w14:textId="0954154F" w:rsidR="008A645A" w:rsidRPr="00C34C5A" w:rsidRDefault="008A645A" w:rsidP="001F6C63">
      <w:pPr>
        <w:ind w:firstLine="432"/>
      </w:pPr>
      <w:r>
        <w:t>A convolutional neural network is a type of neural network which is generally used in applications where the size of the dataset is very large. Due to this, it is computationally very intensive to have all hidden layers fully connected. As a result, in a convolutional neural network, each neuron is only connected to a locally contiguous subset of nodes from the previous layer. It consists of two types of layers, convolutional layer and pooling layer. Each convolutional layer has multiple feature maps, where each feature map is a 2D arrangement of neurons used to calculate a single feature, whose value is a 2D matrix. Each convolutional layer is connected to a pooling layer, which is used to reduce the size of the feature maps in the previous layer by dividing it into disjoint regions and pooling each region to a single scalar value. This kind of network is widely used in computer vision for image and video recognition.</w:t>
      </w:r>
    </w:p>
    <w:p w14:paraId="243F08F3" w14:textId="77777777" w:rsidR="008A645A" w:rsidRDefault="008A645A" w:rsidP="000D1492">
      <w:pPr>
        <w:pStyle w:val="Heading1"/>
      </w:pPr>
      <w:bookmarkStart w:id="12" w:name="_Toc466460833"/>
      <w:r>
        <w:t>Methodologies</w:t>
      </w:r>
      <w:bookmarkEnd w:id="12"/>
    </w:p>
    <w:p w14:paraId="21470648" w14:textId="6E1E236C" w:rsidR="008A645A" w:rsidRDefault="008A645A" w:rsidP="000D1492">
      <w:pPr>
        <w:pStyle w:val="Heading2"/>
      </w:pPr>
      <w:bookmarkStart w:id="13" w:name="_Toc466460834"/>
      <w:r>
        <w:t>Strategies</w:t>
      </w:r>
      <w:bookmarkEnd w:id="13"/>
    </w:p>
    <w:p w14:paraId="79C373A4" w14:textId="76CF4345" w:rsidR="008A645A" w:rsidRPr="00783853" w:rsidRDefault="008A645A" w:rsidP="00210B24">
      <w:pPr>
        <w:ind w:firstLine="576"/>
      </w:pPr>
      <w:r>
        <w:t>In order to have a fair comparison, we make sure that we use the same training and test set for all the models. We plot the training accuracy against the number of epochs for each model and also the test accuracy against different values of each parameter. We choose the parameter values which give the highest test accuracy. Note that we do not use the training accuracy to choose the parameter values, since the training accuracy will be high although the test accuracy will be low if the model over-fits the training data. Due to this, such a model will not generalise well to new examples.</w:t>
      </w:r>
    </w:p>
    <w:p w14:paraId="5A3851CA" w14:textId="77777777" w:rsidR="008A645A" w:rsidRDefault="008A645A" w:rsidP="000D1492">
      <w:pPr>
        <w:pStyle w:val="Heading2"/>
      </w:pPr>
      <w:bookmarkStart w:id="14" w:name="_Toc466460835"/>
      <w:r>
        <w:t>Assumptions</w:t>
      </w:r>
      <w:bookmarkEnd w:id="14"/>
    </w:p>
    <w:p w14:paraId="3952B8E6" w14:textId="0854976B" w:rsidR="008A645A" w:rsidRPr="00432B42" w:rsidRDefault="008A645A" w:rsidP="00210B24">
      <w:pPr>
        <w:ind w:firstLine="576"/>
      </w:pPr>
      <w:r>
        <w:t>In order to remove the fluctuations of the training accuracy of our models across all iterations, we plot the training accuracy against the number of epochs instead of the number of iterations, so that we are able to better study our plots of convergence. However, since MATLAB only provides the mini-batch accuracy after each iteration and not the accuracy of the entire dataset after each epoch, we plot the mini-batch accuracy of the last iteration for each epoch against the number of epochs. Our assumption is that over a large number of epochs, this plot should approximate the plot obtained by plotting the accuracy of the entire training data against the number of epochs. However, this should not have an impact on the results we obtain, since we finally decide all the parameters of our model based on the Test Accuracy and not the Training Accuracy, which is still calculated for the entire test set.</w:t>
      </w:r>
    </w:p>
    <w:p w14:paraId="358C1311" w14:textId="77777777" w:rsidR="008A645A" w:rsidRDefault="008A645A" w:rsidP="000D1492">
      <w:pPr>
        <w:pStyle w:val="Heading2"/>
      </w:pPr>
      <w:bookmarkStart w:id="15" w:name="_Toc466460836"/>
      <w:r>
        <w:t xml:space="preserve">Model </w:t>
      </w:r>
      <w:r w:rsidRPr="0001672E">
        <w:t>Architectures</w:t>
      </w:r>
      <w:bookmarkEnd w:id="15"/>
    </w:p>
    <w:p w14:paraId="59C43FE7" w14:textId="77777777" w:rsidR="008A645A" w:rsidRDefault="008A645A" w:rsidP="000D1492">
      <w:pPr>
        <w:pStyle w:val="Heading3"/>
      </w:pPr>
      <w:bookmarkStart w:id="16" w:name="_Toc466460837"/>
      <w:r>
        <w:t>1 Convolutional and 1 Pooling Layer</w:t>
      </w:r>
      <w:bookmarkEnd w:id="16"/>
    </w:p>
    <w:p w14:paraId="58D45AC1" w14:textId="77777777" w:rsidR="008A645A" w:rsidRPr="00816582" w:rsidRDefault="008A645A" w:rsidP="00210B24">
      <w:pPr>
        <w:ind w:firstLine="720"/>
      </w:pPr>
      <w:r>
        <w:t>In this architecture, we experiment with the best values for the learning rate, mini-batch size, momentum and decay term.</w:t>
      </w:r>
    </w:p>
    <w:p w14:paraId="65AA9625" w14:textId="77777777" w:rsidR="008A645A" w:rsidRDefault="008A645A" w:rsidP="000D1492">
      <w:pPr>
        <w:pStyle w:val="Heading3"/>
      </w:pPr>
      <w:bookmarkStart w:id="17" w:name="_Toc466460838"/>
      <w:r>
        <w:t>2 Convolutional and 2 Pooling Layers</w:t>
      </w:r>
      <w:bookmarkEnd w:id="17"/>
    </w:p>
    <w:p w14:paraId="5C4F0931" w14:textId="77777777" w:rsidR="008A645A" w:rsidRPr="00816582" w:rsidRDefault="008A645A" w:rsidP="00210B24">
      <w:pPr>
        <w:ind w:firstLine="576"/>
      </w:pPr>
      <w:r>
        <w:t>In this architecture, we use the learning parameters obtained from Part 1 and experiment with the best values for the number of filters for both the layers.</w:t>
      </w:r>
    </w:p>
    <w:p w14:paraId="5F209163" w14:textId="77777777" w:rsidR="008A645A" w:rsidRDefault="008A645A" w:rsidP="000D1492">
      <w:pPr>
        <w:pStyle w:val="Heading2"/>
      </w:pPr>
      <w:bookmarkStart w:id="18" w:name="_Toc466460839"/>
      <w:r>
        <w:t>Learning Algorithms</w:t>
      </w:r>
      <w:bookmarkEnd w:id="18"/>
    </w:p>
    <w:p w14:paraId="7F767514" w14:textId="77777777" w:rsidR="008A645A" w:rsidRPr="004720DE" w:rsidRDefault="008A645A" w:rsidP="00210B24">
      <w:pPr>
        <w:ind w:firstLine="432"/>
      </w:pPr>
      <w:r>
        <w:t xml:space="preserve">We use stochastic gradient descent with momentum for training the models. In this algorithm, the training set is divided into multiple batches of equal size and the weights are updated for one batch at a time. Backpropagation is used to implement gradient descent. Momentum is used for speeding up the convergence and ensuring that the algorithm does not </w:t>
      </w:r>
      <w:r>
        <w:lastRenderedPageBreak/>
        <w:t>oscillate for a long time near the optimum. Decay term is used to ensure that the model does not over-fit the training data.</w:t>
      </w:r>
    </w:p>
    <w:p w14:paraId="7E76729A" w14:textId="77777777" w:rsidR="008A645A" w:rsidRDefault="008A645A" w:rsidP="000D1492">
      <w:pPr>
        <w:pStyle w:val="Heading1"/>
      </w:pPr>
      <w:bookmarkStart w:id="19" w:name="_Toc466460840"/>
      <w:r>
        <w:t>Implementation</w:t>
      </w:r>
      <w:bookmarkEnd w:id="19"/>
    </w:p>
    <w:p w14:paraId="1E633D23" w14:textId="2558E177" w:rsidR="008A645A" w:rsidRDefault="008A645A" w:rsidP="00331137">
      <w:pPr>
        <w:ind w:firstLine="432"/>
      </w:pPr>
      <w:r>
        <w:t>The file “cnnPreprocess.m” is used to randomly divide our dataset into training set and test set. The same division of data is used to experiment for all the models and architectures.</w:t>
      </w:r>
    </w:p>
    <w:p w14:paraId="602D3C15" w14:textId="77777777" w:rsidR="008A645A" w:rsidRDefault="008A645A" w:rsidP="00331137">
      <w:pPr>
        <w:ind w:firstLine="720"/>
      </w:pPr>
      <w:r>
        <w:t>The file “cnnTrain1” is used to train the architecture for Part 1 for different learning parameters. The file “cnnTrain2.m” is used to train the architecture for Part 2 for different number of filters. We also have separate files for varying the parameters to make it more modular –</w:t>
      </w:r>
    </w:p>
    <w:p w14:paraId="4266DFB3" w14:textId="77777777" w:rsidR="008A645A" w:rsidRDefault="008A645A" w:rsidP="000D1492">
      <w:pPr>
        <w:pStyle w:val="ListParagraph"/>
        <w:numPr>
          <w:ilvl w:val="0"/>
          <w:numId w:val="19"/>
        </w:numPr>
      </w:pPr>
      <w:r>
        <w:t>vary_lr.m: This file is used to experiment with different learning rates.</w:t>
      </w:r>
    </w:p>
    <w:p w14:paraId="7FA0A958" w14:textId="77777777" w:rsidR="008A645A" w:rsidRDefault="008A645A" w:rsidP="000D1492">
      <w:pPr>
        <w:pStyle w:val="ListParagraph"/>
        <w:numPr>
          <w:ilvl w:val="0"/>
          <w:numId w:val="19"/>
        </w:numPr>
      </w:pPr>
      <w:r>
        <w:t>vary_batchsize.m: This file is used to experiment with different batch sizes.</w:t>
      </w:r>
    </w:p>
    <w:p w14:paraId="518D9492" w14:textId="77777777" w:rsidR="008A645A" w:rsidRDefault="008A645A" w:rsidP="000D1492">
      <w:pPr>
        <w:pStyle w:val="ListParagraph"/>
        <w:numPr>
          <w:ilvl w:val="0"/>
          <w:numId w:val="19"/>
        </w:numPr>
      </w:pPr>
      <w:r>
        <w:t>vary_momentum_decay.m: This file is used to experiment with different combinations of momentum and decay terms.</w:t>
      </w:r>
    </w:p>
    <w:p w14:paraId="3F898BC4" w14:textId="77777777" w:rsidR="008A645A" w:rsidRPr="00B54053" w:rsidRDefault="008A645A" w:rsidP="000D1492">
      <w:pPr>
        <w:pStyle w:val="ListParagraph"/>
        <w:numPr>
          <w:ilvl w:val="0"/>
          <w:numId w:val="19"/>
        </w:numPr>
      </w:pPr>
      <w:r>
        <w:t>vary_num_filters.m: This file is used to experiment with the number of filters for both the convolutional layers in Part 2</w:t>
      </w:r>
    </w:p>
    <w:p w14:paraId="55B560DF" w14:textId="2A30988B" w:rsidR="008A645A" w:rsidRDefault="008A645A" w:rsidP="00331137">
      <w:pPr>
        <w:ind w:firstLine="432"/>
      </w:pPr>
      <w:r>
        <w:t>Once we have found the optimum parameters for both the architectures, we find their accuracy on the test set to evaluate how well the algorithm performs for those parameters.</w:t>
      </w:r>
    </w:p>
    <w:p w14:paraId="2A521EDC" w14:textId="77777777" w:rsidR="008A645A" w:rsidRPr="008C6409" w:rsidRDefault="008A645A" w:rsidP="00331137">
      <w:pPr>
        <w:ind w:firstLine="432"/>
      </w:pPr>
      <w:r>
        <w:t>Note that although we obtain plots of convergence for all the models we train our data on, we only include in this report, the plot for the model that has the highest Test Accuracy and the models whose parameter values are near the parameter values for that model.</w:t>
      </w:r>
    </w:p>
    <w:p w14:paraId="2B769B37" w14:textId="77777777" w:rsidR="008A645A" w:rsidRDefault="008A645A" w:rsidP="000D1492">
      <w:pPr>
        <w:pStyle w:val="Heading1"/>
      </w:pPr>
      <w:bookmarkStart w:id="20" w:name="_Toc466460841"/>
      <w:r w:rsidRPr="00B53C6D">
        <w:t>Results</w:t>
      </w:r>
      <w:r>
        <w:t xml:space="preserve"> and Analysis</w:t>
      </w:r>
      <w:bookmarkEnd w:id="20"/>
    </w:p>
    <w:p w14:paraId="002D56CA" w14:textId="77777777" w:rsidR="008A645A" w:rsidRDefault="008A645A" w:rsidP="000D1492">
      <w:pPr>
        <w:pStyle w:val="Heading2"/>
      </w:pPr>
      <w:bookmarkStart w:id="21" w:name="_Toc466460842"/>
      <w:r>
        <w:t>Model with 1 Convolutional and Pooling layer</w:t>
      </w:r>
      <w:bookmarkEnd w:id="21"/>
    </w:p>
    <w:p w14:paraId="666733A2" w14:textId="77777777" w:rsidR="008A645A" w:rsidRDefault="008A645A" w:rsidP="000D1492">
      <w:pPr>
        <w:pStyle w:val="Heading3"/>
      </w:pPr>
      <w:bookmarkStart w:id="22" w:name="_Toc466460843"/>
      <w:r>
        <w:t>Learning Rate</w:t>
      </w:r>
      <w:bookmarkEnd w:id="22"/>
    </w:p>
    <w:p w14:paraId="2034CD29" w14:textId="77777777" w:rsidR="008A645A" w:rsidRDefault="008A645A" w:rsidP="000D1492">
      <w:r>
        <w:t>The other learning parameters are set to the following values –</w:t>
      </w:r>
    </w:p>
    <w:p w14:paraId="24AF50B3" w14:textId="77777777" w:rsidR="008A645A" w:rsidRDefault="008A645A" w:rsidP="000D1492">
      <w:pPr>
        <w:pStyle w:val="ListParagraph"/>
        <w:numPr>
          <w:ilvl w:val="0"/>
          <w:numId w:val="20"/>
        </w:numPr>
      </w:pPr>
      <w:r>
        <w:t>Maximum Epochs = 25</w:t>
      </w:r>
    </w:p>
    <w:p w14:paraId="74B79C58" w14:textId="77777777" w:rsidR="008A645A" w:rsidRDefault="008A645A" w:rsidP="000D1492">
      <w:pPr>
        <w:pStyle w:val="ListParagraph"/>
        <w:numPr>
          <w:ilvl w:val="0"/>
          <w:numId w:val="20"/>
        </w:numPr>
      </w:pPr>
      <w:r>
        <w:t>Batch Size = 128</w:t>
      </w:r>
    </w:p>
    <w:p w14:paraId="42F5DA73" w14:textId="77777777" w:rsidR="008A645A" w:rsidRDefault="008A645A" w:rsidP="000D1492">
      <w:pPr>
        <w:pStyle w:val="ListParagraph"/>
        <w:numPr>
          <w:ilvl w:val="0"/>
          <w:numId w:val="20"/>
        </w:numPr>
      </w:pPr>
      <w:r>
        <w:t>Momentum = 0.1</w:t>
      </w:r>
    </w:p>
    <w:p w14:paraId="6CCA38A1" w14:textId="77777777" w:rsidR="008A645A" w:rsidRDefault="008A645A" w:rsidP="000D1492">
      <w:pPr>
        <w:pStyle w:val="ListParagraph"/>
        <w:numPr>
          <w:ilvl w:val="0"/>
          <w:numId w:val="20"/>
        </w:numPr>
      </w:pPr>
      <w:r>
        <w:t>Decay = 0.0001</w:t>
      </w:r>
    </w:p>
    <w:p w14:paraId="24EB63F0" w14:textId="77777777" w:rsidR="008A645A" w:rsidRDefault="008A645A" w:rsidP="000D1492"/>
    <w:p w14:paraId="7565B3F1" w14:textId="1EC07384" w:rsidR="008A645A" w:rsidRDefault="008A645A" w:rsidP="000D1492">
      <w:r>
        <w:t>We experiment for the following values of the learning rate:</w:t>
      </w:r>
      <w:r w:rsidR="009D7462">
        <w:t xml:space="preserve"> </w:t>
      </w:r>
    </w:p>
    <w:p w14:paraId="59B528DF" w14:textId="2E47D591" w:rsidR="008A645A" w:rsidRDefault="008A645A" w:rsidP="007C7343">
      <w:pPr>
        <w:jc w:val="center"/>
      </w:pPr>
      <w:r>
        <w:t>[0.001, 0.003, 0.01, 0.03, 0.1, 0.3, 1, 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05"/>
      </w:tblGrid>
      <w:tr w:rsidR="009D7462" w14:paraId="1614C46E" w14:textId="77777777" w:rsidTr="007C7343">
        <w:trPr>
          <w:trHeight w:val="255"/>
        </w:trPr>
        <w:tc>
          <w:tcPr>
            <w:tcW w:w="4505" w:type="dxa"/>
          </w:tcPr>
          <w:p w14:paraId="18B5C37F" w14:textId="77777777" w:rsidR="005D001C" w:rsidRDefault="009D7462" w:rsidP="005D001C">
            <w:pPr>
              <w:keepNext/>
            </w:pPr>
            <w:r w:rsidRPr="0023641B">
              <w:rPr>
                <w:noProof/>
                <w:lang w:eastAsia="en-GB"/>
              </w:rPr>
              <w:drawing>
                <wp:inline distT="0" distB="0" distL="0" distR="0" wp14:anchorId="3B9CA348" wp14:editId="2B69B205">
                  <wp:extent cx="2851150" cy="21374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1150" cy="2137410"/>
                          </a:xfrm>
                          <a:prstGeom prst="rect">
                            <a:avLst/>
                          </a:prstGeom>
                          <a:noFill/>
                          <a:ln>
                            <a:noFill/>
                          </a:ln>
                        </pic:spPr>
                      </pic:pic>
                    </a:graphicData>
                  </a:graphic>
                </wp:inline>
              </w:drawing>
            </w:r>
          </w:p>
          <w:p w14:paraId="193ACF5D" w14:textId="41C34694" w:rsidR="009D7462" w:rsidRDefault="005D001C" w:rsidP="005D001C">
            <w:pPr>
              <w:pStyle w:val="Caption"/>
              <w:jc w:val="both"/>
            </w:pPr>
            <w:r>
              <w:t xml:space="preserve">Figure </w:t>
            </w:r>
            <w:fldSimple w:instr=" SEQ Figure \* ARABIC ">
              <w:r w:rsidR="00DA3C6A">
                <w:rPr>
                  <w:noProof/>
                </w:rPr>
                <w:t>1</w:t>
              </w:r>
            </w:fldSimple>
            <w:r>
              <w:t xml:space="preserve">. </w:t>
            </w:r>
            <w:r w:rsidRPr="0001132B">
              <w:t>Training Accuracy VS Epochs (Learning Rate = 0.001)</w:t>
            </w:r>
          </w:p>
        </w:tc>
        <w:tc>
          <w:tcPr>
            <w:tcW w:w="4505" w:type="dxa"/>
          </w:tcPr>
          <w:p w14:paraId="7B4C506D" w14:textId="77777777" w:rsidR="005D001C" w:rsidRDefault="005D001C" w:rsidP="005D001C">
            <w:pPr>
              <w:keepNext/>
            </w:pPr>
            <w:r w:rsidRPr="00C65AF5">
              <w:rPr>
                <w:noProof/>
                <w:lang w:eastAsia="en-GB"/>
              </w:rPr>
              <w:drawing>
                <wp:inline distT="0" distB="0" distL="0" distR="0" wp14:anchorId="474E3B95" wp14:editId="4CCEEA7E">
                  <wp:extent cx="2844800" cy="21323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4800" cy="2132330"/>
                          </a:xfrm>
                          <a:prstGeom prst="rect">
                            <a:avLst/>
                          </a:prstGeom>
                          <a:noFill/>
                          <a:ln>
                            <a:noFill/>
                          </a:ln>
                        </pic:spPr>
                      </pic:pic>
                    </a:graphicData>
                  </a:graphic>
                </wp:inline>
              </w:drawing>
            </w:r>
          </w:p>
          <w:p w14:paraId="0031EB19" w14:textId="2AE22C1E" w:rsidR="009D7462" w:rsidRDefault="005D001C" w:rsidP="005D001C">
            <w:pPr>
              <w:pStyle w:val="Caption"/>
              <w:jc w:val="both"/>
            </w:pPr>
            <w:r>
              <w:t xml:space="preserve">Figure </w:t>
            </w:r>
            <w:fldSimple w:instr=" SEQ Figure \* ARABIC ">
              <w:r w:rsidR="00DA3C6A">
                <w:rPr>
                  <w:noProof/>
                </w:rPr>
                <w:t>2</w:t>
              </w:r>
            </w:fldSimple>
            <w:r>
              <w:t xml:space="preserve">. </w:t>
            </w:r>
            <w:r w:rsidRPr="00061029">
              <w:t>Training Accuracy VS Epochs (Learning Rate = 0.003)</w:t>
            </w:r>
          </w:p>
        </w:tc>
      </w:tr>
    </w:tbl>
    <w:p w14:paraId="15EDEAD3" w14:textId="77777777" w:rsidR="008A645A" w:rsidRDefault="008A645A" w:rsidP="000D1492"/>
    <w:p w14:paraId="2CBF1A7E" w14:textId="77777777" w:rsidR="000C7294" w:rsidRDefault="008A645A" w:rsidP="000C7294">
      <w:pPr>
        <w:pStyle w:val="Image"/>
        <w:keepNext/>
      </w:pPr>
      <w:r w:rsidRPr="00C65AF5">
        <w:rPr>
          <w:noProof/>
          <w:lang w:eastAsia="en-GB"/>
        </w:rPr>
        <w:lastRenderedPageBreak/>
        <w:drawing>
          <wp:inline distT="0" distB="0" distL="0" distR="0" wp14:anchorId="47DDE033" wp14:editId="25EED993">
            <wp:extent cx="2870200" cy="2151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82074" cy="2235667"/>
                    </a:xfrm>
                    <a:prstGeom prst="rect">
                      <a:avLst/>
                    </a:prstGeom>
                    <a:noFill/>
                    <a:ln>
                      <a:noFill/>
                    </a:ln>
                  </pic:spPr>
                </pic:pic>
              </a:graphicData>
            </a:graphic>
          </wp:inline>
        </w:drawing>
      </w:r>
    </w:p>
    <w:p w14:paraId="51D78A38" w14:textId="3A7E3945" w:rsidR="008A645A" w:rsidRDefault="000C7294" w:rsidP="000C7294">
      <w:pPr>
        <w:pStyle w:val="Caption"/>
      </w:pPr>
      <w:r>
        <w:t xml:space="preserve">Figure </w:t>
      </w:r>
      <w:fldSimple w:instr=" SEQ Figure \* ARABIC ">
        <w:r w:rsidR="00DA3C6A">
          <w:rPr>
            <w:noProof/>
          </w:rPr>
          <w:t>3</w:t>
        </w:r>
      </w:fldSimple>
      <w:r>
        <w:t xml:space="preserve">. </w:t>
      </w:r>
      <w:r w:rsidRPr="009F0905">
        <w:t>Training Accuracy VS Epochs (Learning Rate = 0.01)</w:t>
      </w:r>
    </w:p>
    <w:p w14:paraId="244AAD82" w14:textId="77777777" w:rsidR="000C7294" w:rsidRDefault="008A645A" w:rsidP="000C7294">
      <w:pPr>
        <w:keepNext/>
      </w:pPr>
      <w:r w:rsidRPr="00673A0A">
        <w:rPr>
          <w:noProof/>
          <w:lang w:eastAsia="en-GB"/>
        </w:rPr>
        <w:drawing>
          <wp:inline distT="0" distB="0" distL="0" distR="0" wp14:anchorId="571D9619" wp14:editId="251411AE">
            <wp:extent cx="5727700" cy="4292503"/>
            <wp:effectExtent l="0" t="0" r="6350" b="0"/>
            <wp:docPr id="90" name="Picture 90" descr="C:\docs\Y4Sem I\CZ4042\neural_network_project2\Part1-cnn\plots\learning_rate\accura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s\Y4Sem I\CZ4042\neural_network_project2\Part1-cnn\plots\learning_rate\accuracy.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4292503"/>
                    </a:xfrm>
                    <a:prstGeom prst="rect">
                      <a:avLst/>
                    </a:prstGeom>
                    <a:noFill/>
                    <a:ln>
                      <a:noFill/>
                    </a:ln>
                  </pic:spPr>
                </pic:pic>
              </a:graphicData>
            </a:graphic>
          </wp:inline>
        </w:drawing>
      </w:r>
    </w:p>
    <w:p w14:paraId="70DACB3A" w14:textId="5CE187FB" w:rsidR="008A645A" w:rsidRDefault="000C7294" w:rsidP="000C7294">
      <w:pPr>
        <w:pStyle w:val="Caption"/>
      </w:pPr>
      <w:r>
        <w:t xml:space="preserve">Figure </w:t>
      </w:r>
      <w:fldSimple w:instr=" SEQ Figure \* ARABIC ">
        <w:r w:rsidR="00DA3C6A">
          <w:rPr>
            <w:noProof/>
          </w:rPr>
          <w:t>4</w:t>
        </w:r>
      </w:fldSimple>
      <w:r>
        <w:t xml:space="preserve">. </w:t>
      </w:r>
      <w:r w:rsidRPr="00580A48">
        <w:t>Test Accuracy VS Learning Rate</w:t>
      </w:r>
    </w:p>
    <w:p w14:paraId="3A53DBBE" w14:textId="5B7DEF59" w:rsidR="008A645A" w:rsidRDefault="008A645A" w:rsidP="001F6C63">
      <w:pPr>
        <w:ind w:firstLine="720"/>
      </w:pPr>
      <w:r>
        <w:t>It can be seen from the above graphs that the Training Accuracy as well as the Test Accuracy decreases after a learning rate of 0.001. This is because if the learning rate is too high, it might oscillate and take a longer time to reach the optimum, or even diverge from the optimum. Hence, we choose a learning rate of 0.001 for our algorithm.</w:t>
      </w:r>
    </w:p>
    <w:p w14:paraId="3E21CDB5" w14:textId="77777777" w:rsidR="008A645A" w:rsidRDefault="008A645A" w:rsidP="00331137">
      <w:pPr>
        <w:ind w:firstLine="720"/>
      </w:pPr>
      <w:r>
        <w:t>Generally, the learning rate for stochastic gradient descent needs to be lower than for batch gradient descent, since the gradient for stochastic gradient descent is noisier. However, this noise might also help escape local minima in certain situations and converge to a local minima which is closer to or same as the global minima.</w:t>
      </w:r>
    </w:p>
    <w:p w14:paraId="31DD6FBF" w14:textId="77777777" w:rsidR="008A645A" w:rsidRDefault="008A645A" w:rsidP="000D1492"/>
    <w:p w14:paraId="1714C7CF" w14:textId="77777777" w:rsidR="008A645A" w:rsidRDefault="008A645A" w:rsidP="000D1492">
      <w:pPr>
        <w:pStyle w:val="Heading3"/>
      </w:pPr>
      <w:bookmarkStart w:id="23" w:name="_Toc466460844"/>
      <w:r>
        <w:t>Batch Sizes</w:t>
      </w:r>
      <w:bookmarkEnd w:id="23"/>
    </w:p>
    <w:p w14:paraId="13420660" w14:textId="77777777" w:rsidR="008A645A" w:rsidRDefault="008A645A" w:rsidP="00331137">
      <w:pPr>
        <w:ind w:firstLine="720"/>
      </w:pPr>
      <w:r>
        <w:t>The other learning parameters are set to the following values –</w:t>
      </w:r>
    </w:p>
    <w:p w14:paraId="66FB50DD" w14:textId="77777777" w:rsidR="008A645A" w:rsidRDefault="008A645A" w:rsidP="000D1492">
      <w:pPr>
        <w:pStyle w:val="ListParagraph"/>
        <w:numPr>
          <w:ilvl w:val="0"/>
          <w:numId w:val="21"/>
        </w:numPr>
      </w:pPr>
      <w:r>
        <w:t>Maximum Epochs = 25</w:t>
      </w:r>
    </w:p>
    <w:p w14:paraId="525A0CC5" w14:textId="77777777" w:rsidR="008A645A" w:rsidRDefault="008A645A" w:rsidP="000D1492">
      <w:pPr>
        <w:pStyle w:val="ListParagraph"/>
        <w:numPr>
          <w:ilvl w:val="0"/>
          <w:numId w:val="21"/>
        </w:numPr>
      </w:pPr>
      <w:r>
        <w:lastRenderedPageBreak/>
        <w:t>Learning Rate = 0.001</w:t>
      </w:r>
    </w:p>
    <w:p w14:paraId="63A8BD47" w14:textId="77777777" w:rsidR="008A645A" w:rsidRDefault="008A645A" w:rsidP="000D1492">
      <w:pPr>
        <w:pStyle w:val="ListParagraph"/>
        <w:numPr>
          <w:ilvl w:val="0"/>
          <w:numId w:val="21"/>
        </w:numPr>
      </w:pPr>
      <w:r>
        <w:t>Momentum = 0.1</w:t>
      </w:r>
    </w:p>
    <w:p w14:paraId="5B723338" w14:textId="77777777" w:rsidR="008A645A" w:rsidRDefault="008A645A" w:rsidP="000D1492">
      <w:pPr>
        <w:pStyle w:val="ListParagraph"/>
        <w:numPr>
          <w:ilvl w:val="0"/>
          <w:numId w:val="21"/>
        </w:numPr>
      </w:pPr>
      <w:r>
        <w:t>Decay = 0.0001</w:t>
      </w:r>
    </w:p>
    <w:p w14:paraId="4723D0CC" w14:textId="77777777" w:rsidR="008A645A" w:rsidRDefault="008A645A" w:rsidP="000D1492"/>
    <w:p w14:paraId="67312ED4" w14:textId="691BD113" w:rsidR="008A645A" w:rsidRPr="0061508B" w:rsidRDefault="008A645A" w:rsidP="000D1492">
      <w:r>
        <w:t>We experiment for the following values of the batch size:</w:t>
      </w:r>
      <w:r w:rsidR="002A34C8">
        <w:t xml:space="preserve"> </w:t>
      </w:r>
      <w:r>
        <w:t>[16, 32, 64, 128]</w:t>
      </w:r>
    </w:p>
    <w:p w14:paraId="0AE59764" w14:textId="3C013DE0" w:rsidR="00E02719" w:rsidRDefault="008A645A" w:rsidP="000D1492">
      <w:r w:rsidRPr="00A904CA">
        <w:rPr>
          <w:noProof/>
          <w:lang w:val="en-US"/>
        </w:rPr>
        <w:t xml:space="preserve"> </w:t>
      </w:r>
    </w:p>
    <w:tbl>
      <w:tblPr>
        <w:tblStyle w:val="TableGrid"/>
        <w:tblW w:w="0" w:type="auto"/>
        <w:tblLook w:val="04A0" w:firstRow="1" w:lastRow="0" w:firstColumn="1" w:lastColumn="0" w:noHBand="0" w:noVBand="1"/>
      </w:tblPr>
      <w:tblGrid>
        <w:gridCol w:w="4522"/>
        <w:gridCol w:w="4488"/>
      </w:tblGrid>
      <w:tr w:rsidR="00E02719" w14:paraId="3A47321C" w14:textId="77777777" w:rsidTr="00E02719">
        <w:tc>
          <w:tcPr>
            <w:tcW w:w="4712" w:type="dxa"/>
          </w:tcPr>
          <w:p w14:paraId="31684DD0" w14:textId="77777777" w:rsidR="00E02719" w:rsidRDefault="00E02719" w:rsidP="00E02719">
            <w:pPr>
              <w:keepNext/>
            </w:pPr>
            <w:r w:rsidRPr="00B541FF">
              <w:rPr>
                <w:noProof/>
                <w:lang w:eastAsia="en-GB"/>
              </w:rPr>
              <w:drawing>
                <wp:inline distT="0" distB="0" distL="0" distR="0" wp14:anchorId="3BE38957" wp14:editId="2318A839">
                  <wp:extent cx="2855249" cy="21405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97342" cy="2172142"/>
                          </a:xfrm>
                          <a:prstGeom prst="rect">
                            <a:avLst/>
                          </a:prstGeom>
                          <a:noFill/>
                          <a:ln>
                            <a:noFill/>
                          </a:ln>
                        </pic:spPr>
                      </pic:pic>
                    </a:graphicData>
                  </a:graphic>
                </wp:inline>
              </w:drawing>
            </w:r>
          </w:p>
          <w:p w14:paraId="6CB7909E" w14:textId="2F47527E" w:rsidR="00E02719" w:rsidRDefault="00E02719" w:rsidP="00AF69C0">
            <w:pPr>
              <w:pStyle w:val="Caption"/>
              <w:jc w:val="both"/>
            </w:pPr>
            <w:r>
              <w:t xml:space="preserve">Figure </w:t>
            </w:r>
            <w:fldSimple w:instr=" SEQ Figure \* ARABIC ">
              <w:r w:rsidR="00DA3C6A">
                <w:rPr>
                  <w:noProof/>
                </w:rPr>
                <w:t>5</w:t>
              </w:r>
            </w:fldSimple>
            <w:r>
              <w:t xml:space="preserve">. </w:t>
            </w:r>
            <w:r w:rsidRPr="00377DFD">
              <w:t xml:space="preserve"> Training Accuracy VS Epochs (Batch Size = 32)</w:t>
            </w:r>
          </w:p>
        </w:tc>
        <w:tc>
          <w:tcPr>
            <w:tcW w:w="4298" w:type="dxa"/>
          </w:tcPr>
          <w:p w14:paraId="5CCE3C65" w14:textId="77777777" w:rsidR="00E02719" w:rsidRDefault="00E02719" w:rsidP="00E02719">
            <w:pPr>
              <w:keepNext/>
            </w:pPr>
            <w:r w:rsidRPr="0061508B">
              <w:rPr>
                <w:noProof/>
                <w:lang w:eastAsia="en-GB"/>
              </w:rPr>
              <w:drawing>
                <wp:inline distT="0" distB="0" distL="0" distR="0" wp14:anchorId="62379F55" wp14:editId="0AE8596C">
                  <wp:extent cx="2832100" cy="21232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3011" cy="2153901"/>
                          </a:xfrm>
                          <a:prstGeom prst="rect">
                            <a:avLst/>
                          </a:prstGeom>
                          <a:noFill/>
                          <a:ln>
                            <a:noFill/>
                          </a:ln>
                        </pic:spPr>
                      </pic:pic>
                    </a:graphicData>
                  </a:graphic>
                </wp:inline>
              </w:drawing>
            </w:r>
          </w:p>
          <w:p w14:paraId="5933FB94" w14:textId="177343EB" w:rsidR="00E02719" w:rsidRDefault="00E02719" w:rsidP="00E02719">
            <w:pPr>
              <w:pStyle w:val="Caption"/>
              <w:jc w:val="both"/>
            </w:pPr>
            <w:r>
              <w:t xml:space="preserve">Figure </w:t>
            </w:r>
            <w:fldSimple w:instr=" SEQ Figure \* ARABIC ">
              <w:r w:rsidR="00DA3C6A">
                <w:rPr>
                  <w:noProof/>
                </w:rPr>
                <w:t>6</w:t>
              </w:r>
            </w:fldSimple>
            <w:r>
              <w:t xml:space="preserve">. </w:t>
            </w:r>
            <w:r w:rsidRPr="009C2E1E">
              <w:t xml:space="preserve"> Training Accuracy VS Epochs (Batch Size = 64)</w:t>
            </w:r>
          </w:p>
        </w:tc>
      </w:tr>
    </w:tbl>
    <w:p w14:paraId="49248804" w14:textId="2FEF503A" w:rsidR="008A645A" w:rsidRDefault="008A645A" w:rsidP="000D1492"/>
    <w:p w14:paraId="36800D35" w14:textId="77777777" w:rsidR="00AF69C0" w:rsidRDefault="008A645A" w:rsidP="00AF69C0">
      <w:pPr>
        <w:pStyle w:val="Image"/>
        <w:keepNext/>
      </w:pPr>
      <w:r w:rsidRPr="0061508B">
        <w:rPr>
          <w:noProof/>
          <w:lang w:eastAsia="en-GB"/>
        </w:rPr>
        <w:drawing>
          <wp:inline distT="0" distB="0" distL="0" distR="0" wp14:anchorId="263C320A" wp14:editId="6E587A7A">
            <wp:extent cx="2908300" cy="21803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0085" cy="2196689"/>
                    </a:xfrm>
                    <a:prstGeom prst="rect">
                      <a:avLst/>
                    </a:prstGeom>
                    <a:noFill/>
                    <a:ln>
                      <a:noFill/>
                    </a:ln>
                  </pic:spPr>
                </pic:pic>
              </a:graphicData>
            </a:graphic>
          </wp:inline>
        </w:drawing>
      </w:r>
    </w:p>
    <w:p w14:paraId="1982D1C7" w14:textId="6EC539DD" w:rsidR="008A645A" w:rsidRDefault="00AF69C0" w:rsidP="00AF69C0">
      <w:pPr>
        <w:pStyle w:val="Caption"/>
      </w:pPr>
      <w:r>
        <w:t xml:space="preserve">Figure </w:t>
      </w:r>
      <w:fldSimple w:instr=" SEQ Figure \* ARABIC ">
        <w:r w:rsidR="00DA3C6A">
          <w:rPr>
            <w:noProof/>
          </w:rPr>
          <w:t>7</w:t>
        </w:r>
      </w:fldSimple>
      <w:r>
        <w:t xml:space="preserve">. </w:t>
      </w:r>
      <w:r w:rsidRPr="00E34C9D">
        <w:t>Training Accuracy VS Epochs (Batch Size = 128)</w:t>
      </w:r>
    </w:p>
    <w:p w14:paraId="0130F1BC" w14:textId="77777777" w:rsidR="009D7462" w:rsidRDefault="008A645A" w:rsidP="009D7462">
      <w:pPr>
        <w:keepNext/>
      </w:pPr>
      <w:r w:rsidRPr="00C0672D">
        <w:rPr>
          <w:noProof/>
          <w:lang w:eastAsia="en-GB"/>
        </w:rPr>
        <w:lastRenderedPageBreak/>
        <w:drawing>
          <wp:inline distT="0" distB="0" distL="0" distR="0" wp14:anchorId="535F9A26" wp14:editId="15A97927">
            <wp:extent cx="5727700" cy="4292503"/>
            <wp:effectExtent l="0" t="0" r="6350" b="0"/>
            <wp:docPr id="99" name="Picture 99" descr="C:\docs\Y4Sem I\CZ4042\neural_network_project2\Part1-cnn\plots\batchsize\accura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s\Y4Sem I\CZ4042\neural_network_project2\Part1-cnn\plots\batchsize\accuracy.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292503"/>
                    </a:xfrm>
                    <a:prstGeom prst="rect">
                      <a:avLst/>
                    </a:prstGeom>
                    <a:noFill/>
                    <a:ln>
                      <a:noFill/>
                    </a:ln>
                  </pic:spPr>
                </pic:pic>
              </a:graphicData>
            </a:graphic>
          </wp:inline>
        </w:drawing>
      </w:r>
    </w:p>
    <w:p w14:paraId="1E730EF5" w14:textId="36FF5B0C" w:rsidR="008A645A" w:rsidRDefault="009D7462" w:rsidP="009D7462">
      <w:pPr>
        <w:pStyle w:val="Caption"/>
      </w:pPr>
      <w:r>
        <w:t xml:space="preserve">Figure </w:t>
      </w:r>
      <w:fldSimple w:instr=" SEQ Figure \* ARABIC ">
        <w:r w:rsidR="00DA3C6A">
          <w:rPr>
            <w:noProof/>
          </w:rPr>
          <w:t>8</w:t>
        </w:r>
      </w:fldSimple>
      <w:r>
        <w:t xml:space="preserve">. </w:t>
      </w:r>
      <w:r w:rsidRPr="00BA1AF9">
        <w:t>Test Accuracy VS Batch Size</w:t>
      </w:r>
    </w:p>
    <w:p w14:paraId="688645D1" w14:textId="1074BDC5" w:rsidR="008A645A" w:rsidRDefault="008A645A" w:rsidP="000D1492">
      <w:r>
        <w:tab/>
        <w:t>If the size of the training dataset is very large, the computation of the gradient for the entire dataset is very computationally intensive and slow. At the same time, this can also lead to over-fitting. Hence, we divide the data into mini-batches in stochastic gradient descent and the weights are updated over mini-batches of training patterns.</w:t>
      </w:r>
    </w:p>
    <w:p w14:paraId="38AC9D94" w14:textId="284C4160" w:rsidR="008A645A" w:rsidRDefault="008A645A" w:rsidP="00331137">
      <w:pPr>
        <w:ind w:firstLine="720"/>
      </w:pPr>
      <w:r>
        <w:t>As the size of the mini-batch decreases, the error function for stochastic gradient descent becomes more and more noisy. Hence, we can see lot of fluctuation in the Training Accuracy in the above figures as the batch size decreases.</w:t>
      </w:r>
    </w:p>
    <w:p w14:paraId="3C4C7380" w14:textId="2F06A5D3" w:rsidR="008A645A" w:rsidRDefault="008A645A" w:rsidP="006A685B">
      <w:pPr>
        <w:ind w:firstLine="720"/>
      </w:pPr>
      <w:r>
        <w:t>As we can see from the figures, the Training Accuracy for batch sizes of 64 and 128 was higher compared to the other batch sizes for our training dataset. Although the Training Accuracy for batch sizes of 64 and 128 was almost the same, it can be seen from Figure 8 that the Test Accuracy was increasing with increasing batch sizes and the Test Accuracy for a batch size of 128 was higher than for a batch size of 64. This means that our model generalises better to new data samples with a batch size of 128 compared to a batch size of 64. Hence, we choose a batch size of 128 for our algorithm.</w:t>
      </w:r>
    </w:p>
    <w:p w14:paraId="5BF7D64E" w14:textId="77777777" w:rsidR="008A645A" w:rsidRDefault="008A645A" w:rsidP="000D1492">
      <w:pPr>
        <w:pStyle w:val="Heading3"/>
      </w:pPr>
      <w:bookmarkStart w:id="24" w:name="_Toc466460845"/>
      <w:r>
        <w:t>Momentum and Decay</w:t>
      </w:r>
      <w:bookmarkEnd w:id="24"/>
    </w:p>
    <w:p w14:paraId="4DE56240" w14:textId="77777777" w:rsidR="008A645A" w:rsidRDefault="008A645A" w:rsidP="004F648B">
      <w:pPr>
        <w:ind w:firstLine="720"/>
      </w:pPr>
      <w:r>
        <w:t>The other learning parameters are set to the following values –</w:t>
      </w:r>
    </w:p>
    <w:p w14:paraId="73F70B03" w14:textId="77777777" w:rsidR="008A645A" w:rsidRDefault="008A645A" w:rsidP="000D1492">
      <w:pPr>
        <w:pStyle w:val="ListParagraph"/>
        <w:numPr>
          <w:ilvl w:val="0"/>
          <w:numId w:val="22"/>
        </w:numPr>
      </w:pPr>
      <w:r>
        <w:t>Maximum Epochs = 25</w:t>
      </w:r>
    </w:p>
    <w:p w14:paraId="676E6328" w14:textId="77777777" w:rsidR="008A645A" w:rsidRDefault="008A645A" w:rsidP="000D1492">
      <w:pPr>
        <w:pStyle w:val="ListParagraph"/>
        <w:numPr>
          <w:ilvl w:val="0"/>
          <w:numId w:val="22"/>
        </w:numPr>
      </w:pPr>
      <w:r>
        <w:t>Learning Rate = 0.001</w:t>
      </w:r>
    </w:p>
    <w:p w14:paraId="10DED31F" w14:textId="77777777" w:rsidR="008A645A" w:rsidRPr="001B225B" w:rsidRDefault="008A645A" w:rsidP="000D1492">
      <w:pPr>
        <w:pStyle w:val="ListParagraph"/>
        <w:numPr>
          <w:ilvl w:val="0"/>
          <w:numId w:val="22"/>
        </w:numPr>
      </w:pPr>
      <w:r w:rsidRPr="001B225B">
        <w:t>Batch Size = 128</w:t>
      </w:r>
    </w:p>
    <w:p w14:paraId="4F55FAB7" w14:textId="77777777" w:rsidR="008A645A" w:rsidRDefault="008A645A" w:rsidP="000D1492"/>
    <w:p w14:paraId="30803000" w14:textId="77777777" w:rsidR="008A645A" w:rsidRDefault="008A645A" w:rsidP="004F648B">
      <w:pPr>
        <w:ind w:firstLine="720"/>
      </w:pPr>
      <w:r>
        <w:t>We experiment for all combinations of the following values of Momentum and Decay:</w:t>
      </w:r>
    </w:p>
    <w:p w14:paraId="40BE2A98" w14:textId="77777777" w:rsidR="008A645A" w:rsidRDefault="008A645A" w:rsidP="009C0F8F">
      <w:pPr>
        <w:jc w:val="center"/>
      </w:pPr>
      <w:r>
        <w:t>Momentum = [0.1, 0.3, 0.9]</w:t>
      </w:r>
    </w:p>
    <w:p w14:paraId="5A74E4B4" w14:textId="77777777" w:rsidR="008A645A" w:rsidRDefault="008A645A" w:rsidP="009C0F8F">
      <w:pPr>
        <w:jc w:val="center"/>
      </w:pPr>
      <w:r>
        <w:t>Decay = [0.0001, 0.0005, 0.001, 0.005, 0.01, 0.05, 0.1, 0.5]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0"/>
      </w:tblGrid>
      <w:tr w:rsidR="008A645A" w14:paraId="4E4CEDD5" w14:textId="77777777" w:rsidTr="00E02719">
        <w:tc>
          <w:tcPr>
            <w:tcW w:w="4505" w:type="dxa"/>
          </w:tcPr>
          <w:p w14:paraId="2E971B5E" w14:textId="77777777" w:rsidR="0016091A" w:rsidRDefault="008A645A" w:rsidP="005A435F">
            <w:pPr>
              <w:keepNext/>
              <w:jc w:val="center"/>
            </w:pPr>
            <w:r w:rsidRPr="00994899">
              <w:rPr>
                <w:noProof/>
                <w:lang w:eastAsia="en-GB"/>
              </w:rPr>
              <w:lastRenderedPageBreak/>
              <w:drawing>
                <wp:inline distT="0" distB="0" distL="0" distR="0" wp14:anchorId="21997C60" wp14:editId="184532FD">
                  <wp:extent cx="2840003" cy="21291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53721" cy="2139440"/>
                          </a:xfrm>
                          <a:prstGeom prst="rect">
                            <a:avLst/>
                          </a:prstGeom>
                          <a:noFill/>
                          <a:ln>
                            <a:noFill/>
                          </a:ln>
                        </pic:spPr>
                      </pic:pic>
                    </a:graphicData>
                  </a:graphic>
                </wp:inline>
              </w:drawing>
            </w:r>
          </w:p>
          <w:p w14:paraId="547B003F" w14:textId="035B6FE7" w:rsidR="008A645A" w:rsidRDefault="0016091A" w:rsidP="005A435F">
            <w:pPr>
              <w:pStyle w:val="Caption"/>
            </w:pPr>
            <w:r>
              <w:t xml:space="preserve">Figure </w:t>
            </w:r>
            <w:fldSimple w:instr=" SEQ Figure \* ARABIC ">
              <w:r w:rsidR="00DA3C6A">
                <w:rPr>
                  <w:noProof/>
                </w:rPr>
                <w:t>9</w:t>
              </w:r>
            </w:fldSimple>
            <w:r>
              <w:t xml:space="preserve">. </w:t>
            </w:r>
            <w:r w:rsidRPr="004B3155">
              <w:t>: Training Accuracy VS Epochs (Momentum = 0.1, Decay = 0.0005)</w:t>
            </w:r>
          </w:p>
        </w:tc>
        <w:tc>
          <w:tcPr>
            <w:tcW w:w="4505" w:type="dxa"/>
          </w:tcPr>
          <w:p w14:paraId="7C45DDC2" w14:textId="77777777" w:rsidR="0016091A" w:rsidRDefault="008A645A" w:rsidP="005A435F">
            <w:pPr>
              <w:keepNext/>
              <w:jc w:val="center"/>
            </w:pPr>
            <w:r w:rsidRPr="00994899">
              <w:rPr>
                <w:noProof/>
                <w:lang w:eastAsia="en-GB"/>
              </w:rPr>
              <w:drawing>
                <wp:inline distT="0" distB="0" distL="0" distR="0" wp14:anchorId="31C1CBA8" wp14:editId="72AECB43">
                  <wp:extent cx="2825750" cy="211846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4466" cy="2139997"/>
                          </a:xfrm>
                          <a:prstGeom prst="rect">
                            <a:avLst/>
                          </a:prstGeom>
                          <a:noFill/>
                          <a:ln>
                            <a:noFill/>
                          </a:ln>
                        </pic:spPr>
                      </pic:pic>
                    </a:graphicData>
                  </a:graphic>
                </wp:inline>
              </w:drawing>
            </w:r>
          </w:p>
          <w:p w14:paraId="1F594667" w14:textId="6A432E8A" w:rsidR="0016091A" w:rsidRDefault="0016091A" w:rsidP="005A435F">
            <w:pPr>
              <w:pStyle w:val="Caption"/>
            </w:pPr>
            <w:r>
              <w:t xml:space="preserve">Figure </w:t>
            </w:r>
            <w:fldSimple w:instr=" SEQ Figure \* ARABIC ">
              <w:r w:rsidR="00DA3C6A">
                <w:rPr>
                  <w:noProof/>
                </w:rPr>
                <w:t>10</w:t>
              </w:r>
            </w:fldSimple>
            <w:r>
              <w:t xml:space="preserve">. </w:t>
            </w:r>
            <w:r w:rsidRPr="004F4F55">
              <w:t>Training Accuracy VS Epochs (Momentum = 0.1, Decay = 0.001</w:t>
            </w:r>
          </w:p>
          <w:p w14:paraId="644F390F" w14:textId="2E5D6516" w:rsidR="008A645A" w:rsidRDefault="008A645A" w:rsidP="005A435F">
            <w:pPr>
              <w:pStyle w:val="Caption"/>
            </w:pPr>
          </w:p>
        </w:tc>
      </w:tr>
      <w:tr w:rsidR="008A645A" w14:paraId="2EFA22E8" w14:textId="77777777" w:rsidTr="005A435F">
        <w:trPr>
          <w:trHeight w:val="4206"/>
        </w:trPr>
        <w:tc>
          <w:tcPr>
            <w:tcW w:w="4505" w:type="dxa"/>
          </w:tcPr>
          <w:p w14:paraId="40A35D9F" w14:textId="77777777" w:rsidR="005A435F" w:rsidRDefault="008A645A" w:rsidP="00DD0C19">
            <w:pPr>
              <w:keepNext/>
              <w:jc w:val="center"/>
            </w:pPr>
            <w:r w:rsidRPr="00994899">
              <w:rPr>
                <w:noProof/>
                <w:lang w:eastAsia="en-GB"/>
              </w:rPr>
              <w:drawing>
                <wp:inline distT="0" distB="0" distL="0" distR="0" wp14:anchorId="36B8C45F" wp14:editId="6952543D">
                  <wp:extent cx="2844237" cy="21323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10019" cy="2181647"/>
                          </a:xfrm>
                          <a:prstGeom prst="rect">
                            <a:avLst/>
                          </a:prstGeom>
                          <a:noFill/>
                          <a:ln>
                            <a:noFill/>
                          </a:ln>
                        </pic:spPr>
                      </pic:pic>
                    </a:graphicData>
                  </a:graphic>
                </wp:inline>
              </w:drawing>
            </w:r>
          </w:p>
          <w:p w14:paraId="39714AF2" w14:textId="482C2423" w:rsidR="008A645A" w:rsidRPr="005A435F" w:rsidRDefault="005A435F" w:rsidP="00DD0C19">
            <w:pPr>
              <w:pStyle w:val="Caption"/>
            </w:pPr>
            <w:r>
              <w:t xml:space="preserve">Figure </w:t>
            </w:r>
            <w:fldSimple w:instr=" SEQ Figure \* ARABIC ">
              <w:r w:rsidR="00DA3C6A">
                <w:rPr>
                  <w:noProof/>
                </w:rPr>
                <w:t>11</w:t>
              </w:r>
            </w:fldSimple>
            <w:r>
              <w:t xml:space="preserve">. </w:t>
            </w:r>
            <w:r w:rsidRPr="00334BCA">
              <w:t>Training Accuracy VS Epochs (Momentum = 0.1, Decay = 0.005)</w:t>
            </w:r>
          </w:p>
        </w:tc>
        <w:tc>
          <w:tcPr>
            <w:tcW w:w="4505" w:type="dxa"/>
          </w:tcPr>
          <w:p w14:paraId="3B936EA8" w14:textId="77777777" w:rsidR="005A435F" w:rsidRDefault="008A645A" w:rsidP="00DD0C19">
            <w:pPr>
              <w:keepNext/>
              <w:jc w:val="center"/>
            </w:pPr>
            <w:r w:rsidRPr="00994899">
              <w:rPr>
                <w:noProof/>
                <w:lang w:eastAsia="en-GB"/>
              </w:rPr>
              <w:drawing>
                <wp:inline distT="0" distB="0" distL="0" distR="0" wp14:anchorId="16769F4D" wp14:editId="5FC9F91B">
                  <wp:extent cx="2844800" cy="213275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8717" cy="2150684"/>
                          </a:xfrm>
                          <a:prstGeom prst="rect">
                            <a:avLst/>
                          </a:prstGeom>
                          <a:noFill/>
                          <a:ln>
                            <a:noFill/>
                          </a:ln>
                        </pic:spPr>
                      </pic:pic>
                    </a:graphicData>
                  </a:graphic>
                </wp:inline>
              </w:drawing>
            </w:r>
          </w:p>
          <w:p w14:paraId="38D06D33" w14:textId="3E9806B3" w:rsidR="008A645A" w:rsidRPr="005A435F" w:rsidRDefault="005A435F" w:rsidP="00DD0C19">
            <w:pPr>
              <w:pStyle w:val="Caption"/>
            </w:pPr>
            <w:r>
              <w:t xml:space="preserve">Figure </w:t>
            </w:r>
            <w:fldSimple w:instr=" SEQ Figure \* ARABIC ">
              <w:r w:rsidR="00DA3C6A">
                <w:rPr>
                  <w:noProof/>
                </w:rPr>
                <w:t>12</w:t>
              </w:r>
            </w:fldSimple>
            <w:r>
              <w:t>.</w:t>
            </w:r>
            <w:r w:rsidRPr="00F122F3">
              <w:t xml:space="preserve"> Training Accuracy VS Epochs (Momentum = 0.3, Decay = 0.001</w:t>
            </w:r>
          </w:p>
        </w:tc>
      </w:tr>
    </w:tbl>
    <w:p w14:paraId="4D19EEE7" w14:textId="77777777" w:rsidR="008A645A" w:rsidRPr="005F6A35" w:rsidRDefault="008A645A" w:rsidP="000D1492"/>
    <w:tbl>
      <w:tblPr>
        <w:tblW w:w="9131" w:type="dxa"/>
        <w:tblLook w:val="04A0" w:firstRow="1" w:lastRow="0" w:firstColumn="1" w:lastColumn="0" w:noHBand="0" w:noVBand="1"/>
      </w:tblPr>
      <w:tblGrid>
        <w:gridCol w:w="498"/>
        <w:gridCol w:w="960"/>
        <w:gridCol w:w="960"/>
        <w:gridCol w:w="960"/>
        <w:gridCol w:w="960"/>
        <w:gridCol w:w="960"/>
        <w:gridCol w:w="960"/>
        <w:gridCol w:w="960"/>
        <w:gridCol w:w="960"/>
        <w:gridCol w:w="960"/>
      </w:tblGrid>
      <w:tr w:rsidR="008A645A" w:rsidRPr="00B43434" w14:paraId="517A9E5C" w14:textId="77777777" w:rsidTr="00E02719">
        <w:trPr>
          <w:trHeight w:val="290"/>
        </w:trPr>
        <w:tc>
          <w:tcPr>
            <w:tcW w:w="491" w:type="dxa"/>
            <w:tcBorders>
              <w:top w:val="nil"/>
              <w:left w:val="nil"/>
              <w:bottom w:val="nil"/>
              <w:right w:val="nil"/>
            </w:tcBorders>
            <w:shd w:val="clear" w:color="auto" w:fill="auto"/>
            <w:noWrap/>
            <w:vAlign w:val="bottom"/>
            <w:hideMark/>
          </w:tcPr>
          <w:p w14:paraId="76EEFED6" w14:textId="77777777" w:rsidR="008A645A" w:rsidRPr="00B43434" w:rsidRDefault="008A645A" w:rsidP="000D1492">
            <w:pPr>
              <w:rPr>
                <w:rFonts w:eastAsia="Times New Roman" w:cs="Times New Roman"/>
                <w:lang w:val="en-US"/>
              </w:rPr>
            </w:pPr>
            <w:r w:rsidRPr="00E07BDE">
              <w:rPr>
                <w:noProof/>
                <w:lang w:val="en-US"/>
              </w:rPr>
              <w:t xml:space="preserve"> </w:t>
            </w:r>
          </w:p>
        </w:tc>
        <w:tc>
          <w:tcPr>
            <w:tcW w:w="960" w:type="dxa"/>
            <w:tcBorders>
              <w:top w:val="nil"/>
              <w:left w:val="nil"/>
              <w:bottom w:val="nil"/>
              <w:right w:val="nil"/>
            </w:tcBorders>
            <w:shd w:val="clear" w:color="auto" w:fill="auto"/>
            <w:noWrap/>
            <w:vAlign w:val="bottom"/>
            <w:hideMark/>
          </w:tcPr>
          <w:p w14:paraId="49B35FA9" w14:textId="77777777" w:rsidR="008A645A" w:rsidRPr="00B43434" w:rsidRDefault="008A645A" w:rsidP="000D1492">
            <w:pPr>
              <w:rPr>
                <w:lang w:val="en-US"/>
              </w:rPr>
            </w:pPr>
          </w:p>
        </w:tc>
        <w:tc>
          <w:tcPr>
            <w:tcW w:w="7680" w:type="dxa"/>
            <w:gridSpan w:val="8"/>
            <w:tcBorders>
              <w:top w:val="single" w:sz="8" w:space="0" w:color="auto"/>
              <w:left w:val="single" w:sz="8" w:space="0" w:color="auto"/>
              <w:bottom w:val="nil"/>
              <w:right w:val="single" w:sz="8" w:space="0" w:color="000000"/>
            </w:tcBorders>
            <w:shd w:val="clear" w:color="000000" w:fill="FFFF00"/>
            <w:noWrap/>
            <w:vAlign w:val="bottom"/>
            <w:hideMark/>
          </w:tcPr>
          <w:p w14:paraId="0169C36B" w14:textId="77777777" w:rsidR="008A645A" w:rsidRPr="00B43434" w:rsidRDefault="008A645A" w:rsidP="000D1492">
            <w:pPr>
              <w:rPr>
                <w:lang w:val="en-US"/>
              </w:rPr>
            </w:pPr>
            <w:r w:rsidRPr="00B43434">
              <w:rPr>
                <w:lang w:val="en-US"/>
              </w:rPr>
              <w:t>Decay</w:t>
            </w:r>
          </w:p>
        </w:tc>
      </w:tr>
      <w:tr w:rsidR="008A645A" w:rsidRPr="00B43434" w14:paraId="6165D097" w14:textId="77777777" w:rsidTr="00E02719">
        <w:trPr>
          <w:trHeight w:val="300"/>
        </w:trPr>
        <w:tc>
          <w:tcPr>
            <w:tcW w:w="491" w:type="dxa"/>
            <w:tcBorders>
              <w:top w:val="nil"/>
              <w:left w:val="nil"/>
              <w:bottom w:val="nil"/>
              <w:right w:val="nil"/>
            </w:tcBorders>
            <w:shd w:val="clear" w:color="auto" w:fill="auto"/>
            <w:noWrap/>
            <w:vAlign w:val="bottom"/>
            <w:hideMark/>
          </w:tcPr>
          <w:p w14:paraId="681A1BFE" w14:textId="77777777" w:rsidR="008A645A" w:rsidRPr="00B43434" w:rsidRDefault="008A645A" w:rsidP="000D1492">
            <w:pPr>
              <w:rPr>
                <w:lang w:val="en-US"/>
              </w:rPr>
            </w:pPr>
          </w:p>
        </w:tc>
        <w:tc>
          <w:tcPr>
            <w:tcW w:w="960" w:type="dxa"/>
            <w:tcBorders>
              <w:top w:val="nil"/>
              <w:left w:val="nil"/>
              <w:bottom w:val="nil"/>
              <w:right w:val="nil"/>
            </w:tcBorders>
            <w:shd w:val="clear" w:color="auto" w:fill="auto"/>
            <w:noWrap/>
            <w:vAlign w:val="bottom"/>
            <w:hideMark/>
          </w:tcPr>
          <w:p w14:paraId="4CB0CC25" w14:textId="77777777" w:rsidR="008A645A" w:rsidRPr="00B43434" w:rsidRDefault="008A645A" w:rsidP="000D1492">
            <w:pPr>
              <w:rPr>
                <w:lang w:val="en-US"/>
              </w:rPr>
            </w:pPr>
          </w:p>
        </w:tc>
        <w:tc>
          <w:tcPr>
            <w:tcW w:w="960" w:type="dxa"/>
            <w:tcBorders>
              <w:top w:val="single" w:sz="4" w:space="0" w:color="auto"/>
              <w:left w:val="single" w:sz="8" w:space="0" w:color="auto"/>
              <w:bottom w:val="single" w:sz="8" w:space="0" w:color="auto"/>
              <w:right w:val="single" w:sz="4" w:space="0" w:color="auto"/>
            </w:tcBorders>
            <w:shd w:val="clear" w:color="000000" w:fill="FFFF00"/>
            <w:noWrap/>
            <w:vAlign w:val="bottom"/>
            <w:hideMark/>
          </w:tcPr>
          <w:p w14:paraId="35947E5C" w14:textId="77777777" w:rsidR="008A645A" w:rsidRPr="00B43434" w:rsidRDefault="008A645A" w:rsidP="000D1492">
            <w:pPr>
              <w:rPr>
                <w:lang w:val="en-US"/>
              </w:rPr>
            </w:pPr>
            <w:r w:rsidRPr="00B43434">
              <w:rPr>
                <w:lang w:val="en-US"/>
              </w:rPr>
              <w:t>0.0001</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1CC05DE0" w14:textId="77777777" w:rsidR="008A645A" w:rsidRPr="00B43434" w:rsidRDefault="008A645A" w:rsidP="000D1492">
            <w:pPr>
              <w:rPr>
                <w:lang w:val="en-US"/>
              </w:rPr>
            </w:pPr>
            <w:r w:rsidRPr="00B43434">
              <w:rPr>
                <w:lang w:val="en-US"/>
              </w:rPr>
              <w:t>0.0005</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1ADE14AC" w14:textId="77777777" w:rsidR="008A645A" w:rsidRPr="00B43434" w:rsidRDefault="008A645A" w:rsidP="000D1492">
            <w:pPr>
              <w:rPr>
                <w:lang w:val="en-US"/>
              </w:rPr>
            </w:pPr>
            <w:r w:rsidRPr="00B43434">
              <w:rPr>
                <w:lang w:val="en-US"/>
              </w:rPr>
              <w:t>0.001</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54CBCA19" w14:textId="77777777" w:rsidR="008A645A" w:rsidRPr="00B43434" w:rsidRDefault="008A645A" w:rsidP="000D1492">
            <w:pPr>
              <w:rPr>
                <w:lang w:val="en-US"/>
              </w:rPr>
            </w:pPr>
            <w:r w:rsidRPr="00B43434">
              <w:rPr>
                <w:lang w:val="en-US"/>
              </w:rPr>
              <w:t>0.005</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29150317" w14:textId="77777777" w:rsidR="008A645A" w:rsidRPr="00B43434" w:rsidRDefault="008A645A" w:rsidP="000D1492">
            <w:pPr>
              <w:rPr>
                <w:lang w:val="en-US"/>
              </w:rPr>
            </w:pPr>
            <w:r w:rsidRPr="00B43434">
              <w:rPr>
                <w:lang w:val="en-US"/>
              </w:rPr>
              <w:t>0.01</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26245350" w14:textId="77777777" w:rsidR="008A645A" w:rsidRPr="00B43434" w:rsidRDefault="008A645A" w:rsidP="000D1492">
            <w:pPr>
              <w:rPr>
                <w:lang w:val="en-US"/>
              </w:rPr>
            </w:pPr>
            <w:r w:rsidRPr="00B43434">
              <w:rPr>
                <w:lang w:val="en-US"/>
              </w:rPr>
              <w:t>0.05</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5A9CE240" w14:textId="77777777" w:rsidR="008A645A" w:rsidRPr="00B43434" w:rsidRDefault="008A645A" w:rsidP="000D1492">
            <w:pPr>
              <w:rPr>
                <w:lang w:val="en-US"/>
              </w:rPr>
            </w:pPr>
            <w:r w:rsidRPr="00B43434">
              <w:rPr>
                <w:lang w:val="en-US"/>
              </w:rPr>
              <w:t>0.1</w:t>
            </w:r>
          </w:p>
        </w:tc>
        <w:tc>
          <w:tcPr>
            <w:tcW w:w="960" w:type="dxa"/>
            <w:tcBorders>
              <w:top w:val="single" w:sz="4" w:space="0" w:color="auto"/>
              <w:left w:val="nil"/>
              <w:bottom w:val="single" w:sz="8" w:space="0" w:color="auto"/>
              <w:right w:val="single" w:sz="8" w:space="0" w:color="auto"/>
            </w:tcBorders>
            <w:shd w:val="clear" w:color="000000" w:fill="FFFF00"/>
            <w:noWrap/>
            <w:vAlign w:val="bottom"/>
            <w:hideMark/>
          </w:tcPr>
          <w:p w14:paraId="4FA0A84F" w14:textId="77777777" w:rsidR="008A645A" w:rsidRPr="00B43434" w:rsidRDefault="008A645A" w:rsidP="000D1492">
            <w:pPr>
              <w:rPr>
                <w:lang w:val="en-US"/>
              </w:rPr>
            </w:pPr>
            <w:r w:rsidRPr="00B43434">
              <w:rPr>
                <w:lang w:val="en-US"/>
              </w:rPr>
              <w:t>0.5</w:t>
            </w:r>
          </w:p>
        </w:tc>
      </w:tr>
      <w:tr w:rsidR="008A645A" w:rsidRPr="00B43434" w14:paraId="777C0BE3" w14:textId="77777777" w:rsidTr="00E02719">
        <w:trPr>
          <w:trHeight w:val="430"/>
        </w:trPr>
        <w:tc>
          <w:tcPr>
            <w:tcW w:w="491" w:type="dxa"/>
            <w:vMerge w:val="restart"/>
            <w:tcBorders>
              <w:top w:val="single" w:sz="8" w:space="0" w:color="auto"/>
              <w:left w:val="single" w:sz="8" w:space="0" w:color="auto"/>
              <w:bottom w:val="single" w:sz="8" w:space="0" w:color="000000"/>
              <w:right w:val="nil"/>
            </w:tcBorders>
            <w:shd w:val="clear" w:color="000000" w:fill="FFFF00"/>
            <w:noWrap/>
            <w:textDirection w:val="btLr"/>
            <w:vAlign w:val="bottom"/>
            <w:hideMark/>
          </w:tcPr>
          <w:p w14:paraId="1A000E4B" w14:textId="77777777" w:rsidR="008A645A" w:rsidRPr="00B43434" w:rsidRDefault="008A645A" w:rsidP="000D1492">
            <w:pPr>
              <w:rPr>
                <w:lang w:val="en-US"/>
              </w:rPr>
            </w:pPr>
            <w:r w:rsidRPr="00B43434">
              <w:rPr>
                <w:lang w:val="en-US"/>
              </w:rPr>
              <w:t>Momentum</w:t>
            </w:r>
          </w:p>
        </w:tc>
        <w:tc>
          <w:tcPr>
            <w:tcW w:w="960" w:type="dxa"/>
            <w:tcBorders>
              <w:top w:val="single" w:sz="8" w:space="0" w:color="auto"/>
              <w:left w:val="single" w:sz="4" w:space="0" w:color="auto"/>
              <w:bottom w:val="single" w:sz="4" w:space="0" w:color="auto"/>
              <w:right w:val="single" w:sz="8" w:space="0" w:color="auto"/>
            </w:tcBorders>
            <w:shd w:val="clear" w:color="000000" w:fill="FFFF00"/>
            <w:noWrap/>
            <w:vAlign w:val="bottom"/>
            <w:hideMark/>
          </w:tcPr>
          <w:p w14:paraId="0F311A22" w14:textId="77777777" w:rsidR="008A645A" w:rsidRPr="00B43434" w:rsidRDefault="008A645A" w:rsidP="000D1492">
            <w:pPr>
              <w:rPr>
                <w:lang w:val="en-US"/>
              </w:rPr>
            </w:pPr>
            <w:r w:rsidRPr="00B43434">
              <w:rPr>
                <w:lang w:val="en-US"/>
              </w:rPr>
              <w:t>0.1</w:t>
            </w:r>
          </w:p>
        </w:tc>
        <w:tc>
          <w:tcPr>
            <w:tcW w:w="960" w:type="dxa"/>
            <w:tcBorders>
              <w:top w:val="nil"/>
              <w:left w:val="nil"/>
              <w:bottom w:val="single" w:sz="4" w:space="0" w:color="auto"/>
              <w:right w:val="single" w:sz="4" w:space="0" w:color="auto"/>
            </w:tcBorders>
            <w:shd w:val="clear" w:color="auto" w:fill="auto"/>
            <w:noWrap/>
            <w:vAlign w:val="bottom"/>
            <w:hideMark/>
          </w:tcPr>
          <w:p w14:paraId="69C43762" w14:textId="77777777" w:rsidR="008A645A" w:rsidRPr="00B43434" w:rsidRDefault="008A645A" w:rsidP="000D1492">
            <w:pPr>
              <w:rPr>
                <w:lang w:val="en-US"/>
              </w:rPr>
            </w:pPr>
            <w:r w:rsidRPr="00B43434">
              <w:rPr>
                <w:lang w:val="en-US"/>
              </w:rPr>
              <w:t>0.8760</w:t>
            </w:r>
          </w:p>
        </w:tc>
        <w:tc>
          <w:tcPr>
            <w:tcW w:w="960" w:type="dxa"/>
            <w:tcBorders>
              <w:top w:val="nil"/>
              <w:left w:val="nil"/>
              <w:bottom w:val="single" w:sz="4" w:space="0" w:color="auto"/>
              <w:right w:val="single" w:sz="4" w:space="0" w:color="auto"/>
            </w:tcBorders>
            <w:shd w:val="clear" w:color="auto" w:fill="auto"/>
            <w:noWrap/>
            <w:vAlign w:val="bottom"/>
            <w:hideMark/>
          </w:tcPr>
          <w:p w14:paraId="278D8AD0" w14:textId="77777777" w:rsidR="008A645A" w:rsidRPr="00B43434" w:rsidRDefault="008A645A" w:rsidP="000D1492">
            <w:pPr>
              <w:rPr>
                <w:lang w:val="en-US"/>
              </w:rPr>
            </w:pPr>
            <w:r w:rsidRPr="00B43434">
              <w:rPr>
                <w:lang w:val="en-US"/>
              </w:rPr>
              <w:t>0.8690</w:t>
            </w:r>
          </w:p>
        </w:tc>
        <w:tc>
          <w:tcPr>
            <w:tcW w:w="960" w:type="dxa"/>
            <w:tcBorders>
              <w:top w:val="nil"/>
              <w:left w:val="nil"/>
              <w:bottom w:val="single" w:sz="4" w:space="0" w:color="auto"/>
              <w:right w:val="single" w:sz="4" w:space="0" w:color="auto"/>
            </w:tcBorders>
            <w:shd w:val="clear" w:color="000000" w:fill="92D050"/>
            <w:noWrap/>
            <w:vAlign w:val="bottom"/>
            <w:hideMark/>
          </w:tcPr>
          <w:p w14:paraId="7C1309BA" w14:textId="77777777" w:rsidR="008A645A" w:rsidRPr="00B43434" w:rsidRDefault="008A645A" w:rsidP="000D1492">
            <w:pPr>
              <w:rPr>
                <w:lang w:val="en-US"/>
              </w:rPr>
            </w:pPr>
            <w:r w:rsidRPr="00B43434">
              <w:rPr>
                <w:lang w:val="en-US"/>
              </w:rPr>
              <w:t>0.8850</w:t>
            </w:r>
          </w:p>
        </w:tc>
        <w:tc>
          <w:tcPr>
            <w:tcW w:w="960" w:type="dxa"/>
            <w:tcBorders>
              <w:top w:val="nil"/>
              <w:left w:val="nil"/>
              <w:bottom w:val="single" w:sz="4" w:space="0" w:color="auto"/>
              <w:right w:val="single" w:sz="4" w:space="0" w:color="auto"/>
            </w:tcBorders>
            <w:shd w:val="clear" w:color="auto" w:fill="auto"/>
            <w:noWrap/>
            <w:vAlign w:val="bottom"/>
            <w:hideMark/>
          </w:tcPr>
          <w:p w14:paraId="01691F4F" w14:textId="77777777" w:rsidR="008A645A" w:rsidRPr="00B43434" w:rsidRDefault="008A645A" w:rsidP="000D1492">
            <w:pPr>
              <w:rPr>
                <w:lang w:val="en-US"/>
              </w:rPr>
            </w:pPr>
            <w:r w:rsidRPr="00B43434">
              <w:rPr>
                <w:lang w:val="en-US"/>
              </w:rPr>
              <w:t>0.8740</w:t>
            </w:r>
          </w:p>
        </w:tc>
        <w:tc>
          <w:tcPr>
            <w:tcW w:w="960" w:type="dxa"/>
            <w:tcBorders>
              <w:top w:val="nil"/>
              <w:left w:val="nil"/>
              <w:bottom w:val="single" w:sz="4" w:space="0" w:color="auto"/>
              <w:right w:val="single" w:sz="4" w:space="0" w:color="auto"/>
            </w:tcBorders>
            <w:shd w:val="clear" w:color="auto" w:fill="auto"/>
            <w:noWrap/>
            <w:vAlign w:val="bottom"/>
            <w:hideMark/>
          </w:tcPr>
          <w:p w14:paraId="38E2BB31" w14:textId="77777777" w:rsidR="008A645A" w:rsidRPr="00B43434" w:rsidRDefault="008A645A" w:rsidP="000D1492">
            <w:pPr>
              <w:rPr>
                <w:lang w:val="en-US"/>
              </w:rPr>
            </w:pPr>
            <w:r w:rsidRPr="00B43434">
              <w:rPr>
                <w:lang w:val="en-US"/>
              </w:rPr>
              <w:t>0.8660</w:t>
            </w:r>
          </w:p>
        </w:tc>
        <w:tc>
          <w:tcPr>
            <w:tcW w:w="960" w:type="dxa"/>
            <w:tcBorders>
              <w:top w:val="nil"/>
              <w:left w:val="nil"/>
              <w:bottom w:val="single" w:sz="4" w:space="0" w:color="auto"/>
              <w:right w:val="single" w:sz="4" w:space="0" w:color="auto"/>
            </w:tcBorders>
            <w:shd w:val="clear" w:color="auto" w:fill="auto"/>
            <w:noWrap/>
            <w:vAlign w:val="bottom"/>
            <w:hideMark/>
          </w:tcPr>
          <w:p w14:paraId="6D34280E" w14:textId="77777777" w:rsidR="008A645A" w:rsidRPr="00B43434" w:rsidRDefault="008A645A" w:rsidP="000D1492">
            <w:pPr>
              <w:rPr>
                <w:lang w:val="en-US"/>
              </w:rPr>
            </w:pPr>
            <w:r w:rsidRPr="00B43434">
              <w:rPr>
                <w:lang w:val="en-US"/>
              </w:rPr>
              <w:t>0.8790</w:t>
            </w:r>
          </w:p>
        </w:tc>
        <w:tc>
          <w:tcPr>
            <w:tcW w:w="960" w:type="dxa"/>
            <w:tcBorders>
              <w:top w:val="nil"/>
              <w:left w:val="nil"/>
              <w:bottom w:val="single" w:sz="4" w:space="0" w:color="auto"/>
              <w:right w:val="single" w:sz="4" w:space="0" w:color="auto"/>
            </w:tcBorders>
            <w:shd w:val="clear" w:color="auto" w:fill="auto"/>
            <w:noWrap/>
            <w:vAlign w:val="bottom"/>
            <w:hideMark/>
          </w:tcPr>
          <w:p w14:paraId="04F1A3EA" w14:textId="77777777" w:rsidR="008A645A" w:rsidRPr="00B43434" w:rsidRDefault="008A645A" w:rsidP="000D1492">
            <w:pPr>
              <w:rPr>
                <w:lang w:val="en-US"/>
              </w:rPr>
            </w:pPr>
            <w:r w:rsidRPr="00B43434">
              <w:rPr>
                <w:lang w:val="en-US"/>
              </w:rPr>
              <w:t>0.8620</w:t>
            </w:r>
          </w:p>
        </w:tc>
        <w:tc>
          <w:tcPr>
            <w:tcW w:w="960" w:type="dxa"/>
            <w:tcBorders>
              <w:top w:val="nil"/>
              <w:left w:val="nil"/>
              <w:bottom w:val="single" w:sz="4" w:space="0" w:color="auto"/>
              <w:right w:val="single" w:sz="4" w:space="0" w:color="auto"/>
            </w:tcBorders>
            <w:shd w:val="clear" w:color="auto" w:fill="auto"/>
            <w:noWrap/>
            <w:vAlign w:val="bottom"/>
            <w:hideMark/>
          </w:tcPr>
          <w:p w14:paraId="452A012E" w14:textId="77777777" w:rsidR="008A645A" w:rsidRPr="00B43434" w:rsidRDefault="008A645A" w:rsidP="000D1492">
            <w:pPr>
              <w:rPr>
                <w:lang w:val="en-US"/>
              </w:rPr>
            </w:pPr>
            <w:r w:rsidRPr="00B43434">
              <w:rPr>
                <w:lang w:val="en-US"/>
              </w:rPr>
              <w:t>0.8810</w:t>
            </w:r>
          </w:p>
        </w:tc>
      </w:tr>
      <w:tr w:rsidR="008A645A" w:rsidRPr="00B43434" w14:paraId="075E336F" w14:textId="77777777" w:rsidTr="00E02719">
        <w:trPr>
          <w:trHeight w:val="430"/>
        </w:trPr>
        <w:tc>
          <w:tcPr>
            <w:tcW w:w="491" w:type="dxa"/>
            <w:vMerge/>
            <w:tcBorders>
              <w:top w:val="single" w:sz="8" w:space="0" w:color="auto"/>
              <w:left w:val="single" w:sz="8" w:space="0" w:color="auto"/>
              <w:bottom w:val="single" w:sz="8" w:space="0" w:color="000000"/>
              <w:right w:val="nil"/>
            </w:tcBorders>
            <w:vAlign w:val="center"/>
            <w:hideMark/>
          </w:tcPr>
          <w:p w14:paraId="6CE0FCEC" w14:textId="77777777" w:rsidR="008A645A" w:rsidRPr="00B43434" w:rsidRDefault="008A645A" w:rsidP="000D1492">
            <w:pPr>
              <w:rPr>
                <w:lang w:val="en-US"/>
              </w:rPr>
            </w:pPr>
          </w:p>
        </w:tc>
        <w:tc>
          <w:tcPr>
            <w:tcW w:w="960" w:type="dxa"/>
            <w:tcBorders>
              <w:top w:val="nil"/>
              <w:left w:val="single" w:sz="4" w:space="0" w:color="auto"/>
              <w:bottom w:val="single" w:sz="4" w:space="0" w:color="auto"/>
              <w:right w:val="single" w:sz="8" w:space="0" w:color="auto"/>
            </w:tcBorders>
            <w:shd w:val="clear" w:color="000000" w:fill="FFFF00"/>
            <w:noWrap/>
            <w:vAlign w:val="bottom"/>
            <w:hideMark/>
          </w:tcPr>
          <w:p w14:paraId="0E53D483" w14:textId="77777777" w:rsidR="008A645A" w:rsidRPr="00B43434" w:rsidRDefault="008A645A" w:rsidP="000D1492">
            <w:pPr>
              <w:rPr>
                <w:lang w:val="en-US"/>
              </w:rPr>
            </w:pPr>
            <w:r w:rsidRPr="00B43434">
              <w:rPr>
                <w:lang w:val="en-US"/>
              </w:rPr>
              <w:t>0.3</w:t>
            </w:r>
          </w:p>
        </w:tc>
        <w:tc>
          <w:tcPr>
            <w:tcW w:w="960" w:type="dxa"/>
            <w:tcBorders>
              <w:top w:val="nil"/>
              <w:left w:val="nil"/>
              <w:bottom w:val="single" w:sz="4" w:space="0" w:color="auto"/>
              <w:right w:val="single" w:sz="4" w:space="0" w:color="auto"/>
            </w:tcBorders>
            <w:shd w:val="clear" w:color="auto" w:fill="auto"/>
            <w:noWrap/>
            <w:vAlign w:val="bottom"/>
            <w:hideMark/>
          </w:tcPr>
          <w:p w14:paraId="410C52EC" w14:textId="77777777" w:rsidR="008A645A" w:rsidRPr="00B43434" w:rsidRDefault="008A645A" w:rsidP="000D1492">
            <w:pPr>
              <w:rPr>
                <w:lang w:val="en-US"/>
              </w:rPr>
            </w:pPr>
            <w:r w:rsidRPr="00B43434">
              <w:rPr>
                <w:lang w:val="en-US"/>
              </w:rPr>
              <w:t>0.8630</w:t>
            </w:r>
          </w:p>
        </w:tc>
        <w:tc>
          <w:tcPr>
            <w:tcW w:w="960" w:type="dxa"/>
            <w:tcBorders>
              <w:top w:val="nil"/>
              <w:left w:val="nil"/>
              <w:bottom w:val="single" w:sz="4" w:space="0" w:color="auto"/>
              <w:right w:val="single" w:sz="4" w:space="0" w:color="auto"/>
            </w:tcBorders>
            <w:shd w:val="clear" w:color="auto" w:fill="auto"/>
            <w:noWrap/>
            <w:vAlign w:val="bottom"/>
            <w:hideMark/>
          </w:tcPr>
          <w:p w14:paraId="10D5FD75" w14:textId="77777777" w:rsidR="008A645A" w:rsidRPr="00B43434" w:rsidRDefault="008A645A" w:rsidP="000D1492">
            <w:pPr>
              <w:rPr>
                <w:lang w:val="en-US"/>
              </w:rPr>
            </w:pPr>
            <w:r w:rsidRPr="00B43434">
              <w:rPr>
                <w:lang w:val="en-US"/>
              </w:rPr>
              <w:t>0.8460</w:t>
            </w:r>
          </w:p>
        </w:tc>
        <w:tc>
          <w:tcPr>
            <w:tcW w:w="960" w:type="dxa"/>
            <w:tcBorders>
              <w:top w:val="nil"/>
              <w:left w:val="nil"/>
              <w:bottom w:val="single" w:sz="4" w:space="0" w:color="auto"/>
              <w:right w:val="single" w:sz="4" w:space="0" w:color="auto"/>
            </w:tcBorders>
            <w:shd w:val="clear" w:color="auto" w:fill="auto"/>
            <w:noWrap/>
            <w:vAlign w:val="bottom"/>
            <w:hideMark/>
          </w:tcPr>
          <w:p w14:paraId="7C691D2F" w14:textId="77777777" w:rsidR="008A645A" w:rsidRPr="00B43434" w:rsidRDefault="008A645A" w:rsidP="000D1492">
            <w:pPr>
              <w:rPr>
                <w:lang w:val="en-US"/>
              </w:rPr>
            </w:pPr>
            <w:r w:rsidRPr="00B43434">
              <w:rPr>
                <w:lang w:val="en-US"/>
              </w:rPr>
              <w:t>0.8700</w:t>
            </w:r>
          </w:p>
        </w:tc>
        <w:tc>
          <w:tcPr>
            <w:tcW w:w="960" w:type="dxa"/>
            <w:tcBorders>
              <w:top w:val="nil"/>
              <w:left w:val="nil"/>
              <w:bottom w:val="single" w:sz="4" w:space="0" w:color="auto"/>
              <w:right w:val="single" w:sz="4" w:space="0" w:color="auto"/>
            </w:tcBorders>
            <w:shd w:val="clear" w:color="auto" w:fill="auto"/>
            <w:noWrap/>
            <w:vAlign w:val="bottom"/>
            <w:hideMark/>
          </w:tcPr>
          <w:p w14:paraId="6791904E" w14:textId="77777777" w:rsidR="008A645A" w:rsidRPr="00B43434" w:rsidRDefault="008A645A" w:rsidP="000D1492">
            <w:pPr>
              <w:rPr>
                <w:lang w:val="en-US"/>
              </w:rPr>
            </w:pPr>
            <w:r w:rsidRPr="00B43434">
              <w:rPr>
                <w:lang w:val="en-US"/>
              </w:rPr>
              <w:t>0.8400</w:t>
            </w:r>
          </w:p>
        </w:tc>
        <w:tc>
          <w:tcPr>
            <w:tcW w:w="960" w:type="dxa"/>
            <w:tcBorders>
              <w:top w:val="nil"/>
              <w:left w:val="nil"/>
              <w:bottom w:val="single" w:sz="4" w:space="0" w:color="auto"/>
              <w:right w:val="single" w:sz="4" w:space="0" w:color="auto"/>
            </w:tcBorders>
            <w:shd w:val="clear" w:color="auto" w:fill="auto"/>
            <w:noWrap/>
            <w:vAlign w:val="bottom"/>
            <w:hideMark/>
          </w:tcPr>
          <w:p w14:paraId="5659E078" w14:textId="77777777" w:rsidR="008A645A" w:rsidRPr="00B43434" w:rsidRDefault="008A645A" w:rsidP="000D1492">
            <w:pPr>
              <w:rPr>
                <w:lang w:val="en-US"/>
              </w:rPr>
            </w:pPr>
            <w:r w:rsidRPr="00B43434">
              <w:rPr>
                <w:lang w:val="en-US"/>
              </w:rPr>
              <w:t>0.8520</w:t>
            </w:r>
          </w:p>
        </w:tc>
        <w:tc>
          <w:tcPr>
            <w:tcW w:w="960" w:type="dxa"/>
            <w:tcBorders>
              <w:top w:val="nil"/>
              <w:left w:val="nil"/>
              <w:bottom w:val="single" w:sz="4" w:space="0" w:color="auto"/>
              <w:right w:val="single" w:sz="4" w:space="0" w:color="auto"/>
            </w:tcBorders>
            <w:shd w:val="clear" w:color="auto" w:fill="auto"/>
            <w:noWrap/>
            <w:vAlign w:val="bottom"/>
            <w:hideMark/>
          </w:tcPr>
          <w:p w14:paraId="51053728" w14:textId="77777777" w:rsidR="008A645A" w:rsidRPr="00B43434" w:rsidRDefault="008A645A" w:rsidP="000D1492">
            <w:pPr>
              <w:rPr>
                <w:lang w:val="en-US"/>
              </w:rPr>
            </w:pPr>
            <w:r w:rsidRPr="00B43434">
              <w:rPr>
                <w:lang w:val="en-US"/>
              </w:rPr>
              <w:t>0.8610</w:t>
            </w:r>
          </w:p>
        </w:tc>
        <w:tc>
          <w:tcPr>
            <w:tcW w:w="960" w:type="dxa"/>
            <w:tcBorders>
              <w:top w:val="nil"/>
              <w:left w:val="nil"/>
              <w:bottom w:val="single" w:sz="4" w:space="0" w:color="auto"/>
              <w:right w:val="single" w:sz="4" w:space="0" w:color="auto"/>
            </w:tcBorders>
            <w:shd w:val="clear" w:color="auto" w:fill="auto"/>
            <w:noWrap/>
            <w:vAlign w:val="bottom"/>
            <w:hideMark/>
          </w:tcPr>
          <w:p w14:paraId="5021D205" w14:textId="77777777" w:rsidR="008A645A" w:rsidRPr="00B43434" w:rsidRDefault="008A645A" w:rsidP="000D1492">
            <w:pPr>
              <w:rPr>
                <w:lang w:val="en-US"/>
              </w:rPr>
            </w:pPr>
            <w:r w:rsidRPr="00B43434">
              <w:rPr>
                <w:lang w:val="en-US"/>
              </w:rPr>
              <w:t>0.8790</w:t>
            </w:r>
          </w:p>
        </w:tc>
        <w:tc>
          <w:tcPr>
            <w:tcW w:w="960" w:type="dxa"/>
            <w:tcBorders>
              <w:top w:val="nil"/>
              <w:left w:val="nil"/>
              <w:bottom w:val="single" w:sz="4" w:space="0" w:color="auto"/>
              <w:right w:val="single" w:sz="4" w:space="0" w:color="auto"/>
            </w:tcBorders>
            <w:shd w:val="clear" w:color="auto" w:fill="auto"/>
            <w:noWrap/>
            <w:vAlign w:val="bottom"/>
            <w:hideMark/>
          </w:tcPr>
          <w:p w14:paraId="3C82F783" w14:textId="77777777" w:rsidR="008A645A" w:rsidRPr="00B43434" w:rsidRDefault="008A645A" w:rsidP="000D1492">
            <w:pPr>
              <w:rPr>
                <w:lang w:val="en-US"/>
              </w:rPr>
            </w:pPr>
            <w:r w:rsidRPr="00B43434">
              <w:rPr>
                <w:lang w:val="en-US"/>
              </w:rPr>
              <w:t>0.8770</w:t>
            </w:r>
          </w:p>
        </w:tc>
      </w:tr>
      <w:tr w:rsidR="008A645A" w:rsidRPr="00B43434" w14:paraId="5B3CFDCC" w14:textId="77777777" w:rsidTr="00E02719">
        <w:trPr>
          <w:trHeight w:val="430"/>
        </w:trPr>
        <w:tc>
          <w:tcPr>
            <w:tcW w:w="491" w:type="dxa"/>
            <w:vMerge/>
            <w:tcBorders>
              <w:top w:val="single" w:sz="8" w:space="0" w:color="auto"/>
              <w:left w:val="single" w:sz="8" w:space="0" w:color="auto"/>
              <w:bottom w:val="single" w:sz="8" w:space="0" w:color="000000"/>
              <w:right w:val="nil"/>
            </w:tcBorders>
            <w:vAlign w:val="center"/>
            <w:hideMark/>
          </w:tcPr>
          <w:p w14:paraId="43E7F0CE" w14:textId="77777777" w:rsidR="008A645A" w:rsidRPr="00B43434" w:rsidRDefault="008A645A" w:rsidP="000D1492">
            <w:pPr>
              <w:rPr>
                <w:lang w:val="en-US"/>
              </w:rPr>
            </w:pPr>
          </w:p>
        </w:tc>
        <w:tc>
          <w:tcPr>
            <w:tcW w:w="960" w:type="dxa"/>
            <w:tcBorders>
              <w:top w:val="nil"/>
              <w:left w:val="single" w:sz="4" w:space="0" w:color="auto"/>
              <w:bottom w:val="single" w:sz="8" w:space="0" w:color="auto"/>
              <w:right w:val="single" w:sz="8" w:space="0" w:color="auto"/>
            </w:tcBorders>
            <w:shd w:val="clear" w:color="000000" w:fill="FFFF00"/>
            <w:noWrap/>
            <w:vAlign w:val="bottom"/>
            <w:hideMark/>
          </w:tcPr>
          <w:p w14:paraId="340DF39E" w14:textId="77777777" w:rsidR="008A645A" w:rsidRPr="00B43434" w:rsidRDefault="008A645A" w:rsidP="000D1492">
            <w:pPr>
              <w:rPr>
                <w:lang w:val="en-US"/>
              </w:rPr>
            </w:pPr>
            <w:r w:rsidRPr="00B43434">
              <w:rPr>
                <w:lang w:val="en-US"/>
              </w:rPr>
              <w:t>0.9</w:t>
            </w:r>
          </w:p>
        </w:tc>
        <w:tc>
          <w:tcPr>
            <w:tcW w:w="960" w:type="dxa"/>
            <w:tcBorders>
              <w:top w:val="nil"/>
              <w:left w:val="nil"/>
              <w:bottom w:val="single" w:sz="4" w:space="0" w:color="auto"/>
              <w:right w:val="single" w:sz="4" w:space="0" w:color="auto"/>
            </w:tcBorders>
            <w:shd w:val="clear" w:color="auto" w:fill="auto"/>
            <w:noWrap/>
            <w:vAlign w:val="bottom"/>
            <w:hideMark/>
          </w:tcPr>
          <w:p w14:paraId="1647B3A4" w14:textId="77777777" w:rsidR="008A645A" w:rsidRPr="00B43434" w:rsidRDefault="008A645A" w:rsidP="000D1492">
            <w:pPr>
              <w:rPr>
                <w:lang w:val="en-US"/>
              </w:rPr>
            </w:pPr>
            <w:r w:rsidRPr="00B43434">
              <w:rPr>
                <w:lang w:val="en-US"/>
              </w:rPr>
              <w:t>0.5940</w:t>
            </w:r>
          </w:p>
        </w:tc>
        <w:tc>
          <w:tcPr>
            <w:tcW w:w="960" w:type="dxa"/>
            <w:tcBorders>
              <w:top w:val="nil"/>
              <w:left w:val="nil"/>
              <w:bottom w:val="single" w:sz="4" w:space="0" w:color="auto"/>
              <w:right w:val="single" w:sz="4" w:space="0" w:color="auto"/>
            </w:tcBorders>
            <w:shd w:val="clear" w:color="auto" w:fill="auto"/>
            <w:noWrap/>
            <w:vAlign w:val="bottom"/>
            <w:hideMark/>
          </w:tcPr>
          <w:p w14:paraId="57C359BE" w14:textId="77777777" w:rsidR="008A645A" w:rsidRPr="00B43434" w:rsidRDefault="008A645A" w:rsidP="000D1492">
            <w:pPr>
              <w:rPr>
                <w:lang w:val="en-US"/>
              </w:rPr>
            </w:pPr>
            <w:r w:rsidRPr="00B43434">
              <w:rPr>
                <w:lang w:val="en-US"/>
              </w:rPr>
              <w:t>0.5950</w:t>
            </w:r>
          </w:p>
        </w:tc>
        <w:tc>
          <w:tcPr>
            <w:tcW w:w="960" w:type="dxa"/>
            <w:tcBorders>
              <w:top w:val="nil"/>
              <w:left w:val="nil"/>
              <w:bottom w:val="single" w:sz="4" w:space="0" w:color="auto"/>
              <w:right w:val="single" w:sz="4" w:space="0" w:color="auto"/>
            </w:tcBorders>
            <w:shd w:val="clear" w:color="auto" w:fill="auto"/>
            <w:noWrap/>
            <w:vAlign w:val="bottom"/>
            <w:hideMark/>
          </w:tcPr>
          <w:p w14:paraId="7C56AC94" w14:textId="77777777" w:rsidR="008A645A" w:rsidRPr="00B43434" w:rsidRDefault="008A645A" w:rsidP="000D1492">
            <w:pPr>
              <w:rPr>
                <w:lang w:val="en-US"/>
              </w:rPr>
            </w:pPr>
            <w:r w:rsidRPr="00B43434">
              <w:rPr>
                <w:lang w:val="en-US"/>
              </w:rPr>
              <w:t>0.5730</w:t>
            </w:r>
          </w:p>
        </w:tc>
        <w:tc>
          <w:tcPr>
            <w:tcW w:w="960" w:type="dxa"/>
            <w:tcBorders>
              <w:top w:val="nil"/>
              <w:left w:val="nil"/>
              <w:bottom w:val="single" w:sz="4" w:space="0" w:color="auto"/>
              <w:right w:val="single" w:sz="4" w:space="0" w:color="auto"/>
            </w:tcBorders>
            <w:shd w:val="clear" w:color="auto" w:fill="auto"/>
            <w:noWrap/>
            <w:vAlign w:val="bottom"/>
            <w:hideMark/>
          </w:tcPr>
          <w:p w14:paraId="2427B2D0" w14:textId="77777777" w:rsidR="008A645A" w:rsidRPr="00B43434" w:rsidRDefault="008A645A" w:rsidP="000D1492">
            <w:pPr>
              <w:rPr>
                <w:lang w:val="en-US"/>
              </w:rPr>
            </w:pPr>
            <w:r w:rsidRPr="00B43434">
              <w:rPr>
                <w:lang w:val="en-US"/>
              </w:rPr>
              <w:t>0.6190</w:t>
            </w:r>
          </w:p>
        </w:tc>
        <w:tc>
          <w:tcPr>
            <w:tcW w:w="960" w:type="dxa"/>
            <w:tcBorders>
              <w:top w:val="nil"/>
              <w:left w:val="nil"/>
              <w:bottom w:val="single" w:sz="4" w:space="0" w:color="auto"/>
              <w:right w:val="single" w:sz="4" w:space="0" w:color="auto"/>
            </w:tcBorders>
            <w:shd w:val="clear" w:color="auto" w:fill="auto"/>
            <w:noWrap/>
            <w:vAlign w:val="bottom"/>
            <w:hideMark/>
          </w:tcPr>
          <w:p w14:paraId="22039195" w14:textId="77777777" w:rsidR="008A645A" w:rsidRPr="00B43434" w:rsidRDefault="008A645A" w:rsidP="000D1492">
            <w:pPr>
              <w:rPr>
                <w:lang w:val="en-US"/>
              </w:rPr>
            </w:pPr>
            <w:r w:rsidRPr="00B43434">
              <w:rPr>
                <w:lang w:val="en-US"/>
              </w:rPr>
              <w:t>0.6600</w:t>
            </w:r>
          </w:p>
        </w:tc>
        <w:tc>
          <w:tcPr>
            <w:tcW w:w="960" w:type="dxa"/>
            <w:tcBorders>
              <w:top w:val="nil"/>
              <w:left w:val="nil"/>
              <w:bottom w:val="single" w:sz="4" w:space="0" w:color="auto"/>
              <w:right w:val="single" w:sz="4" w:space="0" w:color="auto"/>
            </w:tcBorders>
            <w:shd w:val="clear" w:color="auto" w:fill="auto"/>
            <w:noWrap/>
            <w:vAlign w:val="bottom"/>
            <w:hideMark/>
          </w:tcPr>
          <w:p w14:paraId="7DF4C78F" w14:textId="77777777" w:rsidR="008A645A" w:rsidRPr="00B43434" w:rsidRDefault="008A645A" w:rsidP="000D1492">
            <w:pPr>
              <w:rPr>
                <w:lang w:val="en-US"/>
              </w:rPr>
            </w:pPr>
            <w:r w:rsidRPr="00B43434">
              <w:rPr>
                <w:lang w:val="en-US"/>
              </w:rPr>
              <w:t>0.6940</w:t>
            </w:r>
          </w:p>
        </w:tc>
        <w:tc>
          <w:tcPr>
            <w:tcW w:w="960" w:type="dxa"/>
            <w:tcBorders>
              <w:top w:val="nil"/>
              <w:left w:val="nil"/>
              <w:bottom w:val="single" w:sz="4" w:space="0" w:color="auto"/>
              <w:right w:val="single" w:sz="4" w:space="0" w:color="auto"/>
            </w:tcBorders>
            <w:shd w:val="clear" w:color="auto" w:fill="auto"/>
            <w:noWrap/>
            <w:vAlign w:val="bottom"/>
            <w:hideMark/>
          </w:tcPr>
          <w:p w14:paraId="3298AF43" w14:textId="77777777" w:rsidR="008A645A" w:rsidRPr="00B43434" w:rsidRDefault="008A645A" w:rsidP="000D1492">
            <w:pPr>
              <w:rPr>
                <w:lang w:val="en-US"/>
              </w:rPr>
            </w:pPr>
            <w:r w:rsidRPr="00B43434">
              <w:rPr>
                <w:lang w:val="en-US"/>
              </w:rPr>
              <w:t>0.6420</w:t>
            </w:r>
          </w:p>
        </w:tc>
        <w:tc>
          <w:tcPr>
            <w:tcW w:w="960" w:type="dxa"/>
            <w:tcBorders>
              <w:top w:val="nil"/>
              <w:left w:val="nil"/>
              <w:bottom w:val="single" w:sz="4" w:space="0" w:color="auto"/>
              <w:right w:val="single" w:sz="4" w:space="0" w:color="auto"/>
            </w:tcBorders>
            <w:shd w:val="clear" w:color="auto" w:fill="auto"/>
            <w:noWrap/>
            <w:vAlign w:val="bottom"/>
            <w:hideMark/>
          </w:tcPr>
          <w:p w14:paraId="26886FFD" w14:textId="77777777" w:rsidR="008A645A" w:rsidRPr="00B43434" w:rsidRDefault="008A645A" w:rsidP="000D1492">
            <w:pPr>
              <w:rPr>
                <w:lang w:val="en-US"/>
              </w:rPr>
            </w:pPr>
            <w:r w:rsidRPr="00B43434">
              <w:rPr>
                <w:lang w:val="en-US"/>
              </w:rPr>
              <w:t>0.6880</w:t>
            </w:r>
          </w:p>
        </w:tc>
      </w:tr>
    </w:tbl>
    <w:p w14:paraId="4DE1607D" w14:textId="77777777" w:rsidR="008A645A" w:rsidRDefault="008A645A" w:rsidP="000D1492">
      <w:pPr>
        <w:pStyle w:val="Caption"/>
      </w:pPr>
      <w:r>
        <w:t xml:space="preserve">Figure </w:t>
      </w:r>
      <w:fldSimple w:instr=" SEQ Figure \* ARABIC ">
        <w:r w:rsidR="00DA3C6A">
          <w:rPr>
            <w:noProof/>
          </w:rPr>
          <w:t>13</w:t>
        </w:r>
      </w:fldSimple>
      <w:r>
        <w:t xml:space="preserve">3: </w:t>
      </w:r>
      <w:r w:rsidRPr="00453C73">
        <w:t>Test Accuracy for different combinations of Momentum and Decay</w:t>
      </w:r>
    </w:p>
    <w:p w14:paraId="4A22FB92" w14:textId="3F12EC71" w:rsidR="008A645A" w:rsidRDefault="008A645A" w:rsidP="00315A55">
      <w:pPr>
        <w:ind w:firstLine="720"/>
      </w:pPr>
      <w:r>
        <w:t>Although the Training Accuracy for a momentum of 0.1 and decay of 0.005 was slightly better than for a momentum of 0.1 and a decay of 0.001, the Test Accuracy for a momentum of 0.1 and decay of 0.001 was the highest which means that it generalises very well for new data samples. Hence, we choose a momentum of 0.1 and decay of 0.001 for our learning algorithm.</w:t>
      </w:r>
    </w:p>
    <w:p w14:paraId="6F084D8F" w14:textId="54059419" w:rsidR="008A645A" w:rsidRDefault="008A645A" w:rsidP="00315A55">
      <w:pPr>
        <w:ind w:firstLine="720"/>
      </w:pPr>
      <w:r>
        <w:t>The error function we use in stochastic gradient descent might often have many shallow ravines, where we might get trapped instead of converging to the optimum. The addition of the momentum term helps us in taking slightly larger steps so that we can escape these ravines. At the same time, the decay term ensures that our weights are closer to zero so that the model we obtain after training has less variance and does not over-fit the training data. However, the decay term can also not be too high else it will lead to under-fitting of the training data, which will lead to low Training Accuracy as well as low Test Accuracy.</w:t>
      </w:r>
    </w:p>
    <w:p w14:paraId="2C945BC4" w14:textId="77777777" w:rsidR="008A645A" w:rsidRDefault="008A645A" w:rsidP="000D1492">
      <w:pPr>
        <w:pStyle w:val="Heading3"/>
      </w:pPr>
      <w:bookmarkStart w:id="25" w:name="_Toc466460846"/>
      <w:r>
        <w:lastRenderedPageBreak/>
        <w:t>Recommended Model</w:t>
      </w:r>
      <w:bookmarkEnd w:id="25"/>
    </w:p>
    <w:p w14:paraId="52912892" w14:textId="77777777" w:rsidR="008A645A" w:rsidRDefault="008A645A" w:rsidP="00653824">
      <w:pPr>
        <w:ind w:firstLine="720"/>
      </w:pPr>
      <w:r>
        <w:t>Based on the above analysis, we would recommend to use the following learning parameters –</w:t>
      </w:r>
    </w:p>
    <w:p w14:paraId="25CE55FD" w14:textId="77777777" w:rsidR="008A645A" w:rsidRDefault="008A645A" w:rsidP="000D1492">
      <w:pPr>
        <w:pStyle w:val="ListParagraph"/>
        <w:numPr>
          <w:ilvl w:val="0"/>
          <w:numId w:val="24"/>
        </w:numPr>
      </w:pPr>
      <w:r>
        <w:t>Learning Parameter = 0.001</w:t>
      </w:r>
    </w:p>
    <w:p w14:paraId="77C5826E" w14:textId="77777777" w:rsidR="008A645A" w:rsidRDefault="008A645A" w:rsidP="000D1492">
      <w:pPr>
        <w:pStyle w:val="ListParagraph"/>
        <w:numPr>
          <w:ilvl w:val="0"/>
          <w:numId w:val="24"/>
        </w:numPr>
      </w:pPr>
      <w:r>
        <w:t>Batch Size = 128</w:t>
      </w:r>
    </w:p>
    <w:p w14:paraId="6F29A6A7" w14:textId="77777777" w:rsidR="008A645A" w:rsidRDefault="008A645A" w:rsidP="000D1492">
      <w:pPr>
        <w:pStyle w:val="ListParagraph"/>
        <w:numPr>
          <w:ilvl w:val="0"/>
          <w:numId w:val="24"/>
        </w:numPr>
      </w:pPr>
      <w:r>
        <w:t>Momentum = 0.1</w:t>
      </w:r>
    </w:p>
    <w:p w14:paraId="7977F68E" w14:textId="1E850BC2" w:rsidR="008A645A" w:rsidRDefault="008A645A" w:rsidP="000D1492">
      <w:pPr>
        <w:pStyle w:val="ListParagraph"/>
        <w:numPr>
          <w:ilvl w:val="0"/>
          <w:numId w:val="24"/>
        </w:numPr>
      </w:pPr>
      <w:r>
        <w:t>Decay = 0.001</w:t>
      </w:r>
    </w:p>
    <w:p w14:paraId="45015ABC" w14:textId="77777777" w:rsidR="005E2A54" w:rsidRDefault="008A645A" w:rsidP="005E2A54">
      <w:pPr>
        <w:pStyle w:val="Image"/>
        <w:keepNext/>
      </w:pPr>
      <w:r w:rsidRPr="00D72034">
        <w:rPr>
          <w:noProof/>
          <w:lang w:eastAsia="en-GB"/>
        </w:rPr>
        <w:drawing>
          <wp:inline distT="0" distB="0" distL="0" distR="0" wp14:anchorId="62665A1F" wp14:editId="0B9C44E3">
            <wp:extent cx="5327650" cy="3994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14:paraId="0A3AA052" w14:textId="2D583F31" w:rsidR="008A645A" w:rsidRDefault="005E2A54" w:rsidP="005E2A54">
      <w:pPr>
        <w:pStyle w:val="Caption"/>
      </w:pPr>
      <w:r>
        <w:t xml:space="preserve">Figure </w:t>
      </w:r>
      <w:fldSimple w:instr=" SEQ Figure \* ARABIC ">
        <w:r w:rsidR="00DA3C6A">
          <w:rPr>
            <w:noProof/>
          </w:rPr>
          <w:t>14</w:t>
        </w:r>
      </w:fldSimple>
      <w:r>
        <w:t xml:space="preserve">. </w:t>
      </w:r>
      <w:r w:rsidRPr="00F1194E">
        <w:t xml:space="preserve"> Training Accuracy VS Epochs for the Recommended Model</w:t>
      </w:r>
    </w:p>
    <w:p w14:paraId="64203D86" w14:textId="77777777" w:rsidR="008A645A" w:rsidRPr="008749ED" w:rsidRDefault="008A645A" w:rsidP="000D1492">
      <w:r>
        <w:rPr>
          <w:i/>
        </w:rPr>
        <w:t xml:space="preserve">Figure 14 </w:t>
      </w:r>
      <w:r>
        <w:t>shows the plot of convergence for training obtained for this model. We got a Test Accuracy of 88.50% after training with this model.</w:t>
      </w:r>
    </w:p>
    <w:p w14:paraId="43E52515" w14:textId="77777777" w:rsidR="008A645A" w:rsidRDefault="008A645A" w:rsidP="000D1492"/>
    <w:p w14:paraId="48CC6394" w14:textId="77777777" w:rsidR="008A645A" w:rsidRDefault="008A645A" w:rsidP="000D1492">
      <w:pPr>
        <w:pStyle w:val="Heading2"/>
      </w:pPr>
      <w:bookmarkStart w:id="26" w:name="_Toc466460847"/>
      <w:r>
        <w:t>Model with 2 Convolutional and Pooling layers</w:t>
      </w:r>
      <w:bookmarkEnd w:id="26"/>
    </w:p>
    <w:p w14:paraId="64151382" w14:textId="77777777" w:rsidR="008A645A" w:rsidRDefault="008A645A" w:rsidP="000D1492">
      <w:pPr>
        <w:pStyle w:val="Heading3"/>
      </w:pPr>
      <w:bookmarkStart w:id="27" w:name="_Toc466460848"/>
      <w:r>
        <w:t>Number of filters</w:t>
      </w:r>
      <w:bookmarkEnd w:id="27"/>
    </w:p>
    <w:p w14:paraId="179A4DE7" w14:textId="77777777" w:rsidR="008A645A" w:rsidRDefault="008A645A" w:rsidP="00223B40">
      <w:pPr>
        <w:ind w:firstLine="720"/>
      </w:pPr>
      <w:r>
        <w:t>The learning parameters are set to the following values –</w:t>
      </w:r>
    </w:p>
    <w:p w14:paraId="15AB4B12" w14:textId="77777777" w:rsidR="008A645A" w:rsidRDefault="008A645A" w:rsidP="000D1492">
      <w:pPr>
        <w:pStyle w:val="ListParagraph"/>
        <w:numPr>
          <w:ilvl w:val="0"/>
          <w:numId w:val="23"/>
        </w:numPr>
      </w:pPr>
      <w:r>
        <w:t>Maximum Epochs = 20</w:t>
      </w:r>
    </w:p>
    <w:p w14:paraId="676BB532" w14:textId="77777777" w:rsidR="008A645A" w:rsidRDefault="008A645A" w:rsidP="000D1492">
      <w:pPr>
        <w:pStyle w:val="ListParagraph"/>
        <w:numPr>
          <w:ilvl w:val="0"/>
          <w:numId w:val="23"/>
        </w:numPr>
      </w:pPr>
      <w:r>
        <w:t>Learning Rate = 0.001</w:t>
      </w:r>
    </w:p>
    <w:p w14:paraId="2A134031" w14:textId="77777777" w:rsidR="008A645A" w:rsidRDefault="008A645A" w:rsidP="000D1492">
      <w:pPr>
        <w:pStyle w:val="ListParagraph"/>
        <w:numPr>
          <w:ilvl w:val="0"/>
          <w:numId w:val="23"/>
        </w:numPr>
      </w:pPr>
      <w:r w:rsidRPr="001B225B">
        <w:t>Batch Size = 128</w:t>
      </w:r>
    </w:p>
    <w:p w14:paraId="3F926966" w14:textId="77777777" w:rsidR="008A645A" w:rsidRDefault="008A645A" w:rsidP="000D1492">
      <w:pPr>
        <w:pStyle w:val="ListParagraph"/>
        <w:numPr>
          <w:ilvl w:val="0"/>
          <w:numId w:val="23"/>
        </w:numPr>
      </w:pPr>
      <w:r>
        <w:t>Momentum = 0.1</w:t>
      </w:r>
    </w:p>
    <w:p w14:paraId="6EE24079" w14:textId="77777777" w:rsidR="008A645A" w:rsidRPr="001B225B" w:rsidRDefault="008A645A" w:rsidP="000D1492">
      <w:pPr>
        <w:pStyle w:val="ListParagraph"/>
        <w:numPr>
          <w:ilvl w:val="0"/>
          <w:numId w:val="23"/>
        </w:numPr>
      </w:pPr>
      <w:r>
        <w:t>Decay = 0.001</w:t>
      </w:r>
    </w:p>
    <w:p w14:paraId="6C331D92" w14:textId="77777777" w:rsidR="008A645A" w:rsidRDefault="008A645A" w:rsidP="008B2E41">
      <w:pPr>
        <w:ind w:firstLine="720"/>
      </w:pPr>
      <w:r>
        <w:t>We experiment for all combinations of the following values of number of filters in both the Convolutional Layers:</w:t>
      </w:r>
    </w:p>
    <w:p w14:paraId="000266F3" w14:textId="77777777" w:rsidR="008A645A" w:rsidRDefault="008A645A" w:rsidP="00B11274">
      <w:pPr>
        <w:jc w:val="center"/>
      </w:pPr>
      <w:r>
        <w:t>Convolutional Layer 1 = [20, 30, 40, 50, 60, 70]</w:t>
      </w:r>
    </w:p>
    <w:p w14:paraId="26546A3D" w14:textId="20352446" w:rsidR="008A645A" w:rsidRDefault="008A645A" w:rsidP="00B11274">
      <w:pPr>
        <w:jc w:val="center"/>
      </w:pPr>
      <w:r>
        <w:t>Convolutional Layer 2 = [20, 30, 40, 50, 60, 70]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1"/>
      </w:tblGrid>
      <w:tr w:rsidR="008A645A" w14:paraId="0B2B88AB" w14:textId="77777777" w:rsidTr="0081394B">
        <w:tc>
          <w:tcPr>
            <w:tcW w:w="4529" w:type="dxa"/>
          </w:tcPr>
          <w:p w14:paraId="5C8197EF" w14:textId="77777777" w:rsidR="008A366E" w:rsidRDefault="008A645A" w:rsidP="002970A5">
            <w:pPr>
              <w:keepNext/>
              <w:jc w:val="center"/>
            </w:pPr>
            <w:r w:rsidRPr="00AD3C12">
              <w:rPr>
                <w:noProof/>
                <w:lang w:eastAsia="en-GB"/>
              </w:rPr>
              <w:lastRenderedPageBreak/>
              <w:drawing>
                <wp:inline distT="0" distB="0" distL="0" distR="0" wp14:anchorId="050B61FB" wp14:editId="20BA7F6D">
                  <wp:extent cx="2819400" cy="21137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27688" cy="2119923"/>
                          </a:xfrm>
                          <a:prstGeom prst="rect">
                            <a:avLst/>
                          </a:prstGeom>
                          <a:noFill/>
                          <a:ln>
                            <a:noFill/>
                          </a:ln>
                        </pic:spPr>
                      </pic:pic>
                    </a:graphicData>
                  </a:graphic>
                </wp:inline>
              </w:drawing>
            </w:r>
          </w:p>
          <w:p w14:paraId="3389F13A" w14:textId="1F9D37C4" w:rsidR="008A645A" w:rsidRDefault="008A366E" w:rsidP="002970A5">
            <w:pPr>
              <w:pStyle w:val="Caption"/>
            </w:pPr>
            <w:r>
              <w:t xml:space="preserve">Figure </w:t>
            </w:r>
            <w:fldSimple w:instr=" SEQ Figure \* ARABIC ">
              <w:r w:rsidR="00DA3C6A">
                <w:rPr>
                  <w:noProof/>
                </w:rPr>
                <w:t>15</w:t>
              </w:r>
            </w:fldSimple>
            <w:r>
              <w:t xml:space="preserve">. </w:t>
            </w:r>
            <w:r w:rsidRPr="00810121">
              <w:t>Training Accuracy VS Epochs (Number of filters = [50, 50])</w:t>
            </w:r>
          </w:p>
        </w:tc>
        <w:tc>
          <w:tcPr>
            <w:tcW w:w="4491" w:type="dxa"/>
          </w:tcPr>
          <w:p w14:paraId="0FCCF70D" w14:textId="77777777" w:rsidR="008A366E" w:rsidRDefault="008A645A" w:rsidP="002970A5">
            <w:pPr>
              <w:keepNext/>
              <w:jc w:val="center"/>
            </w:pPr>
            <w:r w:rsidRPr="00AD3C12">
              <w:rPr>
                <w:noProof/>
                <w:lang w:eastAsia="en-GB"/>
              </w:rPr>
              <w:drawing>
                <wp:inline distT="0" distB="0" distL="0" distR="0" wp14:anchorId="2DB736A4" wp14:editId="68B7F456">
                  <wp:extent cx="2825750" cy="211847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8899" cy="2128329"/>
                          </a:xfrm>
                          <a:prstGeom prst="rect">
                            <a:avLst/>
                          </a:prstGeom>
                          <a:noFill/>
                          <a:ln>
                            <a:noFill/>
                          </a:ln>
                        </pic:spPr>
                      </pic:pic>
                    </a:graphicData>
                  </a:graphic>
                </wp:inline>
              </w:drawing>
            </w:r>
          </w:p>
          <w:p w14:paraId="42DF4A20" w14:textId="272A5F78" w:rsidR="008A645A" w:rsidRDefault="008A366E" w:rsidP="002970A5">
            <w:pPr>
              <w:pStyle w:val="Caption"/>
            </w:pPr>
            <w:r>
              <w:t xml:space="preserve">Figure </w:t>
            </w:r>
            <w:fldSimple w:instr=" SEQ Figure \* ARABIC ">
              <w:r w:rsidR="00DA3C6A">
                <w:rPr>
                  <w:noProof/>
                </w:rPr>
                <w:t>16</w:t>
              </w:r>
            </w:fldSimple>
            <w:r>
              <w:t xml:space="preserve">. </w:t>
            </w:r>
            <w:r w:rsidRPr="00BE7C0C">
              <w:t>: Training Accuracy VS Epochs (Number of filters = [50, 60])</w:t>
            </w:r>
          </w:p>
        </w:tc>
      </w:tr>
      <w:tr w:rsidR="008A645A" w14:paraId="7C69F0BF" w14:textId="77777777" w:rsidTr="002970A5">
        <w:trPr>
          <w:trHeight w:val="4081"/>
        </w:trPr>
        <w:tc>
          <w:tcPr>
            <w:tcW w:w="4529" w:type="dxa"/>
          </w:tcPr>
          <w:p w14:paraId="5260DF57" w14:textId="77777777" w:rsidR="008A366E" w:rsidRDefault="008A645A" w:rsidP="002970A5">
            <w:pPr>
              <w:keepNext/>
              <w:jc w:val="center"/>
            </w:pPr>
            <w:r w:rsidRPr="00AD3C12">
              <w:rPr>
                <w:noProof/>
                <w:lang w:eastAsia="en-GB"/>
              </w:rPr>
              <w:drawing>
                <wp:inline distT="0" distB="0" distL="0" distR="0" wp14:anchorId="7425815F" wp14:editId="5DE11C8F">
                  <wp:extent cx="2851150" cy="213751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34151" cy="2199740"/>
                          </a:xfrm>
                          <a:prstGeom prst="rect">
                            <a:avLst/>
                          </a:prstGeom>
                          <a:noFill/>
                          <a:ln>
                            <a:noFill/>
                          </a:ln>
                        </pic:spPr>
                      </pic:pic>
                    </a:graphicData>
                  </a:graphic>
                </wp:inline>
              </w:drawing>
            </w:r>
          </w:p>
          <w:p w14:paraId="07346290" w14:textId="58DDC8D6" w:rsidR="008A645A" w:rsidRDefault="008A366E" w:rsidP="002970A5">
            <w:pPr>
              <w:pStyle w:val="Caption"/>
            </w:pPr>
            <w:r>
              <w:t xml:space="preserve">Figure </w:t>
            </w:r>
            <w:fldSimple w:instr=" SEQ Figure \* ARABIC ">
              <w:r w:rsidR="00DA3C6A">
                <w:rPr>
                  <w:noProof/>
                </w:rPr>
                <w:t>17</w:t>
              </w:r>
            </w:fldSimple>
            <w:r>
              <w:t xml:space="preserve">. </w:t>
            </w:r>
            <w:r w:rsidRPr="00D11986">
              <w:t>Training Accuracy VS Epochs (Number of filters = [50, 70])</w:t>
            </w:r>
          </w:p>
        </w:tc>
        <w:tc>
          <w:tcPr>
            <w:tcW w:w="4491" w:type="dxa"/>
          </w:tcPr>
          <w:p w14:paraId="306B1074" w14:textId="77777777" w:rsidR="008A366E" w:rsidRDefault="008A645A" w:rsidP="002970A5">
            <w:pPr>
              <w:keepNext/>
              <w:jc w:val="center"/>
            </w:pPr>
            <w:r w:rsidRPr="00AD3C12">
              <w:rPr>
                <w:noProof/>
                <w:lang w:eastAsia="en-GB"/>
              </w:rPr>
              <w:drawing>
                <wp:inline distT="0" distB="0" distL="0" distR="0" wp14:anchorId="20118E51" wp14:editId="5C8D7046">
                  <wp:extent cx="2813050" cy="210894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24427" cy="2117478"/>
                          </a:xfrm>
                          <a:prstGeom prst="rect">
                            <a:avLst/>
                          </a:prstGeom>
                          <a:noFill/>
                          <a:ln>
                            <a:noFill/>
                          </a:ln>
                        </pic:spPr>
                      </pic:pic>
                    </a:graphicData>
                  </a:graphic>
                </wp:inline>
              </w:drawing>
            </w:r>
          </w:p>
          <w:p w14:paraId="7ECC3DC0" w14:textId="76A520F8" w:rsidR="008A645A" w:rsidRDefault="008A366E" w:rsidP="002970A5">
            <w:pPr>
              <w:pStyle w:val="Caption"/>
            </w:pPr>
            <w:r>
              <w:t xml:space="preserve">Figure </w:t>
            </w:r>
            <w:fldSimple w:instr=" SEQ Figure \* ARABIC ">
              <w:r w:rsidR="00DA3C6A">
                <w:rPr>
                  <w:noProof/>
                </w:rPr>
                <w:t>18</w:t>
              </w:r>
            </w:fldSimple>
            <w:r>
              <w:t xml:space="preserve">. </w:t>
            </w:r>
            <w:r w:rsidRPr="000A1F51">
              <w:t>Training Accuracy VS Epochs (Number of filters = [40, 60])</w:t>
            </w:r>
          </w:p>
        </w:tc>
      </w:tr>
    </w:tbl>
    <w:p w14:paraId="1CFA6F1F" w14:textId="77777777" w:rsidR="002970A5" w:rsidRDefault="008A645A" w:rsidP="002970A5">
      <w:pPr>
        <w:pStyle w:val="Image"/>
        <w:keepNext/>
      </w:pPr>
      <w:r w:rsidRPr="00AD3C12">
        <w:rPr>
          <w:noProof/>
          <w:lang w:eastAsia="en-GB"/>
        </w:rPr>
        <w:drawing>
          <wp:inline distT="0" distB="0" distL="0" distR="0" wp14:anchorId="391905C5" wp14:editId="0FFF3654">
            <wp:extent cx="2882900" cy="21613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36122" cy="2201216"/>
                    </a:xfrm>
                    <a:prstGeom prst="rect">
                      <a:avLst/>
                    </a:prstGeom>
                    <a:noFill/>
                    <a:ln>
                      <a:noFill/>
                    </a:ln>
                  </pic:spPr>
                </pic:pic>
              </a:graphicData>
            </a:graphic>
          </wp:inline>
        </w:drawing>
      </w:r>
    </w:p>
    <w:p w14:paraId="3BF5E41A" w14:textId="4AC9F67C" w:rsidR="008A645A" w:rsidRDefault="002970A5" w:rsidP="002970A5">
      <w:pPr>
        <w:pStyle w:val="Caption"/>
      </w:pPr>
      <w:r>
        <w:t xml:space="preserve">Figure </w:t>
      </w:r>
      <w:fldSimple w:instr=" SEQ Figure \* ARABIC ">
        <w:r w:rsidR="00DA3C6A">
          <w:rPr>
            <w:noProof/>
          </w:rPr>
          <w:t>19</w:t>
        </w:r>
      </w:fldSimple>
      <w:r>
        <w:t xml:space="preserve">. </w:t>
      </w:r>
      <w:r w:rsidRPr="00CE548B">
        <w:t>Training Accuracy VS Epochs (Number of filters = [60, 60])</w:t>
      </w:r>
    </w:p>
    <w:p w14:paraId="27D0F356" w14:textId="77777777" w:rsidR="008A645A" w:rsidRDefault="008A645A" w:rsidP="000D1492"/>
    <w:tbl>
      <w:tblPr>
        <w:tblW w:w="7680" w:type="dxa"/>
        <w:tblLook w:val="04A0" w:firstRow="1" w:lastRow="0" w:firstColumn="1" w:lastColumn="0" w:noHBand="0" w:noVBand="1"/>
      </w:tblPr>
      <w:tblGrid>
        <w:gridCol w:w="960"/>
        <w:gridCol w:w="960"/>
        <w:gridCol w:w="960"/>
        <w:gridCol w:w="960"/>
        <w:gridCol w:w="960"/>
        <w:gridCol w:w="960"/>
        <w:gridCol w:w="960"/>
        <w:gridCol w:w="960"/>
      </w:tblGrid>
      <w:tr w:rsidR="008A645A" w:rsidRPr="00FA7397" w14:paraId="28BA16C7" w14:textId="77777777" w:rsidTr="00E02719">
        <w:trPr>
          <w:trHeight w:val="290"/>
        </w:trPr>
        <w:tc>
          <w:tcPr>
            <w:tcW w:w="960" w:type="dxa"/>
            <w:tcBorders>
              <w:top w:val="nil"/>
              <w:left w:val="nil"/>
              <w:bottom w:val="nil"/>
              <w:right w:val="nil"/>
            </w:tcBorders>
            <w:shd w:val="clear" w:color="auto" w:fill="auto"/>
            <w:noWrap/>
            <w:vAlign w:val="bottom"/>
            <w:hideMark/>
          </w:tcPr>
          <w:p w14:paraId="1613FDB7" w14:textId="77777777" w:rsidR="008A645A" w:rsidRPr="00FA7397" w:rsidRDefault="008A645A" w:rsidP="000D1492">
            <w:pPr>
              <w:rPr>
                <w:lang w:val="en-US"/>
              </w:rPr>
            </w:pPr>
          </w:p>
        </w:tc>
        <w:tc>
          <w:tcPr>
            <w:tcW w:w="960" w:type="dxa"/>
            <w:tcBorders>
              <w:top w:val="nil"/>
              <w:left w:val="nil"/>
              <w:bottom w:val="nil"/>
              <w:right w:val="nil"/>
            </w:tcBorders>
            <w:shd w:val="clear" w:color="auto" w:fill="auto"/>
            <w:noWrap/>
            <w:vAlign w:val="bottom"/>
            <w:hideMark/>
          </w:tcPr>
          <w:p w14:paraId="17F9164C" w14:textId="77777777" w:rsidR="008A645A" w:rsidRPr="00FA7397" w:rsidRDefault="008A645A" w:rsidP="000D1492">
            <w:pPr>
              <w:rPr>
                <w:lang w:val="en-US"/>
              </w:rPr>
            </w:pPr>
          </w:p>
        </w:tc>
        <w:tc>
          <w:tcPr>
            <w:tcW w:w="5760" w:type="dxa"/>
            <w:gridSpan w:val="6"/>
            <w:tcBorders>
              <w:top w:val="single" w:sz="8" w:space="0" w:color="auto"/>
              <w:left w:val="single" w:sz="8" w:space="0" w:color="auto"/>
              <w:bottom w:val="nil"/>
              <w:right w:val="single" w:sz="8" w:space="0" w:color="000000"/>
            </w:tcBorders>
            <w:shd w:val="clear" w:color="000000" w:fill="FFFF00"/>
            <w:noWrap/>
            <w:vAlign w:val="bottom"/>
            <w:hideMark/>
          </w:tcPr>
          <w:p w14:paraId="49D919A8" w14:textId="77777777" w:rsidR="008A645A" w:rsidRPr="00FA7397" w:rsidRDefault="008A645A" w:rsidP="000D1492">
            <w:pPr>
              <w:rPr>
                <w:lang w:val="en-US"/>
              </w:rPr>
            </w:pPr>
            <w:r w:rsidRPr="00FA7397">
              <w:rPr>
                <w:lang w:val="en-US"/>
              </w:rPr>
              <w:t>Number of filters in Convolution Layer 2</w:t>
            </w:r>
          </w:p>
        </w:tc>
      </w:tr>
      <w:tr w:rsidR="008A645A" w:rsidRPr="00FA7397" w14:paraId="4BFD083C" w14:textId="77777777" w:rsidTr="00E02719">
        <w:trPr>
          <w:trHeight w:val="300"/>
        </w:trPr>
        <w:tc>
          <w:tcPr>
            <w:tcW w:w="960" w:type="dxa"/>
            <w:tcBorders>
              <w:top w:val="nil"/>
              <w:left w:val="nil"/>
              <w:bottom w:val="nil"/>
              <w:right w:val="nil"/>
            </w:tcBorders>
            <w:shd w:val="clear" w:color="auto" w:fill="auto"/>
            <w:noWrap/>
            <w:vAlign w:val="bottom"/>
            <w:hideMark/>
          </w:tcPr>
          <w:p w14:paraId="0608947B" w14:textId="77777777" w:rsidR="008A645A" w:rsidRPr="00FA7397" w:rsidRDefault="008A645A" w:rsidP="000D1492">
            <w:pPr>
              <w:rPr>
                <w:lang w:val="en-US"/>
              </w:rPr>
            </w:pPr>
          </w:p>
        </w:tc>
        <w:tc>
          <w:tcPr>
            <w:tcW w:w="960" w:type="dxa"/>
            <w:tcBorders>
              <w:top w:val="nil"/>
              <w:left w:val="nil"/>
              <w:bottom w:val="nil"/>
              <w:right w:val="nil"/>
            </w:tcBorders>
            <w:shd w:val="clear" w:color="auto" w:fill="auto"/>
            <w:noWrap/>
            <w:vAlign w:val="bottom"/>
            <w:hideMark/>
          </w:tcPr>
          <w:p w14:paraId="1234F167" w14:textId="77777777" w:rsidR="008A645A" w:rsidRPr="00FA7397" w:rsidRDefault="008A645A" w:rsidP="000D1492">
            <w:pPr>
              <w:rPr>
                <w:lang w:val="en-US"/>
              </w:rPr>
            </w:pPr>
          </w:p>
        </w:tc>
        <w:tc>
          <w:tcPr>
            <w:tcW w:w="960" w:type="dxa"/>
            <w:tcBorders>
              <w:top w:val="single" w:sz="4" w:space="0" w:color="auto"/>
              <w:left w:val="single" w:sz="8" w:space="0" w:color="auto"/>
              <w:bottom w:val="single" w:sz="8" w:space="0" w:color="auto"/>
              <w:right w:val="single" w:sz="4" w:space="0" w:color="auto"/>
            </w:tcBorders>
            <w:shd w:val="clear" w:color="000000" w:fill="FFFF00"/>
            <w:noWrap/>
            <w:vAlign w:val="bottom"/>
            <w:hideMark/>
          </w:tcPr>
          <w:p w14:paraId="141DB12C" w14:textId="77777777" w:rsidR="008A645A" w:rsidRPr="00FA7397" w:rsidRDefault="008A645A" w:rsidP="000D1492">
            <w:pPr>
              <w:rPr>
                <w:lang w:val="en-US"/>
              </w:rPr>
            </w:pPr>
            <w:r w:rsidRPr="00FA7397">
              <w:rPr>
                <w:lang w:val="en-US"/>
              </w:rPr>
              <w:t>20</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522293AA" w14:textId="77777777" w:rsidR="008A645A" w:rsidRPr="00FA7397" w:rsidRDefault="008A645A" w:rsidP="000D1492">
            <w:pPr>
              <w:rPr>
                <w:lang w:val="en-US"/>
              </w:rPr>
            </w:pPr>
            <w:r w:rsidRPr="00FA7397">
              <w:rPr>
                <w:lang w:val="en-US"/>
              </w:rPr>
              <w:t>30</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1387C0D2" w14:textId="77777777" w:rsidR="008A645A" w:rsidRPr="00FA7397" w:rsidRDefault="008A645A" w:rsidP="000D1492">
            <w:pPr>
              <w:rPr>
                <w:lang w:val="en-US"/>
              </w:rPr>
            </w:pPr>
            <w:r w:rsidRPr="00FA7397">
              <w:rPr>
                <w:lang w:val="en-US"/>
              </w:rPr>
              <w:t>40</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59FCE685" w14:textId="77777777" w:rsidR="008A645A" w:rsidRPr="00FA7397" w:rsidRDefault="008A645A" w:rsidP="000D1492">
            <w:pPr>
              <w:rPr>
                <w:lang w:val="en-US"/>
              </w:rPr>
            </w:pPr>
            <w:r w:rsidRPr="00FA7397">
              <w:rPr>
                <w:lang w:val="en-US"/>
              </w:rPr>
              <w:t>50</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562458ED" w14:textId="77777777" w:rsidR="008A645A" w:rsidRPr="00FA7397" w:rsidRDefault="008A645A" w:rsidP="000D1492">
            <w:pPr>
              <w:rPr>
                <w:lang w:val="en-US"/>
              </w:rPr>
            </w:pPr>
            <w:r w:rsidRPr="00FA7397">
              <w:rPr>
                <w:lang w:val="en-US"/>
              </w:rPr>
              <w:t>60</w:t>
            </w:r>
          </w:p>
        </w:tc>
        <w:tc>
          <w:tcPr>
            <w:tcW w:w="960" w:type="dxa"/>
            <w:tcBorders>
              <w:top w:val="single" w:sz="4" w:space="0" w:color="auto"/>
              <w:left w:val="nil"/>
              <w:bottom w:val="single" w:sz="8" w:space="0" w:color="auto"/>
              <w:right w:val="single" w:sz="8" w:space="0" w:color="auto"/>
            </w:tcBorders>
            <w:shd w:val="clear" w:color="000000" w:fill="FFFF00"/>
            <w:noWrap/>
            <w:vAlign w:val="bottom"/>
            <w:hideMark/>
          </w:tcPr>
          <w:p w14:paraId="4B74696B" w14:textId="77777777" w:rsidR="008A645A" w:rsidRPr="00FA7397" w:rsidRDefault="008A645A" w:rsidP="000D1492">
            <w:pPr>
              <w:rPr>
                <w:lang w:val="en-US"/>
              </w:rPr>
            </w:pPr>
            <w:r w:rsidRPr="00FA7397">
              <w:rPr>
                <w:lang w:val="en-US"/>
              </w:rPr>
              <w:t>70</w:t>
            </w:r>
          </w:p>
        </w:tc>
      </w:tr>
      <w:tr w:rsidR="008A645A" w:rsidRPr="00FA7397" w14:paraId="0D624265" w14:textId="77777777" w:rsidTr="00E02719">
        <w:trPr>
          <w:trHeight w:val="290"/>
        </w:trPr>
        <w:tc>
          <w:tcPr>
            <w:tcW w:w="960" w:type="dxa"/>
            <w:vMerge w:val="restart"/>
            <w:tcBorders>
              <w:top w:val="single" w:sz="8" w:space="0" w:color="auto"/>
              <w:left w:val="single" w:sz="8" w:space="0" w:color="auto"/>
              <w:bottom w:val="single" w:sz="8" w:space="0" w:color="000000"/>
              <w:right w:val="nil"/>
            </w:tcBorders>
            <w:shd w:val="clear" w:color="000000" w:fill="FFFF00"/>
            <w:textDirection w:val="btLr"/>
            <w:vAlign w:val="center"/>
            <w:hideMark/>
          </w:tcPr>
          <w:p w14:paraId="4531C1E2" w14:textId="77777777" w:rsidR="008A645A" w:rsidRPr="00FA7397" w:rsidRDefault="008A645A" w:rsidP="000D1492">
            <w:pPr>
              <w:rPr>
                <w:lang w:val="en-US"/>
              </w:rPr>
            </w:pPr>
            <w:r w:rsidRPr="00FA7397">
              <w:rPr>
                <w:lang w:val="en-US"/>
              </w:rPr>
              <w:t>Number of filters in Convolution Layer 1</w:t>
            </w:r>
          </w:p>
        </w:tc>
        <w:tc>
          <w:tcPr>
            <w:tcW w:w="960" w:type="dxa"/>
            <w:tcBorders>
              <w:top w:val="single" w:sz="8" w:space="0" w:color="auto"/>
              <w:left w:val="single" w:sz="4" w:space="0" w:color="auto"/>
              <w:bottom w:val="single" w:sz="4" w:space="0" w:color="auto"/>
              <w:right w:val="single" w:sz="8" w:space="0" w:color="auto"/>
            </w:tcBorders>
            <w:shd w:val="clear" w:color="000000" w:fill="FFFF00"/>
            <w:noWrap/>
            <w:vAlign w:val="bottom"/>
            <w:hideMark/>
          </w:tcPr>
          <w:p w14:paraId="20E7DE02" w14:textId="77777777" w:rsidR="008A645A" w:rsidRPr="00FA7397" w:rsidRDefault="008A645A" w:rsidP="000D1492">
            <w:pPr>
              <w:rPr>
                <w:lang w:val="en-US"/>
              </w:rPr>
            </w:pPr>
            <w:r w:rsidRPr="00FA7397">
              <w:rPr>
                <w:lang w:val="en-US"/>
              </w:rPr>
              <w:t>20</w:t>
            </w:r>
          </w:p>
        </w:tc>
        <w:tc>
          <w:tcPr>
            <w:tcW w:w="960" w:type="dxa"/>
            <w:tcBorders>
              <w:top w:val="nil"/>
              <w:left w:val="nil"/>
              <w:bottom w:val="single" w:sz="4" w:space="0" w:color="auto"/>
              <w:right w:val="single" w:sz="4" w:space="0" w:color="auto"/>
            </w:tcBorders>
            <w:shd w:val="clear" w:color="auto" w:fill="auto"/>
            <w:noWrap/>
            <w:vAlign w:val="bottom"/>
            <w:hideMark/>
          </w:tcPr>
          <w:p w14:paraId="7A3CC392" w14:textId="77777777" w:rsidR="008A645A" w:rsidRPr="00FA7397" w:rsidRDefault="008A645A" w:rsidP="000D1492">
            <w:pPr>
              <w:rPr>
                <w:lang w:val="en-US"/>
              </w:rPr>
            </w:pPr>
            <w:r w:rsidRPr="00FA7397">
              <w:rPr>
                <w:lang w:val="en-US"/>
              </w:rPr>
              <w:t>0.8940</w:t>
            </w:r>
          </w:p>
        </w:tc>
        <w:tc>
          <w:tcPr>
            <w:tcW w:w="960" w:type="dxa"/>
            <w:tcBorders>
              <w:top w:val="nil"/>
              <w:left w:val="nil"/>
              <w:bottom w:val="single" w:sz="4" w:space="0" w:color="auto"/>
              <w:right w:val="single" w:sz="4" w:space="0" w:color="auto"/>
            </w:tcBorders>
            <w:shd w:val="clear" w:color="auto" w:fill="auto"/>
            <w:noWrap/>
            <w:vAlign w:val="bottom"/>
            <w:hideMark/>
          </w:tcPr>
          <w:p w14:paraId="0827B7DF" w14:textId="77777777" w:rsidR="008A645A" w:rsidRPr="00FA7397" w:rsidRDefault="008A645A" w:rsidP="000D1492">
            <w:pPr>
              <w:rPr>
                <w:lang w:val="en-US"/>
              </w:rPr>
            </w:pPr>
            <w:r w:rsidRPr="00FA7397">
              <w:rPr>
                <w:lang w:val="en-US"/>
              </w:rPr>
              <w:t>0.8990</w:t>
            </w:r>
          </w:p>
        </w:tc>
        <w:tc>
          <w:tcPr>
            <w:tcW w:w="960" w:type="dxa"/>
            <w:tcBorders>
              <w:top w:val="nil"/>
              <w:left w:val="nil"/>
              <w:bottom w:val="single" w:sz="4" w:space="0" w:color="auto"/>
              <w:right w:val="single" w:sz="4" w:space="0" w:color="auto"/>
            </w:tcBorders>
            <w:shd w:val="clear" w:color="auto" w:fill="auto"/>
            <w:noWrap/>
            <w:vAlign w:val="bottom"/>
            <w:hideMark/>
          </w:tcPr>
          <w:p w14:paraId="76C594FD" w14:textId="77777777" w:rsidR="008A645A" w:rsidRPr="00FA7397" w:rsidRDefault="008A645A" w:rsidP="000D1492">
            <w:pPr>
              <w:rPr>
                <w:lang w:val="en-US"/>
              </w:rPr>
            </w:pPr>
            <w:r w:rsidRPr="00FA7397">
              <w:rPr>
                <w:lang w:val="en-US"/>
              </w:rPr>
              <w:t>0.8840</w:t>
            </w:r>
          </w:p>
        </w:tc>
        <w:tc>
          <w:tcPr>
            <w:tcW w:w="960" w:type="dxa"/>
            <w:tcBorders>
              <w:top w:val="nil"/>
              <w:left w:val="nil"/>
              <w:bottom w:val="single" w:sz="4" w:space="0" w:color="auto"/>
              <w:right w:val="single" w:sz="4" w:space="0" w:color="auto"/>
            </w:tcBorders>
            <w:shd w:val="clear" w:color="auto" w:fill="auto"/>
            <w:noWrap/>
            <w:vAlign w:val="bottom"/>
            <w:hideMark/>
          </w:tcPr>
          <w:p w14:paraId="14F1A9D8" w14:textId="77777777" w:rsidR="008A645A" w:rsidRPr="00FA7397" w:rsidRDefault="008A645A" w:rsidP="000D1492">
            <w:pPr>
              <w:rPr>
                <w:lang w:val="en-US"/>
              </w:rPr>
            </w:pPr>
            <w:r w:rsidRPr="00FA7397">
              <w:rPr>
                <w:lang w:val="en-US"/>
              </w:rPr>
              <w:t>0.8960</w:t>
            </w:r>
          </w:p>
        </w:tc>
        <w:tc>
          <w:tcPr>
            <w:tcW w:w="960" w:type="dxa"/>
            <w:tcBorders>
              <w:top w:val="nil"/>
              <w:left w:val="nil"/>
              <w:bottom w:val="single" w:sz="4" w:space="0" w:color="auto"/>
              <w:right w:val="single" w:sz="4" w:space="0" w:color="auto"/>
            </w:tcBorders>
            <w:shd w:val="clear" w:color="auto" w:fill="auto"/>
            <w:noWrap/>
            <w:vAlign w:val="bottom"/>
            <w:hideMark/>
          </w:tcPr>
          <w:p w14:paraId="160D87BB" w14:textId="77777777" w:rsidR="008A645A" w:rsidRPr="00FA7397" w:rsidRDefault="008A645A" w:rsidP="000D1492">
            <w:pPr>
              <w:rPr>
                <w:lang w:val="en-US"/>
              </w:rPr>
            </w:pPr>
            <w:r w:rsidRPr="00FA7397">
              <w:rPr>
                <w:lang w:val="en-US"/>
              </w:rPr>
              <w:t>0.8960</w:t>
            </w:r>
          </w:p>
        </w:tc>
        <w:tc>
          <w:tcPr>
            <w:tcW w:w="960" w:type="dxa"/>
            <w:tcBorders>
              <w:top w:val="nil"/>
              <w:left w:val="nil"/>
              <w:bottom w:val="single" w:sz="4" w:space="0" w:color="auto"/>
              <w:right w:val="single" w:sz="4" w:space="0" w:color="auto"/>
            </w:tcBorders>
            <w:shd w:val="clear" w:color="auto" w:fill="auto"/>
            <w:noWrap/>
            <w:vAlign w:val="bottom"/>
            <w:hideMark/>
          </w:tcPr>
          <w:p w14:paraId="201CD69F" w14:textId="77777777" w:rsidR="008A645A" w:rsidRPr="00FA7397" w:rsidRDefault="008A645A" w:rsidP="000D1492">
            <w:pPr>
              <w:rPr>
                <w:lang w:val="en-US"/>
              </w:rPr>
            </w:pPr>
            <w:r w:rsidRPr="00FA7397">
              <w:rPr>
                <w:lang w:val="en-US"/>
              </w:rPr>
              <w:t>0.8860</w:t>
            </w:r>
          </w:p>
        </w:tc>
      </w:tr>
      <w:tr w:rsidR="008A645A" w:rsidRPr="00FA7397" w14:paraId="39F50165" w14:textId="77777777" w:rsidTr="00E02719">
        <w:trPr>
          <w:trHeight w:val="290"/>
        </w:trPr>
        <w:tc>
          <w:tcPr>
            <w:tcW w:w="960" w:type="dxa"/>
            <w:vMerge/>
            <w:tcBorders>
              <w:top w:val="single" w:sz="8" w:space="0" w:color="auto"/>
              <w:left w:val="single" w:sz="8" w:space="0" w:color="auto"/>
              <w:bottom w:val="single" w:sz="8" w:space="0" w:color="000000"/>
              <w:right w:val="nil"/>
            </w:tcBorders>
            <w:vAlign w:val="center"/>
            <w:hideMark/>
          </w:tcPr>
          <w:p w14:paraId="0D99CBC0" w14:textId="77777777" w:rsidR="008A645A" w:rsidRPr="00FA7397" w:rsidRDefault="008A645A" w:rsidP="000D1492">
            <w:pPr>
              <w:rPr>
                <w:lang w:val="en-US"/>
              </w:rPr>
            </w:pPr>
          </w:p>
        </w:tc>
        <w:tc>
          <w:tcPr>
            <w:tcW w:w="960" w:type="dxa"/>
            <w:tcBorders>
              <w:top w:val="nil"/>
              <w:left w:val="single" w:sz="4" w:space="0" w:color="auto"/>
              <w:bottom w:val="single" w:sz="4" w:space="0" w:color="auto"/>
              <w:right w:val="single" w:sz="8" w:space="0" w:color="auto"/>
            </w:tcBorders>
            <w:shd w:val="clear" w:color="000000" w:fill="FFFF00"/>
            <w:noWrap/>
            <w:vAlign w:val="bottom"/>
            <w:hideMark/>
          </w:tcPr>
          <w:p w14:paraId="602A3AEC" w14:textId="77777777" w:rsidR="008A645A" w:rsidRPr="00FA7397" w:rsidRDefault="008A645A" w:rsidP="000D1492">
            <w:pPr>
              <w:rPr>
                <w:lang w:val="en-US"/>
              </w:rPr>
            </w:pPr>
            <w:r w:rsidRPr="00FA7397">
              <w:rPr>
                <w:lang w:val="en-US"/>
              </w:rPr>
              <w:t>30</w:t>
            </w:r>
          </w:p>
        </w:tc>
        <w:tc>
          <w:tcPr>
            <w:tcW w:w="960" w:type="dxa"/>
            <w:tcBorders>
              <w:top w:val="nil"/>
              <w:left w:val="nil"/>
              <w:bottom w:val="single" w:sz="4" w:space="0" w:color="auto"/>
              <w:right w:val="single" w:sz="4" w:space="0" w:color="auto"/>
            </w:tcBorders>
            <w:shd w:val="clear" w:color="auto" w:fill="auto"/>
            <w:noWrap/>
            <w:vAlign w:val="bottom"/>
            <w:hideMark/>
          </w:tcPr>
          <w:p w14:paraId="4F235616" w14:textId="77777777" w:rsidR="008A645A" w:rsidRPr="00FA7397" w:rsidRDefault="008A645A" w:rsidP="000D1492">
            <w:pPr>
              <w:rPr>
                <w:lang w:val="en-US"/>
              </w:rPr>
            </w:pPr>
            <w:r w:rsidRPr="00FA7397">
              <w:rPr>
                <w:lang w:val="en-US"/>
              </w:rPr>
              <w:t>0.8940</w:t>
            </w:r>
          </w:p>
        </w:tc>
        <w:tc>
          <w:tcPr>
            <w:tcW w:w="960" w:type="dxa"/>
            <w:tcBorders>
              <w:top w:val="nil"/>
              <w:left w:val="nil"/>
              <w:bottom w:val="single" w:sz="4" w:space="0" w:color="auto"/>
              <w:right w:val="single" w:sz="4" w:space="0" w:color="auto"/>
            </w:tcBorders>
            <w:shd w:val="clear" w:color="auto" w:fill="auto"/>
            <w:noWrap/>
            <w:vAlign w:val="bottom"/>
            <w:hideMark/>
          </w:tcPr>
          <w:p w14:paraId="19AA687B" w14:textId="77777777" w:rsidR="008A645A" w:rsidRPr="00FA7397" w:rsidRDefault="008A645A" w:rsidP="000D1492">
            <w:pPr>
              <w:rPr>
                <w:lang w:val="en-US"/>
              </w:rPr>
            </w:pPr>
            <w:r w:rsidRPr="00FA7397">
              <w:rPr>
                <w:lang w:val="en-US"/>
              </w:rPr>
              <w:t>0.8980</w:t>
            </w:r>
          </w:p>
        </w:tc>
        <w:tc>
          <w:tcPr>
            <w:tcW w:w="960" w:type="dxa"/>
            <w:tcBorders>
              <w:top w:val="nil"/>
              <w:left w:val="nil"/>
              <w:bottom w:val="single" w:sz="4" w:space="0" w:color="auto"/>
              <w:right w:val="single" w:sz="4" w:space="0" w:color="auto"/>
            </w:tcBorders>
            <w:shd w:val="clear" w:color="auto" w:fill="auto"/>
            <w:noWrap/>
            <w:vAlign w:val="bottom"/>
            <w:hideMark/>
          </w:tcPr>
          <w:p w14:paraId="3976EC09" w14:textId="77777777" w:rsidR="008A645A" w:rsidRPr="00FA7397" w:rsidRDefault="008A645A" w:rsidP="000D1492">
            <w:pPr>
              <w:rPr>
                <w:lang w:val="en-US"/>
              </w:rPr>
            </w:pPr>
            <w:r w:rsidRPr="00FA7397">
              <w:rPr>
                <w:lang w:val="en-US"/>
              </w:rPr>
              <w:t>0.8950</w:t>
            </w:r>
          </w:p>
        </w:tc>
        <w:tc>
          <w:tcPr>
            <w:tcW w:w="960" w:type="dxa"/>
            <w:tcBorders>
              <w:top w:val="nil"/>
              <w:left w:val="nil"/>
              <w:bottom w:val="single" w:sz="4" w:space="0" w:color="auto"/>
              <w:right w:val="single" w:sz="4" w:space="0" w:color="auto"/>
            </w:tcBorders>
            <w:shd w:val="clear" w:color="auto" w:fill="auto"/>
            <w:noWrap/>
            <w:vAlign w:val="bottom"/>
            <w:hideMark/>
          </w:tcPr>
          <w:p w14:paraId="2249D556" w14:textId="77777777" w:rsidR="008A645A" w:rsidRPr="00FA7397" w:rsidRDefault="008A645A" w:rsidP="000D1492">
            <w:pPr>
              <w:rPr>
                <w:lang w:val="en-US"/>
              </w:rPr>
            </w:pPr>
            <w:r w:rsidRPr="00FA7397">
              <w:rPr>
                <w:lang w:val="en-US"/>
              </w:rPr>
              <w:t>0.8900</w:t>
            </w:r>
          </w:p>
        </w:tc>
        <w:tc>
          <w:tcPr>
            <w:tcW w:w="960" w:type="dxa"/>
            <w:tcBorders>
              <w:top w:val="nil"/>
              <w:left w:val="nil"/>
              <w:bottom w:val="single" w:sz="4" w:space="0" w:color="auto"/>
              <w:right w:val="single" w:sz="4" w:space="0" w:color="auto"/>
            </w:tcBorders>
            <w:shd w:val="clear" w:color="auto" w:fill="auto"/>
            <w:noWrap/>
            <w:vAlign w:val="bottom"/>
            <w:hideMark/>
          </w:tcPr>
          <w:p w14:paraId="058A0356" w14:textId="77777777" w:rsidR="008A645A" w:rsidRPr="00FA7397" w:rsidRDefault="008A645A" w:rsidP="000D1492">
            <w:pPr>
              <w:rPr>
                <w:lang w:val="en-US"/>
              </w:rPr>
            </w:pPr>
            <w:r w:rsidRPr="00FA7397">
              <w:rPr>
                <w:lang w:val="en-US"/>
              </w:rPr>
              <w:t>0.8830</w:t>
            </w:r>
          </w:p>
        </w:tc>
        <w:tc>
          <w:tcPr>
            <w:tcW w:w="960" w:type="dxa"/>
            <w:tcBorders>
              <w:top w:val="nil"/>
              <w:left w:val="nil"/>
              <w:bottom w:val="single" w:sz="4" w:space="0" w:color="auto"/>
              <w:right w:val="single" w:sz="4" w:space="0" w:color="auto"/>
            </w:tcBorders>
            <w:shd w:val="clear" w:color="auto" w:fill="auto"/>
            <w:noWrap/>
            <w:vAlign w:val="bottom"/>
            <w:hideMark/>
          </w:tcPr>
          <w:p w14:paraId="1AAEAB79" w14:textId="77777777" w:rsidR="008A645A" w:rsidRPr="00FA7397" w:rsidRDefault="008A645A" w:rsidP="000D1492">
            <w:pPr>
              <w:rPr>
                <w:lang w:val="en-US"/>
              </w:rPr>
            </w:pPr>
            <w:r w:rsidRPr="00FA7397">
              <w:rPr>
                <w:lang w:val="en-US"/>
              </w:rPr>
              <w:t>0.8990</w:t>
            </w:r>
          </w:p>
        </w:tc>
      </w:tr>
      <w:tr w:rsidR="008A645A" w:rsidRPr="00FA7397" w14:paraId="326CA4FE" w14:textId="77777777" w:rsidTr="00E02719">
        <w:trPr>
          <w:trHeight w:val="290"/>
        </w:trPr>
        <w:tc>
          <w:tcPr>
            <w:tcW w:w="960" w:type="dxa"/>
            <w:vMerge/>
            <w:tcBorders>
              <w:top w:val="single" w:sz="8" w:space="0" w:color="auto"/>
              <w:left w:val="single" w:sz="8" w:space="0" w:color="auto"/>
              <w:bottom w:val="single" w:sz="8" w:space="0" w:color="000000"/>
              <w:right w:val="nil"/>
            </w:tcBorders>
            <w:vAlign w:val="center"/>
            <w:hideMark/>
          </w:tcPr>
          <w:p w14:paraId="074361A0" w14:textId="77777777" w:rsidR="008A645A" w:rsidRPr="00FA7397" w:rsidRDefault="008A645A" w:rsidP="000D1492">
            <w:pPr>
              <w:rPr>
                <w:lang w:val="en-US"/>
              </w:rPr>
            </w:pPr>
          </w:p>
        </w:tc>
        <w:tc>
          <w:tcPr>
            <w:tcW w:w="960" w:type="dxa"/>
            <w:tcBorders>
              <w:top w:val="nil"/>
              <w:left w:val="single" w:sz="4" w:space="0" w:color="auto"/>
              <w:bottom w:val="single" w:sz="4" w:space="0" w:color="auto"/>
              <w:right w:val="single" w:sz="8" w:space="0" w:color="auto"/>
            </w:tcBorders>
            <w:shd w:val="clear" w:color="000000" w:fill="FFFF00"/>
            <w:noWrap/>
            <w:vAlign w:val="bottom"/>
            <w:hideMark/>
          </w:tcPr>
          <w:p w14:paraId="3F04FA1C" w14:textId="77777777" w:rsidR="008A645A" w:rsidRPr="00FA7397" w:rsidRDefault="008A645A" w:rsidP="000D1492">
            <w:pPr>
              <w:rPr>
                <w:lang w:val="en-US"/>
              </w:rPr>
            </w:pPr>
            <w:r w:rsidRPr="00FA7397">
              <w:rPr>
                <w:lang w:val="en-US"/>
              </w:rPr>
              <w:t>40</w:t>
            </w:r>
          </w:p>
        </w:tc>
        <w:tc>
          <w:tcPr>
            <w:tcW w:w="960" w:type="dxa"/>
            <w:tcBorders>
              <w:top w:val="nil"/>
              <w:left w:val="nil"/>
              <w:bottom w:val="single" w:sz="4" w:space="0" w:color="auto"/>
              <w:right w:val="single" w:sz="4" w:space="0" w:color="auto"/>
            </w:tcBorders>
            <w:shd w:val="clear" w:color="auto" w:fill="auto"/>
            <w:noWrap/>
            <w:vAlign w:val="bottom"/>
            <w:hideMark/>
          </w:tcPr>
          <w:p w14:paraId="3CFBECD9" w14:textId="77777777" w:rsidR="008A645A" w:rsidRPr="00FA7397" w:rsidRDefault="008A645A" w:rsidP="000D1492">
            <w:pPr>
              <w:rPr>
                <w:lang w:val="en-US"/>
              </w:rPr>
            </w:pPr>
            <w:r w:rsidRPr="00FA7397">
              <w:rPr>
                <w:lang w:val="en-US"/>
              </w:rPr>
              <w:t>0.8930</w:t>
            </w:r>
          </w:p>
        </w:tc>
        <w:tc>
          <w:tcPr>
            <w:tcW w:w="960" w:type="dxa"/>
            <w:tcBorders>
              <w:top w:val="nil"/>
              <w:left w:val="nil"/>
              <w:bottom w:val="single" w:sz="4" w:space="0" w:color="auto"/>
              <w:right w:val="single" w:sz="4" w:space="0" w:color="auto"/>
            </w:tcBorders>
            <w:shd w:val="clear" w:color="auto" w:fill="auto"/>
            <w:noWrap/>
            <w:vAlign w:val="bottom"/>
            <w:hideMark/>
          </w:tcPr>
          <w:p w14:paraId="27BA1128" w14:textId="77777777" w:rsidR="008A645A" w:rsidRPr="00FA7397" w:rsidRDefault="008A645A" w:rsidP="000D1492">
            <w:pPr>
              <w:rPr>
                <w:lang w:val="en-US"/>
              </w:rPr>
            </w:pPr>
            <w:r w:rsidRPr="00FA7397">
              <w:rPr>
                <w:lang w:val="en-US"/>
              </w:rPr>
              <w:t>0.8860</w:t>
            </w:r>
          </w:p>
        </w:tc>
        <w:tc>
          <w:tcPr>
            <w:tcW w:w="960" w:type="dxa"/>
            <w:tcBorders>
              <w:top w:val="nil"/>
              <w:left w:val="nil"/>
              <w:bottom w:val="single" w:sz="4" w:space="0" w:color="auto"/>
              <w:right w:val="single" w:sz="4" w:space="0" w:color="auto"/>
            </w:tcBorders>
            <w:shd w:val="clear" w:color="auto" w:fill="auto"/>
            <w:noWrap/>
            <w:vAlign w:val="bottom"/>
            <w:hideMark/>
          </w:tcPr>
          <w:p w14:paraId="2830FA95" w14:textId="77777777" w:rsidR="008A645A" w:rsidRPr="00FA7397" w:rsidRDefault="008A645A" w:rsidP="000D1492">
            <w:pPr>
              <w:rPr>
                <w:lang w:val="en-US"/>
              </w:rPr>
            </w:pPr>
            <w:r w:rsidRPr="00FA7397">
              <w:rPr>
                <w:lang w:val="en-US"/>
              </w:rPr>
              <w:t>0.8900</w:t>
            </w:r>
          </w:p>
        </w:tc>
        <w:tc>
          <w:tcPr>
            <w:tcW w:w="960" w:type="dxa"/>
            <w:tcBorders>
              <w:top w:val="nil"/>
              <w:left w:val="nil"/>
              <w:bottom w:val="single" w:sz="4" w:space="0" w:color="auto"/>
              <w:right w:val="single" w:sz="4" w:space="0" w:color="auto"/>
            </w:tcBorders>
            <w:shd w:val="clear" w:color="auto" w:fill="auto"/>
            <w:noWrap/>
            <w:vAlign w:val="bottom"/>
            <w:hideMark/>
          </w:tcPr>
          <w:p w14:paraId="7A09F1CE" w14:textId="77777777" w:rsidR="008A645A" w:rsidRPr="00FA7397" w:rsidRDefault="008A645A" w:rsidP="000D1492">
            <w:pPr>
              <w:rPr>
                <w:lang w:val="en-US"/>
              </w:rPr>
            </w:pPr>
            <w:r w:rsidRPr="00FA7397">
              <w:rPr>
                <w:lang w:val="en-US"/>
              </w:rPr>
              <w:t>0.8930</w:t>
            </w:r>
          </w:p>
        </w:tc>
        <w:tc>
          <w:tcPr>
            <w:tcW w:w="960" w:type="dxa"/>
            <w:tcBorders>
              <w:top w:val="nil"/>
              <w:left w:val="nil"/>
              <w:bottom w:val="single" w:sz="4" w:space="0" w:color="auto"/>
              <w:right w:val="single" w:sz="4" w:space="0" w:color="auto"/>
            </w:tcBorders>
            <w:shd w:val="clear" w:color="auto" w:fill="auto"/>
            <w:noWrap/>
            <w:vAlign w:val="bottom"/>
            <w:hideMark/>
          </w:tcPr>
          <w:p w14:paraId="6A8E5735" w14:textId="77777777" w:rsidR="008A645A" w:rsidRPr="00FA7397" w:rsidRDefault="008A645A" w:rsidP="000D1492">
            <w:pPr>
              <w:rPr>
                <w:lang w:val="en-US"/>
              </w:rPr>
            </w:pPr>
            <w:r w:rsidRPr="00FA7397">
              <w:rPr>
                <w:lang w:val="en-US"/>
              </w:rPr>
              <w:t>0.8900</w:t>
            </w:r>
          </w:p>
        </w:tc>
        <w:tc>
          <w:tcPr>
            <w:tcW w:w="960" w:type="dxa"/>
            <w:tcBorders>
              <w:top w:val="nil"/>
              <w:left w:val="nil"/>
              <w:bottom w:val="single" w:sz="4" w:space="0" w:color="auto"/>
              <w:right w:val="single" w:sz="4" w:space="0" w:color="auto"/>
            </w:tcBorders>
            <w:shd w:val="clear" w:color="auto" w:fill="auto"/>
            <w:noWrap/>
            <w:vAlign w:val="bottom"/>
            <w:hideMark/>
          </w:tcPr>
          <w:p w14:paraId="71B47154" w14:textId="77777777" w:rsidR="008A645A" w:rsidRPr="00FA7397" w:rsidRDefault="008A645A" w:rsidP="000D1492">
            <w:pPr>
              <w:rPr>
                <w:lang w:val="en-US"/>
              </w:rPr>
            </w:pPr>
            <w:r w:rsidRPr="00FA7397">
              <w:rPr>
                <w:lang w:val="en-US"/>
              </w:rPr>
              <w:t>0.8910</w:t>
            </w:r>
          </w:p>
        </w:tc>
      </w:tr>
      <w:tr w:rsidR="008A645A" w:rsidRPr="00FA7397" w14:paraId="7AE01999" w14:textId="77777777" w:rsidTr="00E02719">
        <w:trPr>
          <w:trHeight w:val="290"/>
        </w:trPr>
        <w:tc>
          <w:tcPr>
            <w:tcW w:w="960" w:type="dxa"/>
            <w:vMerge/>
            <w:tcBorders>
              <w:top w:val="single" w:sz="8" w:space="0" w:color="auto"/>
              <w:left w:val="single" w:sz="8" w:space="0" w:color="auto"/>
              <w:bottom w:val="single" w:sz="8" w:space="0" w:color="000000"/>
              <w:right w:val="nil"/>
            </w:tcBorders>
            <w:vAlign w:val="center"/>
            <w:hideMark/>
          </w:tcPr>
          <w:p w14:paraId="0D027952" w14:textId="77777777" w:rsidR="008A645A" w:rsidRPr="00FA7397" w:rsidRDefault="008A645A" w:rsidP="000D1492">
            <w:pPr>
              <w:rPr>
                <w:lang w:val="en-US"/>
              </w:rPr>
            </w:pPr>
          </w:p>
        </w:tc>
        <w:tc>
          <w:tcPr>
            <w:tcW w:w="960" w:type="dxa"/>
            <w:tcBorders>
              <w:top w:val="nil"/>
              <w:left w:val="single" w:sz="4" w:space="0" w:color="auto"/>
              <w:bottom w:val="single" w:sz="4" w:space="0" w:color="auto"/>
              <w:right w:val="single" w:sz="8" w:space="0" w:color="auto"/>
            </w:tcBorders>
            <w:shd w:val="clear" w:color="000000" w:fill="FFFF00"/>
            <w:noWrap/>
            <w:vAlign w:val="bottom"/>
            <w:hideMark/>
          </w:tcPr>
          <w:p w14:paraId="32F4F87C" w14:textId="77777777" w:rsidR="008A645A" w:rsidRPr="00FA7397" w:rsidRDefault="008A645A" w:rsidP="000D1492">
            <w:pPr>
              <w:rPr>
                <w:lang w:val="en-US"/>
              </w:rPr>
            </w:pPr>
            <w:r w:rsidRPr="00FA7397">
              <w:rPr>
                <w:lang w:val="en-US"/>
              </w:rPr>
              <w:t>50</w:t>
            </w:r>
          </w:p>
        </w:tc>
        <w:tc>
          <w:tcPr>
            <w:tcW w:w="960" w:type="dxa"/>
            <w:tcBorders>
              <w:top w:val="nil"/>
              <w:left w:val="nil"/>
              <w:bottom w:val="single" w:sz="4" w:space="0" w:color="auto"/>
              <w:right w:val="single" w:sz="4" w:space="0" w:color="auto"/>
            </w:tcBorders>
            <w:shd w:val="clear" w:color="auto" w:fill="auto"/>
            <w:noWrap/>
            <w:vAlign w:val="bottom"/>
            <w:hideMark/>
          </w:tcPr>
          <w:p w14:paraId="7AED81A3" w14:textId="77777777" w:rsidR="008A645A" w:rsidRPr="00FA7397" w:rsidRDefault="008A645A" w:rsidP="000D1492">
            <w:pPr>
              <w:rPr>
                <w:lang w:val="en-US"/>
              </w:rPr>
            </w:pPr>
            <w:r w:rsidRPr="00FA7397">
              <w:rPr>
                <w:lang w:val="en-US"/>
              </w:rPr>
              <w:t>0.8910</w:t>
            </w:r>
          </w:p>
        </w:tc>
        <w:tc>
          <w:tcPr>
            <w:tcW w:w="960" w:type="dxa"/>
            <w:tcBorders>
              <w:top w:val="nil"/>
              <w:left w:val="nil"/>
              <w:bottom w:val="single" w:sz="4" w:space="0" w:color="auto"/>
              <w:right w:val="single" w:sz="4" w:space="0" w:color="auto"/>
            </w:tcBorders>
            <w:shd w:val="clear" w:color="auto" w:fill="auto"/>
            <w:noWrap/>
            <w:vAlign w:val="bottom"/>
            <w:hideMark/>
          </w:tcPr>
          <w:p w14:paraId="04934D32" w14:textId="77777777" w:rsidR="008A645A" w:rsidRPr="00FA7397" w:rsidRDefault="008A645A" w:rsidP="000D1492">
            <w:pPr>
              <w:rPr>
                <w:lang w:val="en-US"/>
              </w:rPr>
            </w:pPr>
            <w:r w:rsidRPr="00FA7397">
              <w:rPr>
                <w:lang w:val="en-US"/>
              </w:rPr>
              <w:t>0.8960</w:t>
            </w:r>
          </w:p>
        </w:tc>
        <w:tc>
          <w:tcPr>
            <w:tcW w:w="960" w:type="dxa"/>
            <w:tcBorders>
              <w:top w:val="nil"/>
              <w:left w:val="nil"/>
              <w:bottom w:val="single" w:sz="4" w:space="0" w:color="auto"/>
              <w:right w:val="single" w:sz="4" w:space="0" w:color="auto"/>
            </w:tcBorders>
            <w:shd w:val="clear" w:color="auto" w:fill="auto"/>
            <w:noWrap/>
            <w:vAlign w:val="bottom"/>
            <w:hideMark/>
          </w:tcPr>
          <w:p w14:paraId="220517C3" w14:textId="77777777" w:rsidR="008A645A" w:rsidRPr="00FA7397" w:rsidRDefault="008A645A" w:rsidP="000D1492">
            <w:pPr>
              <w:rPr>
                <w:lang w:val="en-US"/>
              </w:rPr>
            </w:pPr>
            <w:r w:rsidRPr="00FA7397">
              <w:rPr>
                <w:lang w:val="en-US"/>
              </w:rPr>
              <w:t>0.8900</w:t>
            </w:r>
          </w:p>
        </w:tc>
        <w:tc>
          <w:tcPr>
            <w:tcW w:w="960" w:type="dxa"/>
            <w:tcBorders>
              <w:top w:val="nil"/>
              <w:left w:val="nil"/>
              <w:bottom w:val="single" w:sz="4" w:space="0" w:color="auto"/>
              <w:right w:val="single" w:sz="4" w:space="0" w:color="auto"/>
            </w:tcBorders>
            <w:shd w:val="clear" w:color="auto" w:fill="auto"/>
            <w:noWrap/>
            <w:vAlign w:val="bottom"/>
            <w:hideMark/>
          </w:tcPr>
          <w:p w14:paraId="386D47D7" w14:textId="77777777" w:rsidR="008A645A" w:rsidRPr="00FA7397" w:rsidRDefault="008A645A" w:rsidP="000D1492">
            <w:pPr>
              <w:rPr>
                <w:lang w:val="en-US"/>
              </w:rPr>
            </w:pPr>
            <w:r w:rsidRPr="00FA7397">
              <w:rPr>
                <w:lang w:val="en-US"/>
              </w:rPr>
              <w:t>0.8970</w:t>
            </w:r>
          </w:p>
        </w:tc>
        <w:tc>
          <w:tcPr>
            <w:tcW w:w="960" w:type="dxa"/>
            <w:tcBorders>
              <w:top w:val="nil"/>
              <w:left w:val="nil"/>
              <w:bottom w:val="single" w:sz="4" w:space="0" w:color="auto"/>
              <w:right w:val="single" w:sz="4" w:space="0" w:color="auto"/>
            </w:tcBorders>
            <w:shd w:val="clear" w:color="000000" w:fill="92D050"/>
            <w:noWrap/>
            <w:vAlign w:val="bottom"/>
            <w:hideMark/>
          </w:tcPr>
          <w:p w14:paraId="5369DF31" w14:textId="77777777" w:rsidR="008A645A" w:rsidRPr="00FA7397" w:rsidRDefault="008A645A" w:rsidP="000D1492">
            <w:pPr>
              <w:rPr>
                <w:lang w:val="en-US"/>
              </w:rPr>
            </w:pPr>
            <w:r w:rsidRPr="00FA7397">
              <w:rPr>
                <w:lang w:val="en-US"/>
              </w:rPr>
              <w:t>0.9030</w:t>
            </w:r>
          </w:p>
        </w:tc>
        <w:tc>
          <w:tcPr>
            <w:tcW w:w="960" w:type="dxa"/>
            <w:tcBorders>
              <w:top w:val="nil"/>
              <w:left w:val="nil"/>
              <w:bottom w:val="single" w:sz="4" w:space="0" w:color="auto"/>
              <w:right w:val="single" w:sz="4" w:space="0" w:color="auto"/>
            </w:tcBorders>
            <w:shd w:val="clear" w:color="auto" w:fill="auto"/>
            <w:noWrap/>
            <w:vAlign w:val="bottom"/>
            <w:hideMark/>
          </w:tcPr>
          <w:p w14:paraId="1FA43DB5" w14:textId="77777777" w:rsidR="008A645A" w:rsidRPr="00FA7397" w:rsidRDefault="008A645A" w:rsidP="000D1492">
            <w:pPr>
              <w:rPr>
                <w:lang w:val="en-US"/>
              </w:rPr>
            </w:pPr>
            <w:r w:rsidRPr="00FA7397">
              <w:rPr>
                <w:lang w:val="en-US"/>
              </w:rPr>
              <w:t>0.8820</w:t>
            </w:r>
          </w:p>
        </w:tc>
      </w:tr>
      <w:tr w:rsidR="008A645A" w:rsidRPr="00FA7397" w14:paraId="7EEAE99E" w14:textId="77777777" w:rsidTr="00E02719">
        <w:trPr>
          <w:trHeight w:val="290"/>
        </w:trPr>
        <w:tc>
          <w:tcPr>
            <w:tcW w:w="960" w:type="dxa"/>
            <w:vMerge/>
            <w:tcBorders>
              <w:top w:val="single" w:sz="8" w:space="0" w:color="auto"/>
              <w:left w:val="single" w:sz="8" w:space="0" w:color="auto"/>
              <w:bottom w:val="single" w:sz="8" w:space="0" w:color="000000"/>
              <w:right w:val="nil"/>
            </w:tcBorders>
            <w:vAlign w:val="center"/>
            <w:hideMark/>
          </w:tcPr>
          <w:p w14:paraId="0243026A" w14:textId="77777777" w:rsidR="008A645A" w:rsidRPr="00FA7397" w:rsidRDefault="008A645A" w:rsidP="000D1492">
            <w:pPr>
              <w:rPr>
                <w:lang w:val="en-US"/>
              </w:rPr>
            </w:pPr>
          </w:p>
        </w:tc>
        <w:tc>
          <w:tcPr>
            <w:tcW w:w="960" w:type="dxa"/>
            <w:tcBorders>
              <w:top w:val="nil"/>
              <w:left w:val="single" w:sz="4" w:space="0" w:color="auto"/>
              <w:bottom w:val="single" w:sz="4" w:space="0" w:color="auto"/>
              <w:right w:val="single" w:sz="8" w:space="0" w:color="auto"/>
            </w:tcBorders>
            <w:shd w:val="clear" w:color="000000" w:fill="FFFF00"/>
            <w:noWrap/>
            <w:vAlign w:val="bottom"/>
            <w:hideMark/>
          </w:tcPr>
          <w:p w14:paraId="5FC04B7C" w14:textId="77777777" w:rsidR="008A645A" w:rsidRPr="00FA7397" w:rsidRDefault="008A645A" w:rsidP="000D1492">
            <w:pPr>
              <w:rPr>
                <w:lang w:val="en-US"/>
              </w:rPr>
            </w:pPr>
            <w:r w:rsidRPr="00FA7397">
              <w:rPr>
                <w:lang w:val="en-US"/>
              </w:rPr>
              <w:t>60</w:t>
            </w:r>
          </w:p>
        </w:tc>
        <w:tc>
          <w:tcPr>
            <w:tcW w:w="960" w:type="dxa"/>
            <w:tcBorders>
              <w:top w:val="nil"/>
              <w:left w:val="nil"/>
              <w:bottom w:val="single" w:sz="4" w:space="0" w:color="auto"/>
              <w:right w:val="single" w:sz="4" w:space="0" w:color="auto"/>
            </w:tcBorders>
            <w:shd w:val="clear" w:color="auto" w:fill="auto"/>
            <w:noWrap/>
            <w:vAlign w:val="bottom"/>
            <w:hideMark/>
          </w:tcPr>
          <w:p w14:paraId="6F1CCFFA" w14:textId="77777777" w:rsidR="008A645A" w:rsidRPr="00FA7397" w:rsidRDefault="008A645A" w:rsidP="000D1492">
            <w:pPr>
              <w:rPr>
                <w:lang w:val="en-US"/>
              </w:rPr>
            </w:pPr>
            <w:r w:rsidRPr="00FA7397">
              <w:rPr>
                <w:lang w:val="en-US"/>
              </w:rPr>
              <w:t>0.8930</w:t>
            </w:r>
          </w:p>
        </w:tc>
        <w:tc>
          <w:tcPr>
            <w:tcW w:w="960" w:type="dxa"/>
            <w:tcBorders>
              <w:top w:val="nil"/>
              <w:left w:val="nil"/>
              <w:bottom w:val="single" w:sz="4" w:space="0" w:color="auto"/>
              <w:right w:val="single" w:sz="4" w:space="0" w:color="auto"/>
            </w:tcBorders>
            <w:shd w:val="clear" w:color="auto" w:fill="auto"/>
            <w:noWrap/>
            <w:vAlign w:val="bottom"/>
            <w:hideMark/>
          </w:tcPr>
          <w:p w14:paraId="3F63AB4C" w14:textId="77777777" w:rsidR="008A645A" w:rsidRPr="00FA7397" w:rsidRDefault="008A645A" w:rsidP="000D1492">
            <w:pPr>
              <w:rPr>
                <w:lang w:val="en-US"/>
              </w:rPr>
            </w:pPr>
            <w:r w:rsidRPr="00FA7397">
              <w:rPr>
                <w:lang w:val="en-US"/>
              </w:rPr>
              <w:t>0.8930</w:t>
            </w:r>
          </w:p>
        </w:tc>
        <w:tc>
          <w:tcPr>
            <w:tcW w:w="960" w:type="dxa"/>
            <w:tcBorders>
              <w:top w:val="nil"/>
              <w:left w:val="nil"/>
              <w:bottom w:val="single" w:sz="4" w:space="0" w:color="auto"/>
              <w:right w:val="single" w:sz="4" w:space="0" w:color="auto"/>
            </w:tcBorders>
            <w:shd w:val="clear" w:color="auto" w:fill="auto"/>
            <w:noWrap/>
            <w:vAlign w:val="bottom"/>
            <w:hideMark/>
          </w:tcPr>
          <w:p w14:paraId="6DAF57A7" w14:textId="77777777" w:rsidR="008A645A" w:rsidRPr="00FA7397" w:rsidRDefault="008A645A" w:rsidP="000D1492">
            <w:pPr>
              <w:rPr>
                <w:lang w:val="en-US"/>
              </w:rPr>
            </w:pPr>
            <w:r w:rsidRPr="00FA7397">
              <w:rPr>
                <w:lang w:val="en-US"/>
              </w:rPr>
              <w:t>0.8920</w:t>
            </w:r>
          </w:p>
        </w:tc>
        <w:tc>
          <w:tcPr>
            <w:tcW w:w="960" w:type="dxa"/>
            <w:tcBorders>
              <w:top w:val="nil"/>
              <w:left w:val="nil"/>
              <w:bottom w:val="single" w:sz="4" w:space="0" w:color="auto"/>
              <w:right w:val="single" w:sz="4" w:space="0" w:color="auto"/>
            </w:tcBorders>
            <w:shd w:val="clear" w:color="auto" w:fill="auto"/>
            <w:noWrap/>
            <w:vAlign w:val="bottom"/>
            <w:hideMark/>
          </w:tcPr>
          <w:p w14:paraId="7AC281B9" w14:textId="77777777" w:rsidR="008A645A" w:rsidRPr="00FA7397" w:rsidRDefault="008A645A" w:rsidP="000D1492">
            <w:pPr>
              <w:rPr>
                <w:lang w:val="en-US"/>
              </w:rPr>
            </w:pPr>
            <w:r w:rsidRPr="00FA7397">
              <w:rPr>
                <w:lang w:val="en-US"/>
              </w:rPr>
              <w:t>0.8880</w:t>
            </w:r>
          </w:p>
        </w:tc>
        <w:tc>
          <w:tcPr>
            <w:tcW w:w="960" w:type="dxa"/>
            <w:tcBorders>
              <w:top w:val="nil"/>
              <w:left w:val="nil"/>
              <w:bottom w:val="single" w:sz="4" w:space="0" w:color="auto"/>
              <w:right w:val="single" w:sz="4" w:space="0" w:color="auto"/>
            </w:tcBorders>
            <w:shd w:val="clear" w:color="auto" w:fill="auto"/>
            <w:noWrap/>
            <w:vAlign w:val="bottom"/>
            <w:hideMark/>
          </w:tcPr>
          <w:p w14:paraId="12F79151" w14:textId="77777777" w:rsidR="008A645A" w:rsidRPr="00FA7397" w:rsidRDefault="008A645A" w:rsidP="000D1492">
            <w:pPr>
              <w:rPr>
                <w:lang w:val="en-US"/>
              </w:rPr>
            </w:pPr>
            <w:r w:rsidRPr="00FA7397">
              <w:rPr>
                <w:lang w:val="en-US"/>
              </w:rPr>
              <w:t>0.8920</w:t>
            </w:r>
          </w:p>
        </w:tc>
        <w:tc>
          <w:tcPr>
            <w:tcW w:w="960" w:type="dxa"/>
            <w:tcBorders>
              <w:top w:val="nil"/>
              <w:left w:val="nil"/>
              <w:bottom w:val="single" w:sz="4" w:space="0" w:color="auto"/>
              <w:right w:val="single" w:sz="4" w:space="0" w:color="auto"/>
            </w:tcBorders>
            <w:shd w:val="clear" w:color="auto" w:fill="auto"/>
            <w:noWrap/>
            <w:vAlign w:val="bottom"/>
            <w:hideMark/>
          </w:tcPr>
          <w:p w14:paraId="3E8E94B0" w14:textId="77777777" w:rsidR="008A645A" w:rsidRPr="00FA7397" w:rsidRDefault="008A645A" w:rsidP="000D1492">
            <w:pPr>
              <w:rPr>
                <w:lang w:val="en-US"/>
              </w:rPr>
            </w:pPr>
            <w:r w:rsidRPr="00FA7397">
              <w:rPr>
                <w:lang w:val="en-US"/>
              </w:rPr>
              <w:t>0.8910</w:t>
            </w:r>
          </w:p>
        </w:tc>
      </w:tr>
      <w:tr w:rsidR="008A645A" w:rsidRPr="00FA7397" w14:paraId="5D120F40" w14:textId="77777777" w:rsidTr="00E02719">
        <w:trPr>
          <w:trHeight w:val="300"/>
        </w:trPr>
        <w:tc>
          <w:tcPr>
            <w:tcW w:w="960" w:type="dxa"/>
            <w:vMerge/>
            <w:tcBorders>
              <w:top w:val="single" w:sz="8" w:space="0" w:color="auto"/>
              <w:left w:val="single" w:sz="8" w:space="0" w:color="auto"/>
              <w:bottom w:val="single" w:sz="8" w:space="0" w:color="000000"/>
              <w:right w:val="nil"/>
            </w:tcBorders>
            <w:vAlign w:val="center"/>
            <w:hideMark/>
          </w:tcPr>
          <w:p w14:paraId="15114FC2" w14:textId="77777777" w:rsidR="008A645A" w:rsidRPr="00FA7397" w:rsidRDefault="008A645A" w:rsidP="000D1492">
            <w:pPr>
              <w:rPr>
                <w:lang w:val="en-US"/>
              </w:rPr>
            </w:pPr>
          </w:p>
        </w:tc>
        <w:tc>
          <w:tcPr>
            <w:tcW w:w="960" w:type="dxa"/>
            <w:tcBorders>
              <w:top w:val="nil"/>
              <w:left w:val="single" w:sz="4" w:space="0" w:color="auto"/>
              <w:bottom w:val="single" w:sz="8" w:space="0" w:color="auto"/>
              <w:right w:val="single" w:sz="8" w:space="0" w:color="auto"/>
            </w:tcBorders>
            <w:shd w:val="clear" w:color="000000" w:fill="FFFF00"/>
            <w:noWrap/>
            <w:vAlign w:val="bottom"/>
            <w:hideMark/>
          </w:tcPr>
          <w:p w14:paraId="542D749B" w14:textId="77777777" w:rsidR="008A645A" w:rsidRPr="00FA7397" w:rsidRDefault="008A645A" w:rsidP="000D1492">
            <w:pPr>
              <w:rPr>
                <w:lang w:val="en-US"/>
              </w:rPr>
            </w:pPr>
            <w:r w:rsidRPr="00FA7397">
              <w:rPr>
                <w:lang w:val="en-US"/>
              </w:rPr>
              <w:t>70</w:t>
            </w:r>
          </w:p>
        </w:tc>
        <w:tc>
          <w:tcPr>
            <w:tcW w:w="960" w:type="dxa"/>
            <w:tcBorders>
              <w:top w:val="nil"/>
              <w:left w:val="nil"/>
              <w:bottom w:val="single" w:sz="4" w:space="0" w:color="auto"/>
              <w:right w:val="single" w:sz="4" w:space="0" w:color="auto"/>
            </w:tcBorders>
            <w:shd w:val="clear" w:color="auto" w:fill="auto"/>
            <w:noWrap/>
            <w:vAlign w:val="bottom"/>
            <w:hideMark/>
          </w:tcPr>
          <w:p w14:paraId="6EDF41D0" w14:textId="77777777" w:rsidR="008A645A" w:rsidRPr="00FA7397" w:rsidRDefault="008A645A" w:rsidP="000D1492">
            <w:pPr>
              <w:rPr>
                <w:lang w:val="en-US"/>
              </w:rPr>
            </w:pPr>
            <w:r w:rsidRPr="00FA7397">
              <w:rPr>
                <w:lang w:val="en-US"/>
              </w:rPr>
              <w:t>0.8990</w:t>
            </w:r>
          </w:p>
        </w:tc>
        <w:tc>
          <w:tcPr>
            <w:tcW w:w="960" w:type="dxa"/>
            <w:tcBorders>
              <w:top w:val="nil"/>
              <w:left w:val="nil"/>
              <w:bottom w:val="single" w:sz="4" w:space="0" w:color="auto"/>
              <w:right w:val="single" w:sz="4" w:space="0" w:color="auto"/>
            </w:tcBorders>
            <w:shd w:val="clear" w:color="auto" w:fill="auto"/>
            <w:noWrap/>
            <w:vAlign w:val="bottom"/>
            <w:hideMark/>
          </w:tcPr>
          <w:p w14:paraId="05ECAACC" w14:textId="77777777" w:rsidR="008A645A" w:rsidRPr="00FA7397" w:rsidRDefault="008A645A" w:rsidP="000D1492">
            <w:pPr>
              <w:rPr>
                <w:lang w:val="en-US"/>
              </w:rPr>
            </w:pPr>
            <w:r w:rsidRPr="00FA7397">
              <w:rPr>
                <w:lang w:val="en-US"/>
              </w:rPr>
              <w:t>0.8910</w:t>
            </w:r>
          </w:p>
        </w:tc>
        <w:tc>
          <w:tcPr>
            <w:tcW w:w="960" w:type="dxa"/>
            <w:tcBorders>
              <w:top w:val="nil"/>
              <w:left w:val="nil"/>
              <w:bottom w:val="single" w:sz="4" w:space="0" w:color="auto"/>
              <w:right w:val="single" w:sz="4" w:space="0" w:color="auto"/>
            </w:tcBorders>
            <w:shd w:val="clear" w:color="auto" w:fill="auto"/>
            <w:noWrap/>
            <w:vAlign w:val="bottom"/>
            <w:hideMark/>
          </w:tcPr>
          <w:p w14:paraId="63610CAE" w14:textId="77777777" w:rsidR="008A645A" w:rsidRPr="00FA7397" w:rsidRDefault="008A645A" w:rsidP="000D1492">
            <w:pPr>
              <w:rPr>
                <w:lang w:val="en-US"/>
              </w:rPr>
            </w:pPr>
            <w:r w:rsidRPr="00FA7397">
              <w:rPr>
                <w:lang w:val="en-US"/>
              </w:rPr>
              <w:t>0.8970</w:t>
            </w:r>
          </w:p>
        </w:tc>
        <w:tc>
          <w:tcPr>
            <w:tcW w:w="960" w:type="dxa"/>
            <w:tcBorders>
              <w:top w:val="nil"/>
              <w:left w:val="nil"/>
              <w:bottom w:val="single" w:sz="4" w:space="0" w:color="auto"/>
              <w:right w:val="single" w:sz="4" w:space="0" w:color="auto"/>
            </w:tcBorders>
            <w:shd w:val="clear" w:color="auto" w:fill="auto"/>
            <w:noWrap/>
            <w:vAlign w:val="bottom"/>
            <w:hideMark/>
          </w:tcPr>
          <w:p w14:paraId="1D304E5F" w14:textId="77777777" w:rsidR="008A645A" w:rsidRPr="00FA7397" w:rsidRDefault="008A645A" w:rsidP="000D1492">
            <w:pPr>
              <w:rPr>
                <w:lang w:val="en-US"/>
              </w:rPr>
            </w:pPr>
            <w:r w:rsidRPr="00FA7397">
              <w:rPr>
                <w:lang w:val="en-US"/>
              </w:rPr>
              <w:t>0.9010</w:t>
            </w:r>
          </w:p>
        </w:tc>
        <w:tc>
          <w:tcPr>
            <w:tcW w:w="960" w:type="dxa"/>
            <w:tcBorders>
              <w:top w:val="nil"/>
              <w:left w:val="nil"/>
              <w:bottom w:val="single" w:sz="4" w:space="0" w:color="auto"/>
              <w:right w:val="single" w:sz="4" w:space="0" w:color="auto"/>
            </w:tcBorders>
            <w:shd w:val="clear" w:color="auto" w:fill="auto"/>
            <w:noWrap/>
            <w:vAlign w:val="bottom"/>
            <w:hideMark/>
          </w:tcPr>
          <w:p w14:paraId="613B6036" w14:textId="77777777" w:rsidR="008A645A" w:rsidRPr="00FA7397" w:rsidRDefault="008A645A" w:rsidP="000D1492">
            <w:pPr>
              <w:rPr>
                <w:lang w:val="en-US"/>
              </w:rPr>
            </w:pPr>
            <w:r w:rsidRPr="00FA7397">
              <w:rPr>
                <w:lang w:val="en-US"/>
              </w:rPr>
              <w:t>0.8990</w:t>
            </w:r>
          </w:p>
        </w:tc>
        <w:tc>
          <w:tcPr>
            <w:tcW w:w="960" w:type="dxa"/>
            <w:tcBorders>
              <w:top w:val="nil"/>
              <w:left w:val="nil"/>
              <w:bottom w:val="single" w:sz="4" w:space="0" w:color="auto"/>
              <w:right w:val="single" w:sz="4" w:space="0" w:color="auto"/>
            </w:tcBorders>
            <w:shd w:val="clear" w:color="auto" w:fill="auto"/>
            <w:noWrap/>
            <w:vAlign w:val="bottom"/>
            <w:hideMark/>
          </w:tcPr>
          <w:p w14:paraId="3DE6DF52" w14:textId="77777777" w:rsidR="008A645A" w:rsidRPr="00FA7397" w:rsidRDefault="008A645A" w:rsidP="000D1492">
            <w:pPr>
              <w:rPr>
                <w:lang w:val="en-US"/>
              </w:rPr>
            </w:pPr>
            <w:r w:rsidRPr="00FA7397">
              <w:rPr>
                <w:lang w:val="en-US"/>
              </w:rPr>
              <w:t>0.8950</w:t>
            </w:r>
          </w:p>
        </w:tc>
      </w:tr>
    </w:tbl>
    <w:p w14:paraId="18DFE883" w14:textId="3E4D93BA" w:rsidR="008A645A" w:rsidRDefault="008A645A" w:rsidP="00DA3C6A">
      <w:pPr>
        <w:pStyle w:val="Caption"/>
        <w:jc w:val="right"/>
      </w:pPr>
      <w:r>
        <w:t xml:space="preserve">Figure </w:t>
      </w:r>
      <w:fldSimple w:instr=" SEQ Figure \* ARABIC ">
        <w:r w:rsidR="00DA3C6A">
          <w:rPr>
            <w:noProof/>
          </w:rPr>
          <w:t>20</w:t>
        </w:r>
      </w:fldSimple>
      <w:r w:rsidR="00DA3C6A">
        <w:t>.</w:t>
      </w:r>
      <w:r>
        <w:t xml:space="preserve"> </w:t>
      </w:r>
      <w:r w:rsidRPr="00D416E9">
        <w:t>Test Accuracy for different number of filters in Convolutional Layer 1 and Convolutional Layer 2</w:t>
      </w:r>
    </w:p>
    <w:p w14:paraId="60E7B065" w14:textId="77777777" w:rsidR="008A645A" w:rsidRDefault="008A645A" w:rsidP="00FD040D">
      <w:pPr>
        <w:ind w:firstLine="720"/>
      </w:pPr>
      <w:r>
        <w:t>Although the Training Accuracy with 50 filters in the first Convolutional Layer and 60 filters in the second Convolutional Layer is lower compared to some of the other models, the Test Accuracy for that model is the highest which means that it generalises well to new data samples while the other models slightly over-fit the training data. Hence, we choose a model with 50 filters in the first Convolutional Layer and 60 filters in the second Convolutional Layer.</w:t>
      </w:r>
    </w:p>
    <w:p w14:paraId="3367057C" w14:textId="77777777" w:rsidR="008A645A" w:rsidRDefault="008A645A" w:rsidP="000D1492"/>
    <w:p w14:paraId="124A2404" w14:textId="77777777" w:rsidR="008A645A" w:rsidRDefault="008A645A" w:rsidP="000D1492">
      <w:pPr>
        <w:pStyle w:val="Heading3"/>
      </w:pPr>
      <w:bookmarkStart w:id="28" w:name="_Toc466460849"/>
      <w:r>
        <w:t>Recommended Model</w:t>
      </w:r>
      <w:bookmarkEnd w:id="28"/>
    </w:p>
    <w:p w14:paraId="4154693F" w14:textId="77777777" w:rsidR="008A645A" w:rsidRDefault="008A645A" w:rsidP="00FD040D">
      <w:pPr>
        <w:ind w:firstLine="720"/>
      </w:pPr>
      <w:r>
        <w:t>Based on the above analysis, we would recommend to use the following number of filters –</w:t>
      </w:r>
    </w:p>
    <w:p w14:paraId="5E566DC7" w14:textId="77777777" w:rsidR="008A645A" w:rsidRDefault="008A645A" w:rsidP="000D1492">
      <w:pPr>
        <w:pStyle w:val="ListParagraph"/>
        <w:numPr>
          <w:ilvl w:val="0"/>
          <w:numId w:val="25"/>
        </w:numPr>
      </w:pPr>
      <w:r>
        <w:t>Number of filters in first Convolutional Layer = 50</w:t>
      </w:r>
    </w:p>
    <w:p w14:paraId="34BE479B" w14:textId="77777777" w:rsidR="008A645A" w:rsidRDefault="008A645A" w:rsidP="000D1492">
      <w:pPr>
        <w:pStyle w:val="ListParagraph"/>
        <w:numPr>
          <w:ilvl w:val="0"/>
          <w:numId w:val="25"/>
        </w:numPr>
      </w:pPr>
      <w:r>
        <w:t>Number of filters in second Convolutional Layer = 60</w:t>
      </w:r>
    </w:p>
    <w:p w14:paraId="02CDD6C2" w14:textId="77777777" w:rsidR="008A645A" w:rsidRDefault="008A645A" w:rsidP="000D1492">
      <w:pPr>
        <w:pStyle w:val="ListParagraph"/>
      </w:pPr>
    </w:p>
    <w:p w14:paraId="4C107FF6" w14:textId="77777777" w:rsidR="00DA3C6A" w:rsidRDefault="008A645A" w:rsidP="00DA3C6A">
      <w:pPr>
        <w:pStyle w:val="ListParagraph"/>
        <w:keepNext/>
      </w:pPr>
      <w:r w:rsidRPr="0056750F">
        <w:rPr>
          <w:noProof/>
          <w:lang w:eastAsia="en-GB"/>
        </w:rPr>
        <w:drawing>
          <wp:inline distT="0" distB="0" distL="0" distR="0" wp14:anchorId="4CD3ED3C" wp14:editId="794103E4">
            <wp:extent cx="5327650" cy="3994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14:paraId="03C37BF6" w14:textId="425316F8" w:rsidR="008A645A" w:rsidRDefault="00DA3C6A" w:rsidP="00DA3C6A">
      <w:pPr>
        <w:pStyle w:val="Caption"/>
      </w:pPr>
      <w:r>
        <w:t xml:space="preserve">Figure </w:t>
      </w:r>
      <w:fldSimple w:instr=" SEQ Figure \* ARABIC ">
        <w:r>
          <w:rPr>
            <w:noProof/>
          </w:rPr>
          <w:t>21</w:t>
        </w:r>
      </w:fldSimple>
      <w:r>
        <w:t xml:space="preserve">. </w:t>
      </w:r>
      <w:r w:rsidRPr="00A36CBE">
        <w:t>Training Accuracy VS Epochs for the Recommended Model</w:t>
      </w:r>
    </w:p>
    <w:p w14:paraId="640405B0" w14:textId="03678BED" w:rsidR="008A645A" w:rsidRDefault="008A645A" w:rsidP="004D70C1">
      <w:pPr>
        <w:ind w:firstLine="720"/>
      </w:pPr>
      <w:r>
        <w:t>On training with this architecture and the learning parameters obtained from the first model, we get a Test Accuracy of 90.30%, which is higher than the Test Accuracy of 88.50% obtained in Part 1. Hence, it is better to train with this architecture instead of the architecture obtained in Part 1, while still using the learning parameters from Part1.</w:t>
      </w:r>
    </w:p>
    <w:p w14:paraId="095B2A40" w14:textId="77777777" w:rsidR="008A645A" w:rsidRPr="005E01B0" w:rsidRDefault="008A645A" w:rsidP="004D70C1">
      <w:pPr>
        <w:ind w:firstLine="720"/>
      </w:pPr>
      <w:r>
        <w:t>However, it is not always true that the Test Accuracy of the model will increase if we increase the number of convolutional layers. In general, although the Test Accuracy of the model might increase initially on increasing the number of convolutional layers, the Test Accuracy might actually start decreasing if we keep increasing the number of convolutional layers. This is because addition of each convolution layer to the model reduces the number of input features to the fully connected layers.</w:t>
      </w:r>
    </w:p>
    <w:p w14:paraId="12F6C723" w14:textId="77777777" w:rsidR="004316DB" w:rsidRDefault="004316DB" w:rsidP="000D1492">
      <w:pPr>
        <w:sectPr w:rsidR="004316DB" w:rsidSect="00921926">
          <w:pgSz w:w="11900" w:h="16840"/>
          <w:pgMar w:top="1440" w:right="1440" w:bottom="1440" w:left="1440" w:header="708" w:footer="708" w:gutter="0"/>
          <w:cols w:space="708"/>
          <w:docGrid w:linePitch="360"/>
        </w:sectPr>
      </w:pPr>
    </w:p>
    <w:p w14:paraId="2A148119" w14:textId="3B93D730" w:rsidR="00925B6D" w:rsidRDefault="00925B6D" w:rsidP="003E0AA3">
      <w:pPr>
        <w:pStyle w:val="Head"/>
      </w:pPr>
      <w:bookmarkStart w:id="29" w:name="_Toc466460850"/>
      <w:r>
        <w:lastRenderedPageBreak/>
        <w:t>PART II - AUTOENCODERS</w:t>
      </w:r>
      <w:bookmarkEnd w:id="29"/>
    </w:p>
    <w:p w14:paraId="1324CF01" w14:textId="77777777" w:rsidR="000D1492" w:rsidRDefault="000D1492" w:rsidP="000D1492">
      <w:pPr>
        <w:pStyle w:val="Heading1"/>
        <w:numPr>
          <w:ilvl w:val="0"/>
          <w:numId w:val="26"/>
        </w:numPr>
      </w:pPr>
      <w:bookmarkStart w:id="30" w:name="_Toc466460851"/>
      <w:r>
        <w:t>Introduction</w:t>
      </w:r>
      <w:bookmarkEnd w:id="30"/>
    </w:p>
    <w:p w14:paraId="0626104A" w14:textId="77777777" w:rsidR="000D1492" w:rsidRDefault="000D1492" w:rsidP="003430D0">
      <w:pPr>
        <w:ind w:firstLine="432"/>
      </w:pPr>
      <w:r>
        <w:t>An autoencoder is an unsupervised learning algorithm that attempts to reconstruct its input, i.e. set the target values to be equal to the inputs y</w:t>
      </w:r>
      <w:r>
        <w:rPr>
          <w:vertAlign w:val="superscript"/>
        </w:rPr>
        <w:t>(i)</w:t>
      </w:r>
      <w:r>
        <w:t xml:space="preserve"> = x</w:t>
      </w:r>
      <w:r>
        <w:rPr>
          <w:vertAlign w:val="superscript"/>
        </w:rPr>
        <w:t>(i)</w:t>
      </w:r>
      <w:r>
        <w:t>.  The internal representation of an autoencoder encodes the input features into a feature vector in the hidden layer and learns the weights for these hidden layers by learning the approximation to the identity function h</w:t>
      </w:r>
      <w:r>
        <w:rPr>
          <w:vertAlign w:val="subscript"/>
        </w:rPr>
        <w:t>W,b</w:t>
      </w:r>
      <w:r>
        <w:t xml:space="preserve">(x) </w:t>
      </w:r>
      <w:r>
        <w:sym w:font="Symbol" w:char="00BB"/>
      </w:r>
      <w:r>
        <w:t xml:space="preserve"> x.  </w:t>
      </w:r>
    </w:p>
    <w:p w14:paraId="7D4B9FD3" w14:textId="77777777" w:rsidR="000D1492" w:rsidRDefault="000D1492" w:rsidP="003430D0">
      <w:pPr>
        <w:ind w:firstLine="432"/>
      </w:pPr>
      <w:r>
        <w:t>The identity function places a constraint in the network.   By limiting the number of neurons in the hidden layer interesting structure of the data can be learned from the autoencoders.  Hence, in the case where the dimension of the hidden layer n</w:t>
      </w:r>
      <w:r>
        <w:rPr>
          <w:vertAlign w:val="subscript"/>
        </w:rPr>
        <w:t>h</w:t>
      </w:r>
      <w:r>
        <w:t xml:space="preserve"> is (&lt; n), the autoencoder obtain a lower dimensional representation of the input signals, that is it performs feature extraction algorithm that learns the important features of the data.  This representation can be then feed into other algorithms, such as softmax algorithm for classification problem.</w:t>
      </w:r>
    </w:p>
    <w:p w14:paraId="593F63A7" w14:textId="77777777" w:rsidR="000D1492" w:rsidRDefault="000D1492" w:rsidP="000D1492">
      <w:r>
        <w:t xml:space="preserve">In this experiment, we aim to utilise the Autoencoder in order to use neural network as content addressable memories.  The project uses hand-written digit images provided by the MNIST database for the dataset.  Each image is a black and white (bilevel) images that is made up of 28x28 pixels (784 pixels).  The total size of ~5000 training images and ~1000 testing images have been selected for the project. </w:t>
      </w:r>
    </w:p>
    <w:p w14:paraId="6FDEDD33" w14:textId="77777777" w:rsidR="000D1492" w:rsidRDefault="000D1492" w:rsidP="000D1492">
      <w:pPr>
        <w:pStyle w:val="Heading2"/>
        <w:numPr>
          <w:ilvl w:val="1"/>
          <w:numId w:val="26"/>
        </w:numPr>
      </w:pPr>
      <w:bookmarkStart w:id="31" w:name="_Toc466460852"/>
      <w:r>
        <w:t>Algorithm</w:t>
      </w:r>
      <w:bookmarkEnd w:id="31"/>
    </w:p>
    <w:p w14:paraId="53D8DE12" w14:textId="77777777" w:rsidR="000D1492" w:rsidRDefault="000D1492" w:rsidP="00B02295">
      <w:pPr>
        <w:ind w:firstLine="576"/>
      </w:pPr>
      <w:r>
        <w:t>The training process of an autoencoder is based on cost function. The cost function measures the error between the input x and its reconstruction at the output.  An autoencoder is composed of an encoder and a decoder. The encoder and decoder can have multiple layers.  If the input to an autoencoder is a vector x, then the encoder maps the vector x to another vector z, as follows:</w:t>
      </w:r>
    </w:p>
    <w:p w14:paraId="41CC2BC9" w14:textId="76E8ADD9" w:rsidR="000D1492" w:rsidRDefault="000D1492" w:rsidP="00D9117C">
      <w:pPr>
        <w:pStyle w:val="Image"/>
      </w:pPr>
      <w:r>
        <w:rPr>
          <w:noProof/>
          <w:lang w:eastAsia="en-GB"/>
        </w:rPr>
        <w:drawing>
          <wp:inline distT="0" distB="0" distL="0" distR="0" wp14:anchorId="7FB5F357" wp14:editId="4872CB29">
            <wp:extent cx="1463040" cy="284480"/>
            <wp:effectExtent l="0" t="0" r="1016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0" cy="284480"/>
                    </a:xfrm>
                    <a:prstGeom prst="rect">
                      <a:avLst/>
                    </a:prstGeom>
                    <a:noFill/>
                    <a:ln>
                      <a:noFill/>
                    </a:ln>
                  </pic:spPr>
                </pic:pic>
              </a:graphicData>
            </a:graphic>
          </wp:inline>
        </w:drawing>
      </w:r>
    </w:p>
    <w:p w14:paraId="50B8904A" w14:textId="77777777" w:rsidR="000D1492" w:rsidRDefault="000D1492" w:rsidP="000D1492">
      <w:pPr>
        <w:pStyle w:val="Caption"/>
      </w:pPr>
      <w:r>
        <w:t xml:space="preserve">Figure </w:t>
      </w:r>
      <w:fldSimple w:instr=" SEQ Figure \* ARABIC ">
        <w:r w:rsidR="00DA3C6A">
          <w:rPr>
            <w:noProof/>
          </w:rPr>
          <w:t>22</w:t>
        </w:r>
      </w:fldSimple>
      <w:r>
        <w:t>. Encoder</w:t>
      </w:r>
    </w:p>
    <w:p w14:paraId="538451A8" w14:textId="77777777" w:rsidR="000D1492" w:rsidRDefault="000D1492" w:rsidP="000D1492">
      <w:r>
        <w:t>where the superscript (1) indicates the first layer, h</w:t>
      </w:r>
      <w:r>
        <w:rPr>
          <w:vertAlign w:val="superscript"/>
        </w:rPr>
        <w:t>(1)</w:t>
      </w:r>
      <w:r>
        <w:t xml:space="preserve"> is a transfer function for the encoder, W is the weight matrix and b is the bias vector.  Then, the decoder tries to reconstruct the input by mapping the encoded representation z into an estimate of the original input vector, x, as follows:</w:t>
      </w:r>
    </w:p>
    <w:p w14:paraId="163D6DA7" w14:textId="4D0B7BCE" w:rsidR="000D1492" w:rsidRDefault="000D1492" w:rsidP="00D9117C">
      <w:pPr>
        <w:pStyle w:val="Image"/>
      </w:pPr>
      <w:r>
        <w:rPr>
          <w:noProof/>
          <w:lang w:eastAsia="en-GB"/>
        </w:rPr>
        <w:drawing>
          <wp:inline distT="0" distB="0" distL="0" distR="0" wp14:anchorId="024558C1" wp14:editId="318EC43F">
            <wp:extent cx="1361440" cy="314960"/>
            <wp:effectExtent l="0" t="0" r="1016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61440" cy="314960"/>
                    </a:xfrm>
                    <a:prstGeom prst="rect">
                      <a:avLst/>
                    </a:prstGeom>
                    <a:noFill/>
                    <a:ln>
                      <a:noFill/>
                    </a:ln>
                  </pic:spPr>
                </pic:pic>
              </a:graphicData>
            </a:graphic>
          </wp:inline>
        </w:drawing>
      </w:r>
    </w:p>
    <w:p w14:paraId="4DA46E6B" w14:textId="77777777" w:rsidR="000D1492" w:rsidRDefault="000D1492" w:rsidP="000D1492">
      <w:pPr>
        <w:pStyle w:val="Caption"/>
      </w:pPr>
      <w:r>
        <w:t xml:space="preserve">Figure </w:t>
      </w:r>
      <w:fldSimple w:instr=" SEQ Figure \* ARABIC ">
        <w:r w:rsidR="00DA3C6A">
          <w:rPr>
            <w:noProof/>
          </w:rPr>
          <w:t>23</w:t>
        </w:r>
      </w:fldSimple>
      <w:r>
        <w:t>. Decoder</w:t>
      </w:r>
    </w:p>
    <w:p w14:paraId="382CD50A" w14:textId="77777777" w:rsidR="000D1492" w:rsidRDefault="000D1492" w:rsidP="000D1492">
      <w:r>
        <w:t>where the superscript (2) represents the second layer. h</w:t>
      </w:r>
      <w:r>
        <w:rPr>
          <w:vertAlign w:val="superscript"/>
        </w:rPr>
        <w:t>(2)</w:t>
      </w:r>
      <w:r>
        <w:t xml:space="preserve"> is the transfer function for the decoder.</w:t>
      </w:r>
    </w:p>
    <w:p w14:paraId="2AF5B621" w14:textId="77777777" w:rsidR="000D1492" w:rsidRDefault="000D1492" w:rsidP="000D1492">
      <w:r>
        <w:tab/>
        <w:t>The reconstructed input and the input values are then compared using a cost function, which uses Mean Squared Error (MSE).  This MSE is then minimised during the backpropagation learning, so that the weights for the autoencoder that yield representations close the inputs can be obtained.</w:t>
      </w:r>
    </w:p>
    <w:p w14:paraId="2F58CD22" w14:textId="7625CD03" w:rsidR="000D1492" w:rsidRDefault="000D1492" w:rsidP="00D9117C">
      <w:pPr>
        <w:pStyle w:val="Image"/>
      </w:pPr>
      <w:r>
        <w:rPr>
          <w:noProof/>
          <w:lang w:eastAsia="en-GB"/>
        </w:rPr>
        <w:drawing>
          <wp:inline distT="0" distB="0" distL="0" distR="0" wp14:anchorId="396A993D" wp14:editId="7DB3CF54">
            <wp:extent cx="1564640" cy="447040"/>
            <wp:effectExtent l="0" t="0" r="10160"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3">
                      <a:extLst>
                        <a:ext uri="{28A0092B-C50C-407E-A947-70E740481C1C}">
                          <a14:useLocalDpi xmlns:a14="http://schemas.microsoft.com/office/drawing/2010/main" val="0"/>
                        </a:ext>
                      </a:extLst>
                    </a:blip>
                    <a:srcRect r="53665" b="40433"/>
                    <a:stretch>
                      <a:fillRect/>
                    </a:stretch>
                  </pic:blipFill>
                  <pic:spPr bwMode="auto">
                    <a:xfrm>
                      <a:off x="0" y="0"/>
                      <a:ext cx="1564640" cy="447040"/>
                    </a:xfrm>
                    <a:prstGeom prst="rect">
                      <a:avLst/>
                    </a:prstGeom>
                    <a:noFill/>
                    <a:ln>
                      <a:noFill/>
                    </a:ln>
                  </pic:spPr>
                </pic:pic>
              </a:graphicData>
            </a:graphic>
          </wp:inline>
        </w:drawing>
      </w:r>
    </w:p>
    <w:p w14:paraId="7CC24D37" w14:textId="77777777" w:rsidR="000D1492" w:rsidRDefault="000D1492" w:rsidP="000D1492">
      <w:pPr>
        <w:pStyle w:val="Caption"/>
      </w:pPr>
      <w:r>
        <w:t xml:space="preserve">Figure </w:t>
      </w:r>
      <w:fldSimple w:instr=" SEQ Figure \* ARABIC ">
        <w:r w:rsidR="00DA3C6A">
          <w:rPr>
            <w:noProof/>
          </w:rPr>
          <w:t>24</w:t>
        </w:r>
      </w:fldSimple>
      <w:r>
        <w:t>. Mean Squared Errors</w:t>
      </w:r>
    </w:p>
    <w:p w14:paraId="45193C34" w14:textId="77777777" w:rsidR="000D1492" w:rsidRDefault="000D1492" w:rsidP="000D1492">
      <w:pPr>
        <w:pStyle w:val="Heading2"/>
        <w:numPr>
          <w:ilvl w:val="1"/>
          <w:numId w:val="26"/>
        </w:numPr>
      </w:pPr>
      <w:bookmarkStart w:id="32" w:name="_Toc466460853"/>
      <w:r>
        <w:t>Autoencoder Parameters</w:t>
      </w:r>
      <w:bookmarkEnd w:id="32"/>
    </w:p>
    <w:p w14:paraId="74276F3A" w14:textId="77777777" w:rsidR="000D1492" w:rsidRDefault="000D1492" w:rsidP="000D1492">
      <w:pPr>
        <w:pStyle w:val="Heading3"/>
        <w:numPr>
          <w:ilvl w:val="2"/>
          <w:numId w:val="26"/>
        </w:numPr>
      </w:pPr>
      <w:bookmarkStart w:id="33" w:name="_Toc466460854"/>
      <w:r>
        <w:t>Transfer Functions</w:t>
      </w:r>
      <w:bookmarkEnd w:id="33"/>
    </w:p>
    <w:p w14:paraId="27E30A32" w14:textId="77777777" w:rsidR="000D1492" w:rsidRDefault="000D1492" w:rsidP="002A5146">
      <w:pPr>
        <w:ind w:firstLine="720"/>
      </w:pPr>
      <w:r>
        <w:t xml:space="preserve">Transfer functions are used to calculate a layer's output from its net input.  The transfer functions are used by the neurons to determine neuron activation.  For example, with sigmoid </w:t>
      </w:r>
      <w:r>
        <w:lastRenderedPageBreak/>
        <w:t>function, a neuron is active when the output is close to 1 and inactive when the output is close to 0.</w:t>
      </w:r>
    </w:p>
    <w:tbl>
      <w:tblPr>
        <w:tblStyle w:val="TableGrid"/>
        <w:tblW w:w="0" w:type="auto"/>
        <w:jc w:val="center"/>
        <w:tblLayout w:type="fixed"/>
        <w:tblLook w:val="04A0" w:firstRow="1" w:lastRow="0" w:firstColumn="1" w:lastColumn="0" w:noHBand="0" w:noVBand="1"/>
      </w:tblPr>
      <w:tblGrid>
        <w:gridCol w:w="3003"/>
        <w:gridCol w:w="3003"/>
        <w:gridCol w:w="3004"/>
      </w:tblGrid>
      <w:tr w:rsidR="000D1492" w14:paraId="555E0C67" w14:textId="77777777" w:rsidTr="000D1492">
        <w:trPr>
          <w:jc w:val="center"/>
        </w:trPr>
        <w:tc>
          <w:tcPr>
            <w:tcW w:w="3003" w:type="dxa"/>
            <w:tcBorders>
              <w:top w:val="single" w:sz="4" w:space="0" w:color="auto"/>
              <w:left w:val="single" w:sz="4" w:space="0" w:color="auto"/>
              <w:bottom w:val="single" w:sz="4" w:space="0" w:color="auto"/>
              <w:right w:val="single" w:sz="4" w:space="0" w:color="auto"/>
            </w:tcBorders>
            <w:vAlign w:val="center"/>
            <w:hideMark/>
          </w:tcPr>
          <w:p w14:paraId="4C0AD909" w14:textId="77777777" w:rsidR="000D1492" w:rsidRDefault="000D1492" w:rsidP="002A5146">
            <w:pPr>
              <w:pStyle w:val="TableTitle"/>
            </w:pPr>
            <w:r>
              <w:t>Log-Sigmoid Transfer Function</w:t>
            </w:r>
          </w:p>
        </w:tc>
        <w:tc>
          <w:tcPr>
            <w:tcW w:w="3003" w:type="dxa"/>
            <w:tcBorders>
              <w:top w:val="single" w:sz="4" w:space="0" w:color="auto"/>
              <w:left w:val="single" w:sz="4" w:space="0" w:color="auto"/>
              <w:bottom w:val="single" w:sz="4" w:space="0" w:color="auto"/>
              <w:right w:val="single" w:sz="4" w:space="0" w:color="auto"/>
            </w:tcBorders>
            <w:vAlign w:val="center"/>
            <w:hideMark/>
          </w:tcPr>
          <w:p w14:paraId="573502F0" w14:textId="77777777" w:rsidR="000D1492" w:rsidRDefault="000D1492" w:rsidP="002A5146">
            <w:pPr>
              <w:pStyle w:val="TableTitle"/>
            </w:pPr>
            <w:r>
              <w:t>Saturating Linear Transfer Function</w:t>
            </w:r>
          </w:p>
        </w:tc>
        <w:tc>
          <w:tcPr>
            <w:tcW w:w="3004" w:type="dxa"/>
            <w:tcBorders>
              <w:top w:val="single" w:sz="4" w:space="0" w:color="auto"/>
              <w:left w:val="single" w:sz="4" w:space="0" w:color="auto"/>
              <w:bottom w:val="single" w:sz="4" w:space="0" w:color="auto"/>
              <w:right w:val="single" w:sz="4" w:space="0" w:color="auto"/>
            </w:tcBorders>
            <w:vAlign w:val="center"/>
            <w:hideMark/>
          </w:tcPr>
          <w:p w14:paraId="27BE94C5" w14:textId="77777777" w:rsidR="000D1492" w:rsidRDefault="000D1492" w:rsidP="002A5146">
            <w:pPr>
              <w:pStyle w:val="TableTitle"/>
            </w:pPr>
            <w:r>
              <w:t>Linear Transfer Function</w:t>
            </w:r>
          </w:p>
        </w:tc>
      </w:tr>
      <w:tr w:rsidR="000D1492" w14:paraId="3FC9CD8B" w14:textId="77777777" w:rsidTr="000D1492">
        <w:trPr>
          <w:jc w:val="center"/>
        </w:trPr>
        <w:tc>
          <w:tcPr>
            <w:tcW w:w="3003" w:type="dxa"/>
            <w:tcBorders>
              <w:top w:val="single" w:sz="4" w:space="0" w:color="auto"/>
              <w:left w:val="single" w:sz="4" w:space="0" w:color="auto"/>
              <w:bottom w:val="single" w:sz="4" w:space="0" w:color="auto"/>
              <w:right w:val="single" w:sz="4" w:space="0" w:color="auto"/>
            </w:tcBorders>
            <w:vAlign w:val="center"/>
            <w:hideMark/>
          </w:tcPr>
          <w:p w14:paraId="140EA629" w14:textId="49D4DCD2" w:rsidR="000D1492" w:rsidRDefault="000D1492" w:rsidP="002A5146">
            <w:pPr>
              <w:pStyle w:val="Image"/>
            </w:pPr>
            <w:r>
              <w:rPr>
                <w:noProof/>
                <w:lang w:eastAsia="en-GB"/>
              </w:rPr>
              <w:drawing>
                <wp:inline distT="0" distB="0" distL="0" distR="0" wp14:anchorId="49858AAF" wp14:editId="6B2A1E2F">
                  <wp:extent cx="1076960" cy="6908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
                            <a:extLst>
                              <a:ext uri="{28A0092B-C50C-407E-A947-70E740481C1C}">
                                <a14:useLocalDpi xmlns:a14="http://schemas.microsoft.com/office/drawing/2010/main" val="0"/>
                              </a:ext>
                            </a:extLst>
                          </a:blip>
                          <a:srcRect l="2" r="-1018" b="14944"/>
                          <a:stretch>
                            <a:fillRect/>
                          </a:stretch>
                        </pic:blipFill>
                        <pic:spPr bwMode="auto">
                          <a:xfrm>
                            <a:off x="0" y="0"/>
                            <a:ext cx="1076960" cy="690880"/>
                          </a:xfrm>
                          <a:prstGeom prst="rect">
                            <a:avLst/>
                          </a:prstGeom>
                          <a:noFill/>
                          <a:ln>
                            <a:noFill/>
                          </a:ln>
                        </pic:spPr>
                      </pic:pic>
                    </a:graphicData>
                  </a:graphic>
                </wp:inline>
              </w:drawing>
            </w:r>
          </w:p>
          <w:p w14:paraId="1109251A" w14:textId="77777777" w:rsidR="000D1492" w:rsidRDefault="000D1492" w:rsidP="002A5146">
            <w:pPr>
              <w:pStyle w:val="Image"/>
            </w:pPr>
            <w:r>
              <w:t>Range: (0 1)</w:t>
            </w:r>
          </w:p>
        </w:tc>
        <w:tc>
          <w:tcPr>
            <w:tcW w:w="3003" w:type="dxa"/>
            <w:tcBorders>
              <w:top w:val="single" w:sz="4" w:space="0" w:color="auto"/>
              <w:left w:val="single" w:sz="4" w:space="0" w:color="auto"/>
              <w:bottom w:val="single" w:sz="4" w:space="0" w:color="auto"/>
              <w:right w:val="single" w:sz="4" w:space="0" w:color="auto"/>
            </w:tcBorders>
            <w:vAlign w:val="center"/>
            <w:hideMark/>
          </w:tcPr>
          <w:p w14:paraId="26E0FE62" w14:textId="18DDB1F9" w:rsidR="000D1492" w:rsidRDefault="000D1492" w:rsidP="002A5146">
            <w:pPr>
              <w:pStyle w:val="Image"/>
            </w:pPr>
            <w:r>
              <w:rPr>
                <w:noProof/>
                <w:lang w:eastAsia="en-GB"/>
              </w:rPr>
              <w:drawing>
                <wp:inline distT="0" distB="0" distL="0" distR="0" wp14:anchorId="23263E08" wp14:editId="03F2E8E8">
                  <wp:extent cx="1076960" cy="751840"/>
                  <wp:effectExtent l="0" t="0" r="0" b="101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5">
                            <a:extLst>
                              <a:ext uri="{28A0092B-C50C-407E-A947-70E740481C1C}">
                                <a14:useLocalDpi xmlns:a14="http://schemas.microsoft.com/office/drawing/2010/main" val="0"/>
                              </a:ext>
                            </a:extLst>
                          </a:blip>
                          <a:srcRect l="2" r="-1460" b="15465"/>
                          <a:stretch>
                            <a:fillRect/>
                          </a:stretch>
                        </pic:blipFill>
                        <pic:spPr bwMode="auto">
                          <a:xfrm>
                            <a:off x="0" y="0"/>
                            <a:ext cx="1076960" cy="751840"/>
                          </a:xfrm>
                          <a:prstGeom prst="rect">
                            <a:avLst/>
                          </a:prstGeom>
                          <a:noFill/>
                          <a:ln>
                            <a:noFill/>
                          </a:ln>
                        </pic:spPr>
                      </pic:pic>
                    </a:graphicData>
                  </a:graphic>
                </wp:inline>
              </w:drawing>
            </w:r>
          </w:p>
          <w:p w14:paraId="208BC853" w14:textId="77777777" w:rsidR="000D1492" w:rsidRDefault="000D1492" w:rsidP="002A5146">
            <w:pPr>
              <w:pStyle w:val="Image"/>
            </w:pPr>
            <w:r>
              <w:t>Range: [0 1]</w:t>
            </w:r>
          </w:p>
        </w:tc>
        <w:tc>
          <w:tcPr>
            <w:tcW w:w="3004" w:type="dxa"/>
            <w:tcBorders>
              <w:top w:val="single" w:sz="4" w:space="0" w:color="auto"/>
              <w:left w:val="single" w:sz="4" w:space="0" w:color="auto"/>
              <w:bottom w:val="single" w:sz="4" w:space="0" w:color="auto"/>
              <w:right w:val="single" w:sz="4" w:space="0" w:color="auto"/>
            </w:tcBorders>
            <w:vAlign w:val="center"/>
            <w:hideMark/>
          </w:tcPr>
          <w:p w14:paraId="2D90E003" w14:textId="42C1F7F4" w:rsidR="000D1492" w:rsidRDefault="000D1492" w:rsidP="002A5146">
            <w:pPr>
              <w:pStyle w:val="Image"/>
            </w:pPr>
            <w:r>
              <w:rPr>
                <w:noProof/>
                <w:lang w:eastAsia="en-GB"/>
              </w:rPr>
              <w:drawing>
                <wp:inline distT="0" distB="0" distL="0" distR="0" wp14:anchorId="0D268650" wp14:editId="39D1DAC1">
                  <wp:extent cx="1076960" cy="7416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6">
                            <a:extLst>
                              <a:ext uri="{28A0092B-C50C-407E-A947-70E740481C1C}">
                                <a14:useLocalDpi xmlns:a14="http://schemas.microsoft.com/office/drawing/2010/main" val="0"/>
                              </a:ext>
                            </a:extLst>
                          </a:blip>
                          <a:srcRect r="1244" b="15388"/>
                          <a:stretch>
                            <a:fillRect/>
                          </a:stretch>
                        </pic:blipFill>
                        <pic:spPr bwMode="auto">
                          <a:xfrm>
                            <a:off x="0" y="0"/>
                            <a:ext cx="1076960" cy="741680"/>
                          </a:xfrm>
                          <a:prstGeom prst="rect">
                            <a:avLst/>
                          </a:prstGeom>
                          <a:noFill/>
                          <a:ln>
                            <a:noFill/>
                          </a:ln>
                        </pic:spPr>
                      </pic:pic>
                    </a:graphicData>
                  </a:graphic>
                </wp:inline>
              </w:drawing>
            </w:r>
          </w:p>
          <w:p w14:paraId="29EE8DFC" w14:textId="77777777" w:rsidR="000D1492" w:rsidRDefault="000D1492" w:rsidP="002A5146">
            <w:pPr>
              <w:pStyle w:val="Image"/>
            </w:pPr>
            <w:r>
              <w:t>Range: [0 1]</w:t>
            </w:r>
          </w:p>
        </w:tc>
      </w:tr>
      <w:tr w:rsidR="000D1492" w14:paraId="4B24A978" w14:textId="77777777" w:rsidTr="000D1492">
        <w:trPr>
          <w:trHeight w:val="744"/>
          <w:jc w:val="center"/>
        </w:trPr>
        <w:tc>
          <w:tcPr>
            <w:tcW w:w="3003" w:type="dxa"/>
            <w:tcBorders>
              <w:top w:val="single" w:sz="4" w:space="0" w:color="auto"/>
              <w:left w:val="single" w:sz="4" w:space="0" w:color="auto"/>
              <w:bottom w:val="single" w:sz="4" w:space="0" w:color="auto"/>
              <w:right w:val="single" w:sz="4" w:space="0" w:color="auto"/>
            </w:tcBorders>
            <w:vAlign w:val="center"/>
            <w:hideMark/>
          </w:tcPr>
          <w:p w14:paraId="3BDF34E6" w14:textId="77777777" w:rsidR="000D1492" w:rsidRDefault="000D1492" w:rsidP="002A5146">
            <w:pPr>
              <w:pStyle w:val="Image"/>
            </w:pPr>
            <w:r>
              <w:t>logsig(n) = 1 / (1 + exp(-n))</w:t>
            </w:r>
          </w:p>
        </w:tc>
        <w:tc>
          <w:tcPr>
            <w:tcW w:w="3003" w:type="dxa"/>
            <w:tcBorders>
              <w:top w:val="single" w:sz="4" w:space="0" w:color="auto"/>
              <w:left w:val="single" w:sz="4" w:space="0" w:color="auto"/>
              <w:bottom w:val="single" w:sz="4" w:space="0" w:color="auto"/>
              <w:right w:val="single" w:sz="4" w:space="0" w:color="auto"/>
            </w:tcBorders>
            <w:vAlign w:val="center"/>
            <w:hideMark/>
          </w:tcPr>
          <w:p w14:paraId="7CFD2881" w14:textId="77777777" w:rsidR="000D1492" w:rsidRDefault="000D1492" w:rsidP="002A5146">
            <w:pPr>
              <w:pStyle w:val="Image"/>
            </w:pPr>
            <w:r>
              <w:t>a = satlin(n) = 0, if n &lt;= 0</w:t>
            </w:r>
          </w:p>
          <w:p w14:paraId="1707CB9C" w14:textId="77777777" w:rsidR="000D1492" w:rsidRDefault="000D1492" w:rsidP="002A5146">
            <w:pPr>
              <w:pStyle w:val="Image"/>
            </w:pPr>
            <w:r>
              <w:t>n, if 0 &lt;= n &lt;= 1</w:t>
            </w:r>
          </w:p>
          <w:p w14:paraId="211AE522" w14:textId="77777777" w:rsidR="000D1492" w:rsidRDefault="000D1492" w:rsidP="002A5146">
            <w:pPr>
              <w:pStyle w:val="Image"/>
            </w:pPr>
            <w:r>
              <w:t>1, if 1 &lt;= n</w:t>
            </w:r>
          </w:p>
        </w:tc>
        <w:tc>
          <w:tcPr>
            <w:tcW w:w="3004" w:type="dxa"/>
            <w:tcBorders>
              <w:top w:val="single" w:sz="4" w:space="0" w:color="auto"/>
              <w:left w:val="single" w:sz="4" w:space="0" w:color="auto"/>
              <w:bottom w:val="single" w:sz="4" w:space="0" w:color="auto"/>
              <w:right w:val="single" w:sz="4" w:space="0" w:color="auto"/>
            </w:tcBorders>
            <w:vAlign w:val="center"/>
            <w:hideMark/>
          </w:tcPr>
          <w:p w14:paraId="1FD50B71" w14:textId="77777777" w:rsidR="000D1492" w:rsidRDefault="000D1492" w:rsidP="002A5146">
            <w:pPr>
              <w:pStyle w:val="Image"/>
            </w:pPr>
            <w:r>
              <w:t xml:space="preserve">a = purelin(n) = n </w:t>
            </w:r>
          </w:p>
        </w:tc>
      </w:tr>
    </w:tbl>
    <w:p w14:paraId="58863C01" w14:textId="77777777" w:rsidR="000D1492" w:rsidRDefault="000D1492" w:rsidP="000D1492">
      <w:pPr>
        <w:pStyle w:val="Heading3"/>
        <w:numPr>
          <w:ilvl w:val="2"/>
          <w:numId w:val="26"/>
        </w:numPr>
      </w:pPr>
      <w:bookmarkStart w:id="34" w:name="_Toc466460855"/>
      <w:r>
        <w:t>Sparsity Constraints</w:t>
      </w:r>
      <w:bookmarkEnd w:id="34"/>
    </w:p>
    <w:p w14:paraId="30B8E348" w14:textId="77777777" w:rsidR="000D1492" w:rsidRDefault="000D1492" w:rsidP="0087556C">
      <w:pPr>
        <w:ind w:firstLine="720"/>
      </w:pPr>
      <w:r>
        <w:t>When the size of hidden units is large, sparsity constraints can be imposed on the input data to explore interesting structures of the inputs.  The activation transfer functions can determine whether a neuron is active or inactive.  Sparsity constraint can be established to the AutoEncoder by applying a regularizer, a function of the average output activation value of a neuron. The average activation of a hidden neuron i is defined as:</w:t>
      </w:r>
    </w:p>
    <w:p w14:paraId="6972FCD0" w14:textId="77777777" w:rsidR="00923A2B" w:rsidRDefault="000D1492" w:rsidP="00923A2B">
      <w:pPr>
        <w:keepNext/>
        <w:jc w:val="center"/>
      </w:pPr>
      <w:r>
        <w:rPr>
          <w:noProof/>
          <w:lang w:eastAsia="en-GB"/>
        </w:rPr>
        <w:drawing>
          <wp:inline distT="0" distB="0" distL="0" distR="0" wp14:anchorId="19FB5088" wp14:editId="7B7AE995">
            <wp:extent cx="2672080" cy="447040"/>
            <wp:effectExtent l="0" t="0" r="0"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7">
                      <a:extLst>
                        <a:ext uri="{28A0092B-C50C-407E-A947-70E740481C1C}">
                          <a14:useLocalDpi xmlns:a14="http://schemas.microsoft.com/office/drawing/2010/main" val="0"/>
                        </a:ext>
                      </a:extLst>
                    </a:blip>
                    <a:srcRect t="5266" b="14035"/>
                    <a:stretch>
                      <a:fillRect/>
                    </a:stretch>
                  </pic:blipFill>
                  <pic:spPr bwMode="auto">
                    <a:xfrm>
                      <a:off x="0" y="0"/>
                      <a:ext cx="2672080" cy="447040"/>
                    </a:xfrm>
                    <a:prstGeom prst="rect">
                      <a:avLst/>
                    </a:prstGeom>
                    <a:noFill/>
                    <a:ln>
                      <a:noFill/>
                    </a:ln>
                  </pic:spPr>
                </pic:pic>
              </a:graphicData>
            </a:graphic>
          </wp:inline>
        </w:drawing>
      </w:r>
    </w:p>
    <w:p w14:paraId="3FF410BB" w14:textId="32F2FC73" w:rsidR="000D1492" w:rsidRDefault="00923A2B" w:rsidP="00923A2B">
      <w:pPr>
        <w:pStyle w:val="Caption"/>
      </w:pPr>
      <w:r>
        <w:t xml:space="preserve">Figure </w:t>
      </w:r>
      <w:fldSimple w:instr=" SEQ Figure \* ARABIC ">
        <w:r w:rsidR="00DA3C6A">
          <w:rPr>
            <w:noProof/>
          </w:rPr>
          <w:t>25</w:t>
        </w:r>
      </w:fldSimple>
      <w:r>
        <w:t>. Sparsity Constraints</w:t>
      </w:r>
    </w:p>
    <w:p w14:paraId="1132AC08" w14:textId="77777777" w:rsidR="000D1492" w:rsidRDefault="000D1492" w:rsidP="000D1492">
      <w:r>
        <w:tab/>
        <w:t xml:space="preserve">We would like to enforce the constraint: </w:t>
      </w:r>
      <w:r>
        <w:sym w:font="Symbol" w:char="0072"/>
      </w:r>
      <w:r>
        <w:rPr>
          <w:vertAlign w:val="subscript"/>
        </w:rPr>
        <w:t xml:space="preserve">i  </w:t>
      </w:r>
      <w:r>
        <w:t xml:space="preserve">= </w:t>
      </w:r>
      <w:r>
        <w:sym w:font="Symbol" w:char="0072"/>
      </w:r>
      <w:r>
        <w:t xml:space="preserve">, where </w:t>
      </w:r>
      <w:r>
        <w:sym w:font="Symbol" w:char="0072"/>
      </w:r>
      <w:r>
        <w:t xml:space="preserve"> is the sparsity parameter.  </w:t>
      </w:r>
      <w:r>
        <w:sym w:font="Symbol" w:char="0072"/>
      </w:r>
      <w:r>
        <w:t xml:space="preserve"> is usually a small value close to 0.  Lower </w:t>
      </w:r>
      <w:r>
        <w:sym w:font="Symbol" w:char="0072"/>
      </w:r>
      <w:r>
        <w:t xml:space="preserve"> encourages the autoencoder to learn a representation, where each neuron in the hidden layer fires to a small number of training examples so that each neuron specializes by responding to features that is exist in a small subset of the training samples.  </w:t>
      </w:r>
    </w:p>
    <w:p w14:paraId="5FFE5711" w14:textId="77777777" w:rsidR="000D1492" w:rsidRDefault="000D1492" w:rsidP="0087556C">
      <w:pPr>
        <w:ind w:firstLine="720"/>
      </w:pPr>
      <w:r>
        <w:t>Sparsity regularizer is used to enforce a constraint on the sparsity of the output from the hidden layer. Sparsity can be established by adding a regularization term that takes a large value when the average activation value, ρ</w:t>
      </w:r>
      <w:r>
        <w:rPr>
          <w:vertAlign w:val="subscript"/>
        </w:rPr>
        <w:t>i</w:t>
      </w:r>
      <w:r>
        <w:t xml:space="preserve"> of a neuron i is not close to its desired value ρ.   Here, we used Kullback-Leibler divergence to compute the regularization term.  </w:t>
      </w:r>
    </w:p>
    <w:p w14:paraId="433E051C" w14:textId="77777777" w:rsidR="00966F81" w:rsidRDefault="000D1492" w:rsidP="00966F81">
      <w:pPr>
        <w:pStyle w:val="Image"/>
        <w:keepNext/>
      </w:pPr>
      <w:r>
        <w:rPr>
          <w:noProof/>
          <w:lang w:eastAsia="en-GB"/>
        </w:rPr>
        <w:drawing>
          <wp:inline distT="0" distB="0" distL="0" distR="0" wp14:anchorId="594D1DFD" wp14:editId="39BA6E64">
            <wp:extent cx="3616960" cy="4876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
                      <a:extLst>
                        <a:ext uri="{28A0092B-C50C-407E-A947-70E740481C1C}">
                          <a14:useLocalDpi xmlns:a14="http://schemas.microsoft.com/office/drawing/2010/main" val="0"/>
                        </a:ext>
                      </a:extLst>
                    </a:blip>
                    <a:srcRect b="15518"/>
                    <a:stretch>
                      <a:fillRect/>
                    </a:stretch>
                  </pic:blipFill>
                  <pic:spPr bwMode="auto">
                    <a:xfrm>
                      <a:off x="0" y="0"/>
                      <a:ext cx="3616960" cy="487680"/>
                    </a:xfrm>
                    <a:prstGeom prst="rect">
                      <a:avLst/>
                    </a:prstGeom>
                    <a:noFill/>
                    <a:ln>
                      <a:noFill/>
                    </a:ln>
                  </pic:spPr>
                </pic:pic>
              </a:graphicData>
            </a:graphic>
          </wp:inline>
        </w:drawing>
      </w:r>
    </w:p>
    <w:p w14:paraId="3B5F0ECD" w14:textId="4CDC7848" w:rsidR="000D1492" w:rsidRDefault="00966F81" w:rsidP="00966F81">
      <w:pPr>
        <w:pStyle w:val="Caption"/>
      </w:pPr>
      <w:r>
        <w:t xml:space="preserve">Figure </w:t>
      </w:r>
      <w:fldSimple w:instr=" SEQ Figure \* ARABIC ">
        <w:r w:rsidR="00DA3C6A">
          <w:rPr>
            <w:noProof/>
          </w:rPr>
          <w:t>26</w:t>
        </w:r>
      </w:fldSimple>
      <w:r>
        <w:t>. Sparsity Proportion</w:t>
      </w:r>
    </w:p>
    <w:p w14:paraId="48C7B054" w14:textId="77777777" w:rsidR="000D1492" w:rsidRDefault="000D1492" w:rsidP="000D1492">
      <w:r>
        <w:t>In matlab, this Ω</w:t>
      </w:r>
      <w:r>
        <w:rPr>
          <w:vertAlign w:val="subscript"/>
        </w:rPr>
        <w:t>sparsity</w:t>
      </w:r>
      <w:r>
        <w:t xml:space="preserve"> is enforced by the </w:t>
      </w:r>
      <w:r>
        <w:rPr>
          <w:i/>
        </w:rPr>
        <w:t>SparsityProportion</w:t>
      </w:r>
      <w:r>
        <w:t xml:space="preserve"> parameter.  </w:t>
      </w:r>
    </w:p>
    <w:p w14:paraId="2FC468E6" w14:textId="77777777" w:rsidR="000D1492" w:rsidRDefault="000D1492" w:rsidP="000D1492">
      <w:pPr>
        <w:pStyle w:val="Heading3"/>
        <w:numPr>
          <w:ilvl w:val="2"/>
          <w:numId w:val="26"/>
        </w:numPr>
      </w:pPr>
      <w:bookmarkStart w:id="35" w:name="_Toc466460856"/>
      <w:r>
        <w:t>Cost Function</w:t>
      </w:r>
      <w:bookmarkEnd w:id="35"/>
    </w:p>
    <w:p w14:paraId="451CAE2D" w14:textId="77777777" w:rsidR="00324C79" w:rsidRDefault="000D1492" w:rsidP="00324C79">
      <w:pPr>
        <w:keepNext/>
        <w:jc w:val="center"/>
      </w:pPr>
      <w:r>
        <w:rPr>
          <w:noProof/>
          <w:lang w:eastAsia="en-GB"/>
        </w:rPr>
        <w:drawing>
          <wp:inline distT="0" distB="0" distL="0" distR="0" wp14:anchorId="7E844FAB" wp14:editId="7E94FC98">
            <wp:extent cx="4114800" cy="914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3">
                      <a:extLst>
                        <a:ext uri="{28A0092B-C50C-407E-A947-70E740481C1C}">
                          <a14:useLocalDpi xmlns:a14="http://schemas.microsoft.com/office/drawing/2010/main" val="0"/>
                        </a:ext>
                      </a:extLst>
                    </a:blip>
                    <a:srcRect r="1273"/>
                    <a:stretch>
                      <a:fillRect/>
                    </a:stretch>
                  </pic:blipFill>
                  <pic:spPr bwMode="auto">
                    <a:xfrm>
                      <a:off x="0" y="0"/>
                      <a:ext cx="4114800" cy="914400"/>
                    </a:xfrm>
                    <a:prstGeom prst="rect">
                      <a:avLst/>
                    </a:prstGeom>
                    <a:noFill/>
                    <a:ln>
                      <a:noFill/>
                    </a:ln>
                  </pic:spPr>
                </pic:pic>
              </a:graphicData>
            </a:graphic>
          </wp:inline>
        </w:drawing>
      </w:r>
    </w:p>
    <w:p w14:paraId="1CF905FD" w14:textId="497F9F81" w:rsidR="000D1492" w:rsidRDefault="00324C79" w:rsidP="00324C79">
      <w:pPr>
        <w:pStyle w:val="Caption"/>
      </w:pPr>
      <w:r>
        <w:t xml:space="preserve">Figure </w:t>
      </w:r>
      <w:fldSimple w:instr=" SEQ Figure \* ARABIC ">
        <w:r w:rsidR="00DA3C6A">
          <w:rPr>
            <w:noProof/>
          </w:rPr>
          <w:t>27</w:t>
        </w:r>
      </w:fldSimple>
      <w:r>
        <w:t>. Cost Function of an Autoencoder</w:t>
      </w:r>
    </w:p>
    <w:p w14:paraId="18678ADD" w14:textId="77777777" w:rsidR="000D1492" w:rsidRDefault="000D1492" w:rsidP="00565740">
      <w:pPr>
        <w:ind w:firstLine="432"/>
      </w:pPr>
      <w:r>
        <w:t xml:space="preserve">In order to enforce sparsity constraints and avoid overwitting, we added sparsity regularization and regularization to the cost function. As seen in the formula above, β is the coefficient to control the sparsity regularization term.  In matlab, the values of β can be set using the </w:t>
      </w:r>
      <w:r>
        <w:rPr>
          <w:i/>
        </w:rPr>
        <w:t>SparsityRegularization</w:t>
      </w:r>
      <w:r>
        <w:t xml:space="preserve"> parameter.</w:t>
      </w:r>
    </w:p>
    <w:p w14:paraId="5746EC7E" w14:textId="77777777" w:rsidR="000D1492" w:rsidRDefault="000D1492" w:rsidP="000D1492">
      <w:pPr>
        <w:pStyle w:val="Heading1"/>
        <w:numPr>
          <w:ilvl w:val="0"/>
          <w:numId w:val="26"/>
        </w:numPr>
      </w:pPr>
      <w:bookmarkStart w:id="36" w:name="_Toc466460857"/>
      <w:r>
        <w:lastRenderedPageBreak/>
        <w:t>Methodologies</w:t>
      </w:r>
      <w:bookmarkEnd w:id="36"/>
    </w:p>
    <w:p w14:paraId="56EB7E0E" w14:textId="77777777" w:rsidR="000D1492" w:rsidRDefault="000D1492" w:rsidP="000D1492">
      <w:pPr>
        <w:pStyle w:val="Heading2"/>
        <w:numPr>
          <w:ilvl w:val="1"/>
          <w:numId w:val="26"/>
        </w:numPr>
      </w:pPr>
      <w:bookmarkStart w:id="37" w:name="_Toc466460858"/>
      <w:r>
        <w:t>Data Pre-processing</w:t>
      </w:r>
      <w:bookmarkEnd w:id="37"/>
    </w:p>
    <w:p w14:paraId="234FC896" w14:textId="77777777" w:rsidR="000D1492" w:rsidRDefault="000D1492" w:rsidP="00BC793B">
      <w:pPr>
        <w:ind w:firstLine="576"/>
      </w:pPr>
      <w:r>
        <w:t>Before training and testing, the train and test data was first shuffled using the ‘autoencoderPreprocess.m’, which generates matlab objects for the data images and labels used during the training and testing.  After the preprocessing, we will generate the following matlab objects:</w:t>
      </w:r>
    </w:p>
    <w:p w14:paraId="46CEF2BE" w14:textId="77777777" w:rsidR="000D1492" w:rsidRDefault="000D1492" w:rsidP="000D1492">
      <w:pPr>
        <w:pStyle w:val="ListParagraph"/>
        <w:numPr>
          <w:ilvl w:val="0"/>
          <w:numId w:val="27"/>
        </w:numPr>
      </w:pPr>
      <w:r>
        <w:rPr>
          <w:i/>
        </w:rPr>
        <w:t>dataTrain.mat</w:t>
      </w:r>
      <w:r>
        <w:t>: 1x5005 cells, with 28x28 matrix in each cell. Every cell in the matrix corresponds to each pixel in the image and has a value within the [0 255] range.  This range represents the intensity of the pixel, with 0 as total absence (black) and 255 as total presence (white). This image data will be used as the input to train the network model.</w:t>
      </w:r>
    </w:p>
    <w:p w14:paraId="0C432B1C" w14:textId="77777777" w:rsidR="000D1492" w:rsidRDefault="000D1492" w:rsidP="000D1492">
      <w:pPr>
        <w:pStyle w:val="ListParagraph"/>
        <w:numPr>
          <w:ilvl w:val="0"/>
          <w:numId w:val="27"/>
        </w:numPr>
      </w:pPr>
      <w:r>
        <w:rPr>
          <w:i/>
        </w:rPr>
        <w:t>labelsTrain.mat</w:t>
      </w:r>
      <w:r>
        <w:t>: The target data, 10x5005 matrix of one hot encoded values.  Each column in the matrix represent the number of observations, which in this case is 5005.  The row is a dummy variable representing a particular class, where all entries in a column are zero except for a single row.  This single entry indicates the class label for the sample.  There are 10 possible image labels, which is a number between 0-9.  This data will be used for training a network model for classification task.</w:t>
      </w:r>
    </w:p>
    <w:p w14:paraId="07D97A9C" w14:textId="77777777" w:rsidR="000D1492" w:rsidRDefault="000D1492" w:rsidP="000D1492">
      <w:pPr>
        <w:pStyle w:val="ListParagraph"/>
        <w:numPr>
          <w:ilvl w:val="0"/>
          <w:numId w:val="27"/>
        </w:numPr>
      </w:pPr>
      <w:r>
        <w:rPr>
          <w:i/>
        </w:rPr>
        <w:t>dataTest.mat</w:t>
      </w:r>
      <w:r>
        <w:t>: 1x1000 cells, with 28x28 matrix on each cell.  This data will be used to evaluate the model performance.</w:t>
      </w:r>
    </w:p>
    <w:p w14:paraId="3D41774F" w14:textId="77777777" w:rsidR="000D1492" w:rsidRDefault="000D1492" w:rsidP="000D1492">
      <w:pPr>
        <w:pStyle w:val="ListParagraph"/>
        <w:numPr>
          <w:ilvl w:val="0"/>
          <w:numId w:val="27"/>
        </w:numPr>
      </w:pPr>
      <w:r>
        <w:rPr>
          <w:i/>
        </w:rPr>
        <w:t>labelsTest.ma</w:t>
      </w:r>
      <w:r>
        <w:t>t: 10x1000 matrix.  This data will be used to evaluate the network model for classification task.</w:t>
      </w:r>
    </w:p>
    <w:p w14:paraId="138AD3DD" w14:textId="77777777" w:rsidR="000D1492" w:rsidRDefault="000D1492" w:rsidP="000D1492">
      <w:pPr>
        <w:pStyle w:val="Heading2"/>
        <w:numPr>
          <w:ilvl w:val="1"/>
          <w:numId w:val="26"/>
        </w:numPr>
      </w:pPr>
      <w:bookmarkStart w:id="38" w:name="_Toc466460859"/>
      <w:r>
        <w:t>Model Architectures and Learning Algorithms</w:t>
      </w:r>
      <w:bookmarkEnd w:id="38"/>
    </w:p>
    <w:p w14:paraId="4FEE87AC" w14:textId="77777777" w:rsidR="000D1492" w:rsidRDefault="000D1492" w:rsidP="000D1492">
      <w:pPr>
        <w:pStyle w:val="Heading3"/>
        <w:numPr>
          <w:ilvl w:val="2"/>
          <w:numId w:val="26"/>
        </w:numPr>
      </w:pPr>
      <w:bookmarkStart w:id="39" w:name="_Toc466460860"/>
      <w:r>
        <w:t>1 Autoencoder</w:t>
      </w:r>
      <w:bookmarkEnd w:id="39"/>
    </w:p>
    <w:p w14:paraId="0CD7A8C7" w14:textId="77777777" w:rsidR="000D1492" w:rsidRDefault="000D1492" w:rsidP="00131AAA">
      <w:pPr>
        <w:ind w:firstLine="720"/>
      </w:pPr>
      <w:r>
        <w:t>In part A, we implemented ANN model with 1 hidden layer.  This layer is an autoencoder which made of 100 neurons. These neurons will then store the features of the input during the encoding process and tries to reconstruct  the image back during the decoding process.</w:t>
      </w:r>
    </w:p>
    <w:p w14:paraId="4872A539" w14:textId="689C9AA1" w:rsidR="000D1492" w:rsidRDefault="000D1492" w:rsidP="000D6F0B">
      <w:pPr>
        <w:pStyle w:val="Image"/>
      </w:pPr>
      <w:r>
        <w:rPr>
          <w:noProof/>
          <w:lang w:eastAsia="en-GB"/>
        </w:rPr>
        <w:drawing>
          <wp:inline distT="0" distB="0" distL="0" distR="0" wp14:anchorId="34F14E61" wp14:editId="0AAEA27F">
            <wp:extent cx="3556000" cy="8432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6000" cy="843280"/>
                    </a:xfrm>
                    <a:prstGeom prst="rect">
                      <a:avLst/>
                    </a:prstGeom>
                    <a:noFill/>
                    <a:ln>
                      <a:noFill/>
                    </a:ln>
                  </pic:spPr>
                </pic:pic>
              </a:graphicData>
            </a:graphic>
          </wp:inline>
        </w:drawing>
      </w:r>
    </w:p>
    <w:p w14:paraId="713947C2" w14:textId="77777777" w:rsidR="000D1492" w:rsidRDefault="000D1492" w:rsidP="000D1492">
      <w:pPr>
        <w:pStyle w:val="Caption"/>
      </w:pPr>
      <w:r>
        <w:t xml:space="preserve">Figure </w:t>
      </w:r>
      <w:fldSimple w:instr=" SEQ Figure \* ARABIC ">
        <w:r w:rsidR="00DA3C6A">
          <w:rPr>
            <w:noProof/>
          </w:rPr>
          <w:t>28</w:t>
        </w:r>
      </w:fldSimple>
      <w:r>
        <w:t>. An Autoencoder with 100 hidden neurons</w:t>
      </w:r>
    </w:p>
    <w:p w14:paraId="3D82C554" w14:textId="77777777" w:rsidR="000D1492" w:rsidRDefault="000D1492" w:rsidP="00AE13FC">
      <w:pPr>
        <w:ind w:firstLine="720"/>
      </w:pPr>
      <w:r>
        <w:t>For the 1</w:t>
      </w:r>
      <w:r>
        <w:rPr>
          <w:vertAlign w:val="superscript"/>
        </w:rPr>
        <w:t>st</w:t>
      </w:r>
      <w:r>
        <w:t xml:space="preserve"> experiment, we tested three hyperparameter variations for the AutoEncoder: 1) number of epochs, 2) sparsity regularization coefficient and sparsity proportion, and 3) transfer functions. </w:t>
      </w:r>
    </w:p>
    <w:p w14:paraId="5CD8F810" w14:textId="77777777" w:rsidR="000D1492" w:rsidRDefault="000D1492" w:rsidP="000D1492">
      <w:pPr>
        <w:pStyle w:val="Heading3"/>
        <w:numPr>
          <w:ilvl w:val="2"/>
          <w:numId w:val="26"/>
        </w:numPr>
      </w:pPr>
      <w:bookmarkStart w:id="40" w:name="_Toc466460861"/>
      <w:r>
        <w:t>2 Autoencoders</w:t>
      </w:r>
      <w:bookmarkEnd w:id="40"/>
    </w:p>
    <w:p w14:paraId="0AB161C5" w14:textId="04ADE6D2" w:rsidR="000D1492" w:rsidRDefault="000D1492" w:rsidP="000D6F0B">
      <w:pPr>
        <w:pStyle w:val="Image"/>
      </w:pPr>
      <w:r>
        <w:rPr>
          <w:noProof/>
          <w:lang w:eastAsia="en-GB"/>
        </w:rPr>
        <w:drawing>
          <wp:inline distT="0" distB="0" distL="0" distR="0" wp14:anchorId="2858B170" wp14:editId="52E3B545">
            <wp:extent cx="3637280" cy="853440"/>
            <wp:effectExtent l="0" t="0" r="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7280" cy="853440"/>
                    </a:xfrm>
                    <a:prstGeom prst="rect">
                      <a:avLst/>
                    </a:prstGeom>
                    <a:noFill/>
                    <a:ln>
                      <a:noFill/>
                    </a:ln>
                  </pic:spPr>
                </pic:pic>
              </a:graphicData>
            </a:graphic>
          </wp:inline>
        </w:drawing>
      </w:r>
    </w:p>
    <w:p w14:paraId="520081E1" w14:textId="77777777" w:rsidR="000D1492" w:rsidRDefault="000D1492" w:rsidP="000D1492">
      <w:pPr>
        <w:pStyle w:val="Caption"/>
      </w:pPr>
      <w:r>
        <w:t xml:space="preserve">Figure </w:t>
      </w:r>
      <w:fldSimple w:instr=" SEQ Figure \* ARABIC ">
        <w:r w:rsidR="00DA3C6A">
          <w:rPr>
            <w:noProof/>
          </w:rPr>
          <w:t>29</w:t>
        </w:r>
      </w:fldSimple>
      <w:r>
        <w:t>. Second Autoencoder with 50 hidden neurons</w:t>
      </w:r>
    </w:p>
    <w:p w14:paraId="7883813B" w14:textId="77777777" w:rsidR="000D1492" w:rsidRDefault="000D1492" w:rsidP="00AE13FC">
      <w:pPr>
        <w:ind w:firstLine="720"/>
      </w:pPr>
      <w:r>
        <w:t>In part B, we introduced a second autoencoder into the network model.  The second autoencoder has 50 neurons and uses the outputs of the first Autoencoder in part 2.2.1 as the input features.  As seen in the diagram above, because the first Autoencoder has 100 neurons, the second encoder will receive 100 input features, and reduce the dimensionality of the features into 50 features.  Then, at the decoder it will try to reconstruct the input back into 100 features.</w:t>
      </w:r>
    </w:p>
    <w:p w14:paraId="6801B53C" w14:textId="77777777" w:rsidR="000D1492" w:rsidRDefault="000D1492" w:rsidP="000D1492">
      <w:pPr>
        <w:pStyle w:val="Heading3"/>
        <w:numPr>
          <w:ilvl w:val="2"/>
          <w:numId w:val="26"/>
        </w:numPr>
      </w:pPr>
      <w:bookmarkStart w:id="41" w:name="_Toc466460862"/>
      <w:r>
        <w:lastRenderedPageBreak/>
        <w:t>2 Autoencoders and 1 Softmax layer</w:t>
      </w:r>
      <w:bookmarkEnd w:id="41"/>
    </w:p>
    <w:p w14:paraId="2492A1EE" w14:textId="77777777" w:rsidR="000D1492" w:rsidRDefault="000D1492" w:rsidP="00297CD8">
      <w:pPr>
        <w:ind w:firstLine="720"/>
      </w:pPr>
      <w:r>
        <w:t xml:space="preserve">In part C, we added a softmax layer as the last layer in the network model.  In this architecture, there are 3 hidden layers: 2 hidden layer of autoencoders and the last layer for softmax.  </w:t>
      </w:r>
    </w:p>
    <w:p w14:paraId="285AE6DA" w14:textId="71851EB8" w:rsidR="000D1492" w:rsidRDefault="000D1492" w:rsidP="000D6F0B">
      <w:pPr>
        <w:pStyle w:val="Image"/>
      </w:pPr>
      <w:r>
        <w:rPr>
          <w:noProof/>
          <w:lang w:eastAsia="en-GB"/>
        </w:rPr>
        <w:drawing>
          <wp:inline distT="0" distB="0" distL="0" distR="0" wp14:anchorId="6D9BD320" wp14:editId="65791770">
            <wp:extent cx="3657600" cy="863600"/>
            <wp:effectExtent l="0" t="0" r="0" b="0"/>
            <wp:docPr id="57" name="Picture 57" descr="Project2/Part2-autoencoders/Results/architectures/third_autoe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oject2/Part2-autoencoders/Results/architectures/third_autoenc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0" cy="863600"/>
                    </a:xfrm>
                    <a:prstGeom prst="rect">
                      <a:avLst/>
                    </a:prstGeom>
                    <a:noFill/>
                    <a:ln>
                      <a:noFill/>
                    </a:ln>
                  </pic:spPr>
                </pic:pic>
              </a:graphicData>
            </a:graphic>
          </wp:inline>
        </w:drawing>
      </w:r>
    </w:p>
    <w:p w14:paraId="4257064C" w14:textId="77777777" w:rsidR="000D1492" w:rsidRDefault="000D1492" w:rsidP="000D1492">
      <w:pPr>
        <w:pStyle w:val="Caption"/>
      </w:pPr>
      <w:r>
        <w:t xml:space="preserve">Figure </w:t>
      </w:r>
      <w:fldSimple w:instr=" SEQ Figure \* ARABIC ">
        <w:r w:rsidR="00DA3C6A">
          <w:rPr>
            <w:noProof/>
          </w:rPr>
          <w:t>30</w:t>
        </w:r>
      </w:fldSimple>
      <w:r>
        <w:t>. 1st Layer: AutoEncoder with 300 hidden neurons</w:t>
      </w:r>
    </w:p>
    <w:p w14:paraId="1F9967EE" w14:textId="241529E1" w:rsidR="000D1492" w:rsidRDefault="000D1492" w:rsidP="000D6F0B">
      <w:pPr>
        <w:pStyle w:val="Image"/>
      </w:pPr>
      <w:r>
        <w:rPr>
          <w:noProof/>
          <w:lang w:eastAsia="en-GB"/>
        </w:rPr>
        <w:drawing>
          <wp:inline distT="0" distB="0" distL="0" distR="0" wp14:anchorId="0DFF70BC" wp14:editId="64C63CBE">
            <wp:extent cx="3759200" cy="873760"/>
            <wp:effectExtent l="0" t="0" r="0" b="0"/>
            <wp:docPr id="56" name="Picture 56" descr="Project2/Part2-autoencoders/Results/architectures/third_autoen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ject2/Part2-autoencoders/Results/architectures/third_autoenc2.png"/>
                    <pic:cNvPicPr>
                      <a:picLocks noChangeAspect="1" noChangeArrowheads="1"/>
                    </pic:cNvPicPr>
                  </pic:nvPicPr>
                  <pic:blipFill>
                    <a:blip r:embed="rId42">
                      <a:extLst>
                        <a:ext uri="{28A0092B-C50C-407E-A947-70E740481C1C}">
                          <a14:useLocalDpi xmlns:a14="http://schemas.microsoft.com/office/drawing/2010/main" val="0"/>
                        </a:ext>
                      </a:extLst>
                    </a:blip>
                    <a:srcRect b="6590"/>
                    <a:stretch>
                      <a:fillRect/>
                    </a:stretch>
                  </pic:blipFill>
                  <pic:spPr bwMode="auto">
                    <a:xfrm>
                      <a:off x="0" y="0"/>
                      <a:ext cx="3759200" cy="873760"/>
                    </a:xfrm>
                    <a:prstGeom prst="rect">
                      <a:avLst/>
                    </a:prstGeom>
                    <a:noFill/>
                    <a:ln>
                      <a:noFill/>
                    </a:ln>
                  </pic:spPr>
                </pic:pic>
              </a:graphicData>
            </a:graphic>
          </wp:inline>
        </w:drawing>
      </w:r>
    </w:p>
    <w:p w14:paraId="5B34D287" w14:textId="77777777" w:rsidR="000D1492" w:rsidRDefault="000D1492" w:rsidP="000D1492">
      <w:pPr>
        <w:pStyle w:val="Caption"/>
      </w:pPr>
      <w:r>
        <w:t xml:space="preserve">Figure </w:t>
      </w:r>
      <w:fldSimple w:instr=" SEQ Figure \* ARABIC ">
        <w:r w:rsidR="00DA3C6A">
          <w:rPr>
            <w:noProof/>
          </w:rPr>
          <w:t>31</w:t>
        </w:r>
      </w:fldSimple>
      <w:r>
        <w:t>. 2nd Layer: AutoEncoder with 100 hidden neurons</w:t>
      </w:r>
    </w:p>
    <w:p w14:paraId="147D604F" w14:textId="31E931C1" w:rsidR="000D1492" w:rsidRDefault="000D1492" w:rsidP="00925B6D">
      <w:pPr>
        <w:pStyle w:val="Image"/>
      </w:pPr>
      <w:r>
        <w:rPr>
          <w:noProof/>
          <w:lang w:eastAsia="en-GB"/>
        </w:rPr>
        <w:drawing>
          <wp:inline distT="0" distB="0" distL="0" distR="0" wp14:anchorId="1B948463" wp14:editId="4C6DF8A8">
            <wp:extent cx="2397760" cy="904240"/>
            <wp:effectExtent l="0" t="0" r="0" b="10160"/>
            <wp:docPr id="54" name="Picture 54" descr="Project2/Part2-autoencoders/Results/architectures/third_soft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oject2/Part2-autoencoders/Results/architectures/third_softma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97760" cy="904240"/>
                    </a:xfrm>
                    <a:prstGeom prst="rect">
                      <a:avLst/>
                    </a:prstGeom>
                    <a:noFill/>
                    <a:ln>
                      <a:noFill/>
                    </a:ln>
                  </pic:spPr>
                </pic:pic>
              </a:graphicData>
            </a:graphic>
          </wp:inline>
        </w:drawing>
      </w:r>
    </w:p>
    <w:p w14:paraId="28E47351" w14:textId="77777777" w:rsidR="000D1492" w:rsidRDefault="000D1492" w:rsidP="000D1492">
      <w:pPr>
        <w:pStyle w:val="Caption"/>
        <w:rPr>
          <w:rFonts w:cs="Times New Roman"/>
        </w:rPr>
      </w:pPr>
      <w:r>
        <w:t xml:space="preserve">Figure </w:t>
      </w:r>
      <w:fldSimple w:instr=" SEQ Figure \* ARABIC ">
        <w:r w:rsidR="00DA3C6A">
          <w:rPr>
            <w:noProof/>
          </w:rPr>
          <w:t>32</w:t>
        </w:r>
      </w:fldSimple>
      <w:r>
        <w:t>. 3rd Layer: Softmax  with 10 possible classes.</w:t>
      </w:r>
    </w:p>
    <w:p w14:paraId="5F28C23D" w14:textId="77777777" w:rsidR="000D1492" w:rsidRDefault="000D1492" w:rsidP="00185868">
      <w:pPr>
        <w:ind w:firstLine="720"/>
      </w:pPr>
      <w:r>
        <w:t xml:space="preserve">First, the image data will be encoded using the first autoencoder and the output is fed into the second autoencoder.  The second autoencoder will further encode the encoded image and generate some outputs.  Next, the softmax layer will receive the second AutoEncoder outputs.  The softmax layer is used to solve multi-class labels classification problem, which in this experiment is given image data, classify which numeric label (0-9) is appropriate for that image data.  Because there are 10 possible classes, the softmax layer will have 10 neurons at the output.  Unlike autoencoders, a softmax layer is trained in a supervised using the labels from the training data.   </w:t>
      </w:r>
    </w:p>
    <w:p w14:paraId="39B099DE" w14:textId="77777777" w:rsidR="000D1492" w:rsidRDefault="000D1492" w:rsidP="00185868">
      <w:pPr>
        <w:ind w:firstLine="720"/>
      </w:pPr>
      <w:r>
        <w:t>For the third experiment, we tested different hyper parameters of the network model, such as: 1) number of neurons in the hidden layers, and 2) sparsity proportion and sparsity regularization coefficient of the autoencoders.  In this part, we also did some experiment with deep network by stacking several autoencoders together with the softmax layer and compare its performance.</w:t>
      </w:r>
    </w:p>
    <w:p w14:paraId="470BAF37" w14:textId="77777777" w:rsidR="000D1492" w:rsidRDefault="000D1492" w:rsidP="000D1492">
      <w:pPr>
        <w:pStyle w:val="Heading1"/>
        <w:numPr>
          <w:ilvl w:val="0"/>
          <w:numId w:val="26"/>
        </w:numPr>
      </w:pPr>
      <w:bookmarkStart w:id="42" w:name="_Toc466460863"/>
      <w:r>
        <w:t>Implementation</w:t>
      </w:r>
      <w:bookmarkEnd w:id="42"/>
    </w:p>
    <w:p w14:paraId="264DBB75" w14:textId="77777777" w:rsidR="000D1492" w:rsidRDefault="000D1492" w:rsidP="000D1492">
      <w:pPr>
        <w:pStyle w:val="Heading2"/>
        <w:numPr>
          <w:ilvl w:val="1"/>
          <w:numId w:val="26"/>
        </w:numPr>
      </w:pPr>
      <w:bookmarkStart w:id="43" w:name="_Toc466460864"/>
      <w:r>
        <w:t>Model with 1 Autoencoder Layer</w:t>
      </w:r>
      <w:bookmarkEnd w:id="43"/>
    </w:p>
    <w:p w14:paraId="0F1D2F41" w14:textId="77777777" w:rsidR="000D1492" w:rsidRDefault="000D1492" w:rsidP="00E96880">
      <w:pPr>
        <w:ind w:firstLine="576"/>
      </w:pPr>
      <w:r>
        <w:t xml:space="preserve">The following parameters for training the Autoencoder are first set to the following values at initial.  </w:t>
      </w:r>
    </w:p>
    <w:p w14:paraId="6DAA897B" w14:textId="77777777" w:rsidR="000D1492" w:rsidRPr="00E96880" w:rsidRDefault="000D1492" w:rsidP="000D1492">
      <w:pPr>
        <w:pStyle w:val="ListParagraph"/>
        <w:numPr>
          <w:ilvl w:val="0"/>
          <w:numId w:val="28"/>
        </w:numPr>
        <w:rPr>
          <w:b/>
        </w:rPr>
      </w:pPr>
      <w:r w:rsidRPr="00E96880">
        <w:rPr>
          <w:b/>
        </w:rPr>
        <w:t>EncoderTransferFunction and DecoderTransferFunction: logsig</w:t>
      </w:r>
    </w:p>
    <w:p w14:paraId="42692EB7" w14:textId="77777777" w:rsidR="000D1492" w:rsidRPr="00E96880" w:rsidRDefault="000D1492" w:rsidP="000D1492">
      <w:pPr>
        <w:pStyle w:val="ListParagraph"/>
        <w:numPr>
          <w:ilvl w:val="0"/>
          <w:numId w:val="28"/>
        </w:numPr>
        <w:rPr>
          <w:b/>
        </w:rPr>
      </w:pPr>
      <w:r w:rsidRPr="00E96880">
        <w:rPr>
          <w:b/>
        </w:rPr>
        <w:t>MaxEpochs: 1000</w:t>
      </w:r>
    </w:p>
    <w:p w14:paraId="58320635" w14:textId="77777777" w:rsidR="000D1492" w:rsidRPr="00E96880" w:rsidRDefault="000D1492" w:rsidP="000D1492">
      <w:pPr>
        <w:pStyle w:val="ListParagraph"/>
        <w:numPr>
          <w:ilvl w:val="0"/>
          <w:numId w:val="28"/>
        </w:numPr>
        <w:rPr>
          <w:b/>
        </w:rPr>
      </w:pPr>
      <w:r w:rsidRPr="00E96880">
        <w:rPr>
          <w:b/>
        </w:rPr>
        <w:t>SparsityProportion: 0.05</w:t>
      </w:r>
    </w:p>
    <w:p w14:paraId="12251665" w14:textId="77777777" w:rsidR="000D1492" w:rsidRPr="00E96880" w:rsidRDefault="000D1492" w:rsidP="000D1492">
      <w:pPr>
        <w:pStyle w:val="ListParagraph"/>
        <w:numPr>
          <w:ilvl w:val="0"/>
          <w:numId w:val="28"/>
        </w:numPr>
        <w:rPr>
          <w:b/>
        </w:rPr>
      </w:pPr>
      <w:r w:rsidRPr="00E96880">
        <w:rPr>
          <w:b/>
        </w:rPr>
        <w:t>SparsityRegularization: 1</w:t>
      </w:r>
    </w:p>
    <w:p w14:paraId="33D8CCD3" w14:textId="77777777" w:rsidR="000D1492" w:rsidRDefault="000D1492" w:rsidP="00E96880">
      <w:pPr>
        <w:ind w:firstLine="720"/>
      </w:pPr>
      <w:r>
        <w:rPr>
          <w:caps/>
        </w:rPr>
        <w:t>A</w:t>
      </w:r>
      <w:r>
        <w:t xml:space="preserve">fter each experiment, we observe the results and change the parameter of the next experiment to use the best parameters from previous observations. The best parameter in this case is the hyper parameters that generate the lowest MSE </w:t>
      </w:r>
    </w:p>
    <w:p w14:paraId="1F3693F8" w14:textId="77777777" w:rsidR="000D1492" w:rsidRPr="00E96880" w:rsidRDefault="000D1492" w:rsidP="000D1492">
      <w:pPr>
        <w:pStyle w:val="ListParagraph"/>
        <w:numPr>
          <w:ilvl w:val="0"/>
          <w:numId w:val="29"/>
        </w:numPr>
        <w:rPr>
          <w:b/>
          <w:i/>
        </w:rPr>
      </w:pPr>
      <w:r w:rsidRPr="00E96880">
        <w:rPr>
          <w:b/>
          <w:i/>
        </w:rPr>
        <w:t>Number of Epochs</w:t>
      </w:r>
    </w:p>
    <w:p w14:paraId="0BD7585B" w14:textId="77777777" w:rsidR="000D1492" w:rsidRDefault="000D1492" w:rsidP="000D1492">
      <w:r>
        <w:t xml:space="preserve">First, we performed the first experiment to find the best model among different number of epochs.  We used the following numbers for the maximum epoch size: </w:t>
      </w:r>
    </w:p>
    <w:p w14:paraId="5F654491" w14:textId="77777777" w:rsidR="000D1492" w:rsidRPr="00641AEF" w:rsidRDefault="000D1492" w:rsidP="00641AEF">
      <w:pPr>
        <w:ind w:firstLine="720"/>
        <w:rPr>
          <w:i/>
        </w:rPr>
      </w:pPr>
      <w:r w:rsidRPr="00641AEF">
        <w:rPr>
          <w:i/>
        </w:rPr>
        <w:lastRenderedPageBreak/>
        <w:t xml:space="preserve">Different Epochs: [100 200 300 400 500 600 700 800 900 1000].  </w:t>
      </w:r>
    </w:p>
    <w:p w14:paraId="4B0460A4" w14:textId="77777777" w:rsidR="000D1492" w:rsidRPr="009D3DF8" w:rsidRDefault="000D1492" w:rsidP="000D1492">
      <w:pPr>
        <w:pStyle w:val="ListParagraph"/>
        <w:numPr>
          <w:ilvl w:val="0"/>
          <w:numId w:val="29"/>
        </w:numPr>
        <w:rPr>
          <w:b/>
          <w:i/>
        </w:rPr>
      </w:pPr>
      <w:r w:rsidRPr="009D3DF8">
        <w:rPr>
          <w:b/>
          <w:i/>
        </w:rPr>
        <w:t>Sparsity Proportions and Sparsity Regularization Coefficient</w:t>
      </w:r>
    </w:p>
    <w:p w14:paraId="01FC57FC" w14:textId="77777777" w:rsidR="000D1492" w:rsidRDefault="000D1492" w:rsidP="00514932">
      <w:pPr>
        <w:ind w:left="720"/>
      </w:pPr>
      <w:r>
        <w:rPr>
          <w:b/>
        </w:rPr>
        <w:t xml:space="preserve">Best Epoch: 1000 </w:t>
      </w:r>
      <w:r>
        <w:t>(from previous experiment)</w:t>
      </w:r>
    </w:p>
    <w:p w14:paraId="48C8214F" w14:textId="77777777" w:rsidR="000D1492" w:rsidRDefault="000D1492" w:rsidP="00FE7B19">
      <w:pPr>
        <w:ind w:firstLine="720"/>
      </w:pPr>
      <w:r>
        <w:t xml:space="preserve">We used 1000 as the max epoch size to experiment with different sparsity proportion and regularization coefficient. </w:t>
      </w:r>
    </w:p>
    <w:p w14:paraId="40B2A779" w14:textId="77777777" w:rsidR="000D1492" w:rsidRPr="00B31FD9" w:rsidRDefault="000D1492" w:rsidP="00514932">
      <w:pPr>
        <w:ind w:left="720"/>
        <w:rPr>
          <w:i/>
        </w:rPr>
      </w:pPr>
      <w:r w:rsidRPr="00B31FD9">
        <w:rPr>
          <w:i/>
        </w:rPr>
        <w:t xml:space="preserve">Different Sparsity Proportions: [0.01 0.05 0.1 0.2 0.3].  </w:t>
      </w:r>
    </w:p>
    <w:p w14:paraId="20CF9A49" w14:textId="77777777" w:rsidR="000D1492" w:rsidRPr="00B31FD9" w:rsidRDefault="000D1492" w:rsidP="00514932">
      <w:pPr>
        <w:ind w:left="720"/>
        <w:rPr>
          <w:i/>
        </w:rPr>
      </w:pPr>
      <w:r w:rsidRPr="00B31FD9">
        <w:rPr>
          <w:i/>
        </w:rPr>
        <w:t>Different Sparsity Regularization Coefficients: [1 4 7 10]</w:t>
      </w:r>
    </w:p>
    <w:p w14:paraId="575EA761" w14:textId="77777777" w:rsidR="000D1492" w:rsidRPr="001E6635" w:rsidRDefault="000D1492" w:rsidP="000D1492">
      <w:pPr>
        <w:pStyle w:val="ListParagraph"/>
        <w:numPr>
          <w:ilvl w:val="0"/>
          <w:numId w:val="29"/>
        </w:numPr>
        <w:rPr>
          <w:b/>
          <w:i/>
        </w:rPr>
      </w:pPr>
      <w:r w:rsidRPr="001E6635">
        <w:rPr>
          <w:b/>
          <w:i/>
        </w:rPr>
        <w:t>Transfer Functions</w:t>
      </w:r>
    </w:p>
    <w:p w14:paraId="65480B4E" w14:textId="77777777" w:rsidR="000D1492" w:rsidRPr="00F66E48" w:rsidRDefault="000D1492" w:rsidP="00CF337A">
      <w:pPr>
        <w:ind w:left="720"/>
        <w:rPr>
          <w:b/>
        </w:rPr>
      </w:pPr>
      <w:r w:rsidRPr="00F66E48">
        <w:rPr>
          <w:b/>
        </w:rPr>
        <w:t>Best Epoch: 1000</w:t>
      </w:r>
    </w:p>
    <w:p w14:paraId="17E68BBA" w14:textId="77777777" w:rsidR="000D1492" w:rsidRPr="00F66E48" w:rsidRDefault="000D1492" w:rsidP="00CF337A">
      <w:pPr>
        <w:ind w:left="720"/>
        <w:rPr>
          <w:b/>
        </w:rPr>
      </w:pPr>
      <w:r w:rsidRPr="00F66E48">
        <w:rPr>
          <w:b/>
        </w:rPr>
        <w:t>Best Sparsity Regularization Coefficient: 10</w:t>
      </w:r>
    </w:p>
    <w:p w14:paraId="028B10A0" w14:textId="77777777" w:rsidR="000D1492" w:rsidRPr="00F66E48" w:rsidRDefault="000D1492" w:rsidP="00CF337A">
      <w:pPr>
        <w:ind w:left="720"/>
        <w:rPr>
          <w:b/>
        </w:rPr>
      </w:pPr>
      <w:r w:rsidRPr="00F66E48">
        <w:rPr>
          <w:b/>
        </w:rPr>
        <w:t>Best Sparsity Proportion: 0.1</w:t>
      </w:r>
    </w:p>
    <w:p w14:paraId="2C098A7D" w14:textId="77777777" w:rsidR="000D1492" w:rsidRDefault="000D1492" w:rsidP="00CF337A">
      <w:pPr>
        <w:ind w:firstLine="720"/>
      </w:pPr>
      <w:r>
        <w:t>Based on the best parameters found in the previous experiment, we used them to test with different transfer functions.</w:t>
      </w:r>
    </w:p>
    <w:p w14:paraId="0512B861" w14:textId="77777777" w:rsidR="000D1492" w:rsidRPr="00F66E48" w:rsidRDefault="000D1492" w:rsidP="00CF337A">
      <w:pPr>
        <w:ind w:left="720"/>
        <w:rPr>
          <w:i/>
        </w:rPr>
      </w:pPr>
      <w:r w:rsidRPr="00F66E48">
        <w:rPr>
          <w:i/>
        </w:rPr>
        <w:t>Different Encoding Transfer Functions: [logsig satlin]</w:t>
      </w:r>
    </w:p>
    <w:p w14:paraId="3A3818FC" w14:textId="77777777" w:rsidR="000D1492" w:rsidRPr="00F66E48" w:rsidRDefault="000D1492" w:rsidP="00CF337A">
      <w:pPr>
        <w:ind w:left="720"/>
        <w:rPr>
          <w:i/>
        </w:rPr>
      </w:pPr>
      <w:r w:rsidRPr="00F66E48">
        <w:rPr>
          <w:i/>
        </w:rPr>
        <w:t>Different Decoding Transfer Functions: [logsig satlin purelin]</w:t>
      </w:r>
    </w:p>
    <w:p w14:paraId="15235AC9" w14:textId="77777777" w:rsidR="000D1492" w:rsidRDefault="000D1492" w:rsidP="000D1492">
      <w:pPr>
        <w:pStyle w:val="Heading2"/>
        <w:numPr>
          <w:ilvl w:val="1"/>
          <w:numId w:val="26"/>
        </w:numPr>
      </w:pPr>
      <w:bookmarkStart w:id="44" w:name="_Toc466460865"/>
      <w:r>
        <w:t>Model with 2 Autoencoder Layers</w:t>
      </w:r>
      <w:bookmarkEnd w:id="44"/>
    </w:p>
    <w:p w14:paraId="085E7F54" w14:textId="77777777" w:rsidR="000D1492" w:rsidRDefault="000D1492" w:rsidP="006F3E51">
      <w:pPr>
        <w:ind w:firstLine="576"/>
      </w:pPr>
      <w:r>
        <w:t>The learning parameters used to create the Autoencoders in the second experiment used the best parameters found in experiment 2.2.1.  The two autoencoders in this experiment will have the same hyper parameters except for the number of neurons.  These controlled variables of the Autoencoders include:</w:t>
      </w:r>
    </w:p>
    <w:p w14:paraId="2C4776BC" w14:textId="77777777" w:rsidR="000D1492" w:rsidRPr="00F66E48" w:rsidRDefault="000D1492" w:rsidP="000D1492">
      <w:pPr>
        <w:pStyle w:val="ListParagraph"/>
        <w:numPr>
          <w:ilvl w:val="0"/>
          <w:numId w:val="28"/>
        </w:numPr>
        <w:rPr>
          <w:b/>
        </w:rPr>
      </w:pPr>
      <w:r w:rsidRPr="00F66E48">
        <w:rPr>
          <w:b/>
        </w:rPr>
        <w:t>EncoderTransferFunction and DecoderTransferFunction: logsig</w:t>
      </w:r>
    </w:p>
    <w:p w14:paraId="4CA2CD22" w14:textId="77777777" w:rsidR="000D1492" w:rsidRPr="00F66E48" w:rsidRDefault="000D1492" w:rsidP="000D1492">
      <w:pPr>
        <w:pStyle w:val="ListParagraph"/>
        <w:numPr>
          <w:ilvl w:val="0"/>
          <w:numId w:val="28"/>
        </w:numPr>
        <w:rPr>
          <w:b/>
        </w:rPr>
      </w:pPr>
      <w:r w:rsidRPr="00F66E48">
        <w:rPr>
          <w:b/>
        </w:rPr>
        <w:t>MaxEpochs: 1000</w:t>
      </w:r>
    </w:p>
    <w:p w14:paraId="1CA46C18" w14:textId="77777777" w:rsidR="000D1492" w:rsidRPr="00F66E48" w:rsidRDefault="000D1492" w:rsidP="000D1492">
      <w:pPr>
        <w:pStyle w:val="ListParagraph"/>
        <w:numPr>
          <w:ilvl w:val="0"/>
          <w:numId w:val="28"/>
        </w:numPr>
        <w:rPr>
          <w:b/>
        </w:rPr>
      </w:pPr>
      <w:r w:rsidRPr="00F66E48">
        <w:rPr>
          <w:b/>
        </w:rPr>
        <w:t>SparsityProportion: 0.1</w:t>
      </w:r>
    </w:p>
    <w:p w14:paraId="6AD386EB" w14:textId="77777777" w:rsidR="000D1492" w:rsidRPr="00F66E48" w:rsidRDefault="000D1492" w:rsidP="000D1492">
      <w:pPr>
        <w:pStyle w:val="ListParagraph"/>
        <w:numPr>
          <w:ilvl w:val="0"/>
          <w:numId w:val="28"/>
        </w:numPr>
        <w:rPr>
          <w:b/>
        </w:rPr>
      </w:pPr>
      <w:r w:rsidRPr="00F66E48">
        <w:rPr>
          <w:b/>
        </w:rPr>
        <w:t>SparsityRegularization: 10</w:t>
      </w:r>
    </w:p>
    <w:p w14:paraId="4FEBDA09" w14:textId="77777777" w:rsidR="000D1492" w:rsidRDefault="000D1492" w:rsidP="006F3E51">
      <w:pPr>
        <w:ind w:firstLine="576"/>
      </w:pPr>
      <w:r>
        <w:t>Here, the first autoencoder receives input features and encode it into an intermediate representation.  This output is fed as an input to the encoder of the second autoencoder to generate an encoded representation of the encoded image.  Next, this output is decoded using the second autoencoder’s decoder, and reconstructed back to the input features using the decoder of the first autoencoder.  The reconstruction MSEs of using two autoencoders are then compared to the results obtained from using 1 autoencoder.</w:t>
      </w:r>
    </w:p>
    <w:p w14:paraId="26185E11" w14:textId="77777777" w:rsidR="000D1492" w:rsidRDefault="000D1492" w:rsidP="000D1492">
      <w:pPr>
        <w:pStyle w:val="Heading2"/>
        <w:numPr>
          <w:ilvl w:val="1"/>
          <w:numId w:val="26"/>
        </w:numPr>
      </w:pPr>
      <w:bookmarkStart w:id="45" w:name="_Toc466460866"/>
      <w:r>
        <w:t>Model with 2 Autoencoder Layers and 1 Softmax Layer</w:t>
      </w:r>
      <w:bookmarkEnd w:id="45"/>
    </w:p>
    <w:p w14:paraId="0FDD8101" w14:textId="77777777" w:rsidR="000D1492" w:rsidRDefault="000D1492" w:rsidP="00AE2D45">
      <w:pPr>
        <w:ind w:firstLine="576"/>
      </w:pPr>
      <w:r>
        <w:t xml:space="preserve">The following parameters for the Autoencoder are first set to the following values at initial.  </w:t>
      </w:r>
    </w:p>
    <w:p w14:paraId="3FAABA23" w14:textId="77777777" w:rsidR="000D1492" w:rsidRPr="00242CB9" w:rsidRDefault="000D1492" w:rsidP="000D1492">
      <w:pPr>
        <w:pStyle w:val="ListParagraph"/>
        <w:numPr>
          <w:ilvl w:val="0"/>
          <w:numId w:val="28"/>
        </w:numPr>
        <w:rPr>
          <w:b/>
        </w:rPr>
      </w:pPr>
      <w:r w:rsidRPr="00242CB9">
        <w:rPr>
          <w:b/>
        </w:rPr>
        <w:t>EncoderTransferFunction and DecoderTransferFunction: logsig</w:t>
      </w:r>
    </w:p>
    <w:p w14:paraId="13B3A217" w14:textId="77777777" w:rsidR="000D1492" w:rsidRPr="00242CB9" w:rsidRDefault="000D1492" w:rsidP="000D1492">
      <w:pPr>
        <w:pStyle w:val="ListParagraph"/>
        <w:numPr>
          <w:ilvl w:val="0"/>
          <w:numId w:val="28"/>
        </w:numPr>
        <w:rPr>
          <w:b/>
        </w:rPr>
      </w:pPr>
      <w:r w:rsidRPr="00242CB9">
        <w:rPr>
          <w:b/>
        </w:rPr>
        <w:t>MaxEpochs: 200</w:t>
      </w:r>
    </w:p>
    <w:p w14:paraId="6D5E09DF" w14:textId="77777777" w:rsidR="000D1492" w:rsidRPr="00242CB9" w:rsidRDefault="000D1492" w:rsidP="000D1492">
      <w:pPr>
        <w:pStyle w:val="ListParagraph"/>
        <w:numPr>
          <w:ilvl w:val="0"/>
          <w:numId w:val="28"/>
        </w:numPr>
        <w:rPr>
          <w:b/>
        </w:rPr>
      </w:pPr>
      <w:r w:rsidRPr="00242CB9">
        <w:rPr>
          <w:b/>
        </w:rPr>
        <w:t>SparsityProportion: 0.1</w:t>
      </w:r>
    </w:p>
    <w:p w14:paraId="4BAD8EB8" w14:textId="77777777" w:rsidR="000D1492" w:rsidRPr="00242CB9" w:rsidRDefault="000D1492" w:rsidP="000D1492">
      <w:pPr>
        <w:pStyle w:val="ListParagraph"/>
        <w:numPr>
          <w:ilvl w:val="0"/>
          <w:numId w:val="28"/>
        </w:numPr>
        <w:rPr>
          <w:b/>
        </w:rPr>
      </w:pPr>
      <w:r w:rsidRPr="00242CB9">
        <w:rPr>
          <w:b/>
        </w:rPr>
        <w:t>SparsityRegularization: 10</w:t>
      </w:r>
    </w:p>
    <w:p w14:paraId="5C491976" w14:textId="77777777" w:rsidR="000D1492" w:rsidRPr="00242CB9" w:rsidRDefault="000D1492" w:rsidP="000D1492">
      <w:pPr>
        <w:pStyle w:val="ListParagraph"/>
        <w:numPr>
          <w:ilvl w:val="0"/>
          <w:numId w:val="30"/>
        </w:numPr>
        <w:rPr>
          <w:b/>
          <w:i/>
        </w:rPr>
      </w:pPr>
      <w:r w:rsidRPr="00242CB9">
        <w:rPr>
          <w:b/>
          <w:i/>
        </w:rPr>
        <w:t>Number of Neurons in the Hidden Layers</w:t>
      </w:r>
    </w:p>
    <w:p w14:paraId="7B629DED" w14:textId="77777777" w:rsidR="000D1492" w:rsidRPr="00242CB9" w:rsidRDefault="000D1492" w:rsidP="000D1492">
      <w:pPr>
        <w:pStyle w:val="ListParagraph"/>
        <w:rPr>
          <w:i/>
        </w:rPr>
      </w:pPr>
      <w:r w:rsidRPr="00242CB9">
        <w:rPr>
          <w:i/>
        </w:rPr>
        <w:t>Hidden Neurons of First Autoencoder = [400, 300, 200, 100]</w:t>
      </w:r>
    </w:p>
    <w:p w14:paraId="11519A0A" w14:textId="77777777" w:rsidR="000D1492" w:rsidRPr="00242CB9" w:rsidRDefault="000D1492" w:rsidP="000D1492">
      <w:pPr>
        <w:pStyle w:val="ListParagraph"/>
        <w:rPr>
          <w:i/>
        </w:rPr>
      </w:pPr>
      <w:r w:rsidRPr="00242CB9">
        <w:rPr>
          <w:i/>
        </w:rPr>
        <w:t>Hidden Neurons of the Second Autoencoder = [200, 100, 50]</w:t>
      </w:r>
    </w:p>
    <w:p w14:paraId="028F3EBD" w14:textId="77777777" w:rsidR="000D1492" w:rsidRPr="001C0E48" w:rsidRDefault="000D1492" w:rsidP="000D1492">
      <w:pPr>
        <w:pStyle w:val="ListParagraph"/>
        <w:numPr>
          <w:ilvl w:val="0"/>
          <w:numId w:val="30"/>
        </w:numPr>
        <w:rPr>
          <w:b/>
          <w:i/>
        </w:rPr>
      </w:pPr>
      <w:r w:rsidRPr="001C0E48">
        <w:rPr>
          <w:b/>
          <w:i/>
        </w:rPr>
        <w:t>Sparsity Proprotion and Sparsity Regularization Coefficient</w:t>
      </w:r>
    </w:p>
    <w:p w14:paraId="4C66889D" w14:textId="77777777" w:rsidR="000D1492" w:rsidRPr="001C0E48" w:rsidRDefault="000D1492" w:rsidP="000D1492">
      <w:pPr>
        <w:pStyle w:val="ListParagraph"/>
        <w:rPr>
          <w:b/>
        </w:rPr>
      </w:pPr>
      <w:r w:rsidRPr="001C0E48">
        <w:rPr>
          <w:b/>
        </w:rPr>
        <w:t>Best Hidden Neurons for the First Hidden Layer: 300</w:t>
      </w:r>
    </w:p>
    <w:p w14:paraId="1493D278" w14:textId="77777777" w:rsidR="000D1492" w:rsidRPr="001C0E48" w:rsidRDefault="000D1492" w:rsidP="000D1492">
      <w:pPr>
        <w:pStyle w:val="ListParagraph"/>
        <w:rPr>
          <w:b/>
        </w:rPr>
      </w:pPr>
      <w:r w:rsidRPr="001C0E48">
        <w:rPr>
          <w:b/>
        </w:rPr>
        <w:t>Best Hidden Neurons for the Second Hidden Layer: 100</w:t>
      </w:r>
    </w:p>
    <w:p w14:paraId="05FE1180" w14:textId="77777777" w:rsidR="000D1492" w:rsidRPr="001C0E48" w:rsidRDefault="000D1492" w:rsidP="000D1492">
      <w:pPr>
        <w:pStyle w:val="ListParagraph"/>
        <w:rPr>
          <w:i/>
        </w:rPr>
      </w:pPr>
      <w:r w:rsidRPr="001C0E48">
        <w:rPr>
          <w:i/>
        </w:rPr>
        <w:t>sparsity_regs = [1, 4, 7, 10]</w:t>
      </w:r>
    </w:p>
    <w:p w14:paraId="7EF20F0C" w14:textId="77777777" w:rsidR="000D1492" w:rsidRPr="001C0E48" w:rsidRDefault="000D1492" w:rsidP="000D1492">
      <w:pPr>
        <w:pStyle w:val="ListParagraph"/>
        <w:rPr>
          <w:i/>
        </w:rPr>
      </w:pPr>
      <w:r w:rsidRPr="001C0E48">
        <w:rPr>
          <w:i/>
        </w:rPr>
        <w:t>sparsity_props = [0.1, 0.2, 0.3]</w:t>
      </w:r>
    </w:p>
    <w:p w14:paraId="33BD4B21" w14:textId="39EC61B1" w:rsidR="000D1492" w:rsidRDefault="000D1492" w:rsidP="008914A4">
      <w:pPr>
        <w:pStyle w:val="Image"/>
      </w:pPr>
      <w:r>
        <w:rPr>
          <w:noProof/>
          <w:lang w:eastAsia="en-GB"/>
        </w:rPr>
        <w:lastRenderedPageBreak/>
        <w:drawing>
          <wp:inline distT="0" distB="0" distL="0" distR="0" wp14:anchorId="2BA78443" wp14:editId="7C829DCB">
            <wp:extent cx="4622800" cy="792480"/>
            <wp:effectExtent l="0" t="0" r="0" b="0"/>
            <wp:docPr id="53" name="Picture 53" descr="Project2/Part2-autoencoders/Results/architectures/third_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ject2/Part2-autoencoders/Results/architectures/third_stack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2800" cy="792480"/>
                    </a:xfrm>
                    <a:prstGeom prst="rect">
                      <a:avLst/>
                    </a:prstGeom>
                    <a:noFill/>
                    <a:ln>
                      <a:noFill/>
                    </a:ln>
                  </pic:spPr>
                </pic:pic>
              </a:graphicData>
            </a:graphic>
          </wp:inline>
        </w:drawing>
      </w:r>
    </w:p>
    <w:p w14:paraId="7FF8068E" w14:textId="77777777" w:rsidR="000D1492" w:rsidRDefault="000D1492" w:rsidP="000D1492">
      <w:pPr>
        <w:pStyle w:val="Caption"/>
      </w:pPr>
      <w:r>
        <w:t xml:space="preserve">Figure </w:t>
      </w:r>
      <w:fldSimple w:instr=" SEQ Figure \* ARABIC ">
        <w:r w:rsidR="00DA3C6A">
          <w:rPr>
            <w:noProof/>
          </w:rPr>
          <w:t>33</w:t>
        </w:r>
      </w:fldSimple>
      <w:r>
        <w:t>. Network Model for the Third Experiment</w:t>
      </w:r>
    </w:p>
    <w:p w14:paraId="6920600F" w14:textId="77777777" w:rsidR="000D1492" w:rsidRDefault="000D1492" w:rsidP="00D33BD6">
      <w:pPr>
        <w:ind w:firstLine="720"/>
      </w:pPr>
      <w:r>
        <w:t>In this experiment, the softmax layer receives the intermediate representation from the second autoencoder as the input features.  This layer is trained using the training image labels and tested using the testing image data and testing image labels to evaluate the performance.  The accuracy of each model is compared using confusion matrix.</w:t>
      </w:r>
    </w:p>
    <w:p w14:paraId="1A11FDA3" w14:textId="4E0A955E" w:rsidR="000D1492" w:rsidRDefault="000D1492" w:rsidP="000D1492">
      <w:r>
        <w:rPr>
          <w:noProof/>
          <w:lang w:eastAsia="en-GB"/>
        </w:rPr>
        <w:drawing>
          <wp:inline distT="0" distB="0" distL="0" distR="0" wp14:anchorId="5489BDF4" wp14:editId="1F8BB77A">
            <wp:extent cx="5730240" cy="772160"/>
            <wp:effectExtent l="0" t="0" r="1016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772160"/>
                    </a:xfrm>
                    <a:prstGeom prst="rect">
                      <a:avLst/>
                    </a:prstGeom>
                    <a:noFill/>
                    <a:ln>
                      <a:noFill/>
                    </a:ln>
                  </pic:spPr>
                </pic:pic>
              </a:graphicData>
            </a:graphic>
          </wp:inline>
        </w:drawing>
      </w:r>
    </w:p>
    <w:p w14:paraId="3F3C160E" w14:textId="77777777" w:rsidR="000D1492" w:rsidRDefault="000D1492" w:rsidP="000D1492">
      <w:pPr>
        <w:pStyle w:val="Caption"/>
      </w:pPr>
      <w:r>
        <w:t xml:space="preserve">Figure </w:t>
      </w:r>
      <w:fldSimple w:instr=" SEQ Figure \* ARABIC ">
        <w:r w:rsidR="00DA3C6A">
          <w:rPr>
            <w:noProof/>
          </w:rPr>
          <w:t>34</w:t>
        </w:r>
      </w:fldSimple>
      <w:r>
        <w:t>. Autoencoders in the Third Experiment</w:t>
      </w:r>
    </w:p>
    <w:p w14:paraId="7F26E7A1" w14:textId="77777777" w:rsidR="000D1492" w:rsidRDefault="000D1492" w:rsidP="000D1492">
      <w:r>
        <w:tab/>
        <w:t>Similar to part 3.2, in order to compare between the reconstruction errors of each models, the image needs to be decoded back to the original data by using decoders.</w:t>
      </w:r>
    </w:p>
    <w:p w14:paraId="129115CF" w14:textId="77777777" w:rsidR="000D1492" w:rsidRPr="008914A4" w:rsidRDefault="000D1492" w:rsidP="000D1492">
      <w:pPr>
        <w:pStyle w:val="ListParagraph"/>
        <w:numPr>
          <w:ilvl w:val="0"/>
          <w:numId w:val="30"/>
        </w:numPr>
        <w:rPr>
          <w:b/>
          <w:i/>
        </w:rPr>
      </w:pPr>
      <w:r w:rsidRPr="008914A4">
        <w:rPr>
          <w:b/>
          <w:i/>
        </w:rPr>
        <w:t xml:space="preserve">Stacked Neural Network </w:t>
      </w:r>
    </w:p>
    <w:p w14:paraId="62FE65A9" w14:textId="77777777" w:rsidR="000D1492" w:rsidRDefault="000D1492" w:rsidP="000D1492">
      <w:r>
        <w:tab/>
        <w:t xml:space="preserve">For the deep network experiment, the size of the hidden representation of the layer must match the input size of the next layer or network in the stack.  The first input argument of the stacked network is the input argument of the first autoencoder.  The output from the first encoder is the input of the second autoencoder in the stacked network. The output from the second encoder is the input argument to the final layer of in the stacked network, the softmax layer.  We used the best parameters obtained in the previous experiment which were 300-100 hidden neurons in the first and second autoencoder.  </w:t>
      </w:r>
    </w:p>
    <w:p w14:paraId="548EFED4" w14:textId="77777777" w:rsidR="000D1492" w:rsidRDefault="000D1492" w:rsidP="000D1492">
      <w:pPr>
        <w:pStyle w:val="Heading1"/>
        <w:numPr>
          <w:ilvl w:val="0"/>
          <w:numId w:val="26"/>
        </w:numPr>
      </w:pPr>
      <w:bookmarkStart w:id="46" w:name="_Toc466460867"/>
      <w:r>
        <w:t>Results and Analysis</w:t>
      </w:r>
      <w:bookmarkEnd w:id="46"/>
    </w:p>
    <w:p w14:paraId="0CD2DD37" w14:textId="77777777" w:rsidR="000D1492" w:rsidRDefault="000D1492" w:rsidP="0064377E">
      <w:pPr>
        <w:ind w:firstLine="720"/>
      </w:pPr>
      <w:r>
        <w:t xml:space="preserve">In this section, the results of different hyper parameters will be discussed.  The comparison method will Mean Squared Errors (MSE) between inputs and its reconstructed output.  This MSE obtained from experimenting with various hyper parameters will be displayed as a diagram and a table in each experiment.  For reconstruction results, we will have a table. The first row (or the first 2 rows for multiple autoencoders) will show the weight visualizations while the last row displays the reconstructed image.  Note that for the reconstruction results, we will only compare and discuss the best and worst hyper parameters observed during the experiment. The best and worst hyper parameters of an experiment is defined as those parameters that generate the lowest and highest MSE errors respectively.  </w:t>
      </w:r>
    </w:p>
    <w:p w14:paraId="107D446D" w14:textId="77777777" w:rsidR="000D1492" w:rsidRDefault="000D1492" w:rsidP="000D1492">
      <w:r>
        <w:t>Below is the original test image data used to evaluate the models.</w:t>
      </w:r>
    </w:p>
    <w:p w14:paraId="30B6BAFA" w14:textId="37C00B6F" w:rsidR="000D1492" w:rsidRDefault="000D1492" w:rsidP="00B341F5">
      <w:pPr>
        <w:pStyle w:val="Image"/>
      </w:pPr>
      <w:r>
        <w:rPr>
          <w:noProof/>
          <w:lang w:eastAsia="en-GB"/>
        </w:rPr>
        <w:drawing>
          <wp:inline distT="0" distB="0" distL="0" distR="0" wp14:anchorId="43491BA6" wp14:editId="79B53505">
            <wp:extent cx="2580640" cy="2042160"/>
            <wp:effectExtent l="0" t="0" r="1016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6">
                      <a:extLst>
                        <a:ext uri="{28A0092B-C50C-407E-A947-70E740481C1C}">
                          <a14:useLocalDpi xmlns:a14="http://schemas.microsoft.com/office/drawing/2010/main" val="0"/>
                        </a:ext>
                      </a:extLst>
                    </a:blip>
                    <a:srcRect l="13115" t="7353" r="9724" b="11005"/>
                    <a:stretch>
                      <a:fillRect/>
                    </a:stretch>
                  </pic:blipFill>
                  <pic:spPr bwMode="auto">
                    <a:xfrm>
                      <a:off x="0" y="0"/>
                      <a:ext cx="2580640" cy="2042160"/>
                    </a:xfrm>
                    <a:prstGeom prst="rect">
                      <a:avLst/>
                    </a:prstGeom>
                    <a:noFill/>
                    <a:ln>
                      <a:noFill/>
                    </a:ln>
                  </pic:spPr>
                </pic:pic>
              </a:graphicData>
            </a:graphic>
          </wp:inline>
        </w:drawing>
      </w:r>
    </w:p>
    <w:p w14:paraId="6D2FD731" w14:textId="77777777" w:rsidR="000D1492" w:rsidRDefault="000D1492" w:rsidP="000D1492">
      <w:pPr>
        <w:pStyle w:val="Caption"/>
      </w:pPr>
      <w:r>
        <w:t xml:space="preserve">Figure </w:t>
      </w:r>
      <w:fldSimple w:instr=" SEQ Figure \* ARABIC ">
        <w:r w:rsidR="00DA3C6A">
          <w:rPr>
            <w:noProof/>
          </w:rPr>
          <w:t>35</w:t>
        </w:r>
      </w:fldSimple>
      <w:r>
        <w:t>. Original Test Image</w:t>
      </w:r>
    </w:p>
    <w:p w14:paraId="5F5F72DA" w14:textId="77777777" w:rsidR="000D1492" w:rsidRDefault="000D1492" w:rsidP="000D1492">
      <w:pPr>
        <w:pStyle w:val="Heading2"/>
        <w:numPr>
          <w:ilvl w:val="1"/>
          <w:numId w:val="26"/>
        </w:numPr>
      </w:pPr>
      <w:bookmarkStart w:id="47" w:name="_Toc466460868"/>
      <w:r>
        <w:lastRenderedPageBreak/>
        <w:t>Model with 1 Autoencoder layer</w:t>
      </w:r>
      <w:bookmarkEnd w:id="47"/>
    </w:p>
    <w:p w14:paraId="6BC5FF5E" w14:textId="77777777" w:rsidR="000D1492" w:rsidRDefault="000D1492" w:rsidP="000D1492">
      <w:pPr>
        <w:pStyle w:val="Heading3"/>
        <w:numPr>
          <w:ilvl w:val="2"/>
          <w:numId w:val="26"/>
        </w:numPr>
      </w:pPr>
      <w:bookmarkStart w:id="48" w:name="_Toc466460869"/>
      <w:r>
        <w:t>Number of Epochs</w:t>
      </w:r>
      <w:bookmarkEnd w:id="48"/>
    </w:p>
    <w:p w14:paraId="25E2A1C0" w14:textId="77777777" w:rsidR="000D1492" w:rsidRDefault="000D1492" w:rsidP="000D1492">
      <w:pPr>
        <w:pStyle w:val="Heading4"/>
        <w:numPr>
          <w:ilvl w:val="3"/>
          <w:numId w:val="26"/>
        </w:numPr>
      </w:pPr>
      <w:r>
        <w:t>MSE</w:t>
      </w:r>
    </w:p>
    <w:p w14:paraId="02640C1C" w14:textId="1D097244" w:rsidR="000D1492" w:rsidRDefault="000D1492" w:rsidP="000D1492">
      <w:r>
        <w:rPr>
          <w:noProof/>
          <w:lang w:eastAsia="en-GB"/>
        </w:rPr>
        <w:drawing>
          <wp:inline distT="0" distB="0" distL="0" distR="0" wp14:anchorId="66B67942" wp14:editId="51C8BD0D">
            <wp:extent cx="5191760" cy="2722880"/>
            <wp:effectExtent l="0" t="0" r="15240" b="2032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3313AFA" w14:textId="77777777" w:rsidR="000D1492" w:rsidRDefault="000D1492" w:rsidP="000D1492">
      <w:pPr>
        <w:pStyle w:val="Caption"/>
        <w:rPr>
          <w:rFonts w:cs="Times New Roman"/>
        </w:rPr>
      </w:pPr>
      <w:r>
        <w:t xml:space="preserve">Figure </w:t>
      </w:r>
      <w:fldSimple w:instr=" SEQ Figure \* ARABIC ">
        <w:r w:rsidR="00DA3C6A">
          <w:rPr>
            <w:noProof/>
          </w:rPr>
          <w:t>36</w:t>
        </w:r>
      </w:fldSimple>
      <w:r>
        <w:t>. MSE Plot of Various Max Epoch Size</w:t>
      </w:r>
    </w:p>
    <w:p w14:paraId="22B07A7E" w14:textId="77777777" w:rsidR="000D1492" w:rsidRDefault="000D1492" w:rsidP="000D1492">
      <w:r>
        <w:tab/>
        <w:t xml:space="preserve">As seen in the diagram and the table above, we can see the inverse relation between MSE and epoch size.  As we increase the number of epochs, the backpropagation will continue to optimize the network by minimising the MSE, hence the MSE will decrease as the number of epochs in increased.  The highest epoch size, 1000 epochs, gives the best MSE of 244.36 while the lowest epochs, 100 gives the worst MSE of 812.437. </w:t>
      </w:r>
    </w:p>
    <w:tbl>
      <w:tblPr>
        <w:tblStyle w:val="TableGrid"/>
        <w:tblW w:w="0" w:type="auto"/>
        <w:jc w:val="center"/>
        <w:tblLook w:val="04A0" w:firstRow="1" w:lastRow="0" w:firstColumn="1" w:lastColumn="0" w:noHBand="0" w:noVBand="1"/>
      </w:tblPr>
      <w:tblGrid>
        <w:gridCol w:w="1370"/>
        <w:gridCol w:w="1530"/>
      </w:tblGrid>
      <w:tr w:rsidR="000D1492" w14:paraId="653ACDD0" w14:textId="77777777" w:rsidTr="000D1492">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757ECF1" w14:textId="77777777" w:rsidR="000D1492" w:rsidRDefault="000D1492" w:rsidP="00133869">
            <w:pPr>
              <w:pStyle w:val="TableTitle"/>
            </w:pPr>
            <w:r>
              <w:t>Best Epoch</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9CA18" w14:textId="77777777" w:rsidR="000D1492" w:rsidRDefault="000D1492" w:rsidP="00133869">
            <w:pPr>
              <w:pStyle w:val="TableTitle"/>
            </w:pPr>
            <w:r>
              <w:t>Lowest MSE</w:t>
            </w:r>
          </w:p>
        </w:tc>
      </w:tr>
      <w:tr w:rsidR="000D1492" w14:paraId="036BE826" w14:textId="77777777" w:rsidTr="000D1492">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BF68F43" w14:textId="77777777" w:rsidR="000D1492" w:rsidRDefault="000D1492" w:rsidP="00133869">
            <w:pPr>
              <w:pStyle w:val="Image"/>
            </w:pPr>
            <w:r>
              <w:t>1000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5CE2C9FD" w14:textId="77777777" w:rsidR="000D1492" w:rsidRDefault="000D1492" w:rsidP="00133869">
            <w:pPr>
              <w:pStyle w:val="Image"/>
            </w:pPr>
            <w:r>
              <w:t>244.36</w:t>
            </w:r>
          </w:p>
        </w:tc>
      </w:tr>
    </w:tbl>
    <w:p w14:paraId="5DB5A93C" w14:textId="77777777" w:rsidR="000D1492" w:rsidRDefault="000D1492" w:rsidP="000D1492">
      <w:pPr>
        <w:pStyle w:val="Heading4"/>
        <w:numPr>
          <w:ilvl w:val="3"/>
          <w:numId w:val="26"/>
        </w:numPr>
      </w:pPr>
      <w:r>
        <w:t>Reconstruction</w:t>
      </w:r>
    </w:p>
    <w:tbl>
      <w:tblPr>
        <w:tblStyle w:val="TableGrid"/>
        <w:tblW w:w="0" w:type="auto"/>
        <w:tblLook w:val="04A0" w:firstRow="1" w:lastRow="0" w:firstColumn="1" w:lastColumn="0" w:noHBand="0" w:noVBand="1"/>
      </w:tblPr>
      <w:tblGrid>
        <w:gridCol w:w="4505"/>
        <w:gridCol w:w="4505"/>
      </w:tblGrid>
      <w:tr w:rsidR="000D1492" w14:paraId="1A58F30F" w14:textId="77777777" w:rsidTr="000D1492">
        <w:tc>
          <w:tcPr>
            <w:tcW w:w="4505" w:type="dxa"/>
            <w:tcBorders>
              <w:top w:val="single" w:sz="4" w:space="0" w:color="auto"/>
              <w:left w:val="single" w:sz="4" w:space="0" w:color="auto"/>
              <w:bottom w:val="nil"/>
              <w:right w:val="single" w:sz="4" w:space="0" w:color="auto"/>
            </w:tcBorders>
            <w:vAlign w:val="center"/>
            <w:hideMark/>
          </w:tcPr>
          <w:p w14:paraId="1D2A3BD0" w14:textId="77777777" w:rsidR="000D1492" w:rsidRDefault="000D1492" w:rsidP="00133869">
            <w:pPr>
              <w:pStyle w:val="TableTitle"/>
            </w:pPr>
            <w:r>
              <w:t xml:space="preserve">Worst MSE Error (100 epochs) </w:t>
            </w:r>
            <w:r>
              <w:sym w:font="Symbol" w:char="00BB"/>
            </w:r>
            <w:r>
              <w:t xml:space="preserve"> 812</w:t>
            </w:r>
          </w:p>
        </w:tc>
        <w:tc>
          <w:tcPr>
            <w:tcW w:w="4505" w:type="dxa"/>
            <w:tcBorders>
              <w:top w:val="single" w:sz="4" w:space="0" w:color="auto"/>
              <w:left w:val="single" w:sz="4" w:space="0" w:color="auto"/>
              <w:bottom w:val="nil"/>
              <w:right w:val="single" w:sz="4" w:space="0" w:color="auto"/>
            </w:tcBorders>
            <w:vAlign w:val="center"/>
            <w:hideMark/>
          </w:tcPr>
          <w:p w14:paraId="78456C4E" w14:textId="77777777" w:rsidR="000D1492" w:rsidRDefault="000D1492" w:rsidP="00133869">
            <w:pPr>
              <w:pStyle w:val="TableTitle"/>
            </w:pPr>
            <w:r>
              <w:t xml:space="preserve">Best MSE Error (1000 epochs) </w:t>
            </w:r>
            <w:r>
              <w:sym w:font="Symbol" w:char="00BB"/>
            </w:r>
            <w:r>
              <w:t xml:space="preserve"> 244.36</w:t>
            </w:r>
          </w:p>
        </w:tc>
      </w:tr>
      <w:tr w:rsidR="000D1492" w14:paraId="3BEFBFB8" w14:textId="77777777" w:rsidTr="000D1492">
        <w:tc>
          <w:tcPr>
            <w:tcW w:w="4505" w:type="dxa"/>
            <w:tcBorders>
              <w:top w:val="nil"/>
              <w:left w:val="single" w:sz="4" w:space="0" w:color="auto"/>
              <w:bottom w:val="nil"/>
              <w:right w:val="single" w:sz="4" w:space="0" w:color="auto"/>
            </w:tcBorders>
            <w:vAlign w:val="center"/>
            <w:hideMark/>
          </w:tcPr>
          <w:p w14:paraId="617150B4" w14:textId="36090316" w:rsidR="000D1492" w:rsidRDefault="000D1492" w:rsidP="00133869">
            <w:pPr>
              <w:pStyle w:val="TableTitle"/>
            </w:pPr>
            <w:r>
              <w:rPr>
                <w:noProof/>
                <w:lang w:eastAsia="en-GB"/>
              </w:rPr>
              <w:drawing>
                <wp:inline distT="0" distB="0" distL="0" distR="0" wp14:anchorId="0156BD89" wp14:editId="46D0097E">
                  <wp:extent cx="2529840" cy="2489200"/>
                  <wp:effectExtent l="0" t="0" r="10160" b="0"/>
                  <wp:docPr id="49" name="Picture 49" descr="Part2-autoencoders/Results/part1/weights/weights_epoch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rt2-autoencoders/Results/part1/weights/weights_epoch10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9840" cy="2489200"/>
                          </a:xfrm>
                          <a:prstGeom prst="rect">
                            <a:avLst/>
                          </a:prstGeom>
                          <a:noFill/>
                          <a:ln>
                            <a:noFill/>
                          </a:ln>
                        </pic:spPr>
                      </pic:pic>
                    </a:graphicData>
                  </a:graphic>
                </wp:inline>
              </w:drawing>
            </w:r>
          </w:p>
        </w:tc>
        <w:tc>
          <w:tcPr>
            <w:tcW w:w="4505" w:type="dxa"/>
            <w:tcBorders>
              <w:top w:val="nil"/>
              <w:left w:val="single" w:sz="4" w:space="0" w:color="auto"/>
              <w:bottom w:val="nil"/>
              <w:right w:val="single" w:sz="4" w:space="0" w:color="auto"/>
            </w:tcBorders>
            <w:vAlign w:val="center"/>
            <w:hideMark/>
          </w:tcPr>
          <w:p w14:paraId="5331E374" w14:textId="66AA448A" w:rsidR="000D1492" w:rsidRDefault="000D1492" w:rsidP="00133869">
            <w:pPr>
              <w:pStyle w:val="TableTitle"/>
            </w:pPr>
            <w:r>
              <w:rPr>
                <w:noProof/>
                <w:lang w:eastAsia="en-GB"/>
              </w:rPr>
              <w:drawing>
                <wp:inline distT="0" distB="0" distL="0" distR="0" wp14:anchorId="77B1DB1A" wp14:editId="20EAB18D">
                  <wp:extent cx="2529840" cy="2489200"/>
                  <wp:effectExtent l="0" t="0" r="10160" b="0"/>
                  <wp:docPr id="48" name="Picture 48" descr="Part2-autoencoders/Results/part1/weights/weights_epoch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rt2-autoencoders/Results/part1/weights/weights_epoch100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9840" cy="2489200"/>
                          </a:xfrm>
                          <a:prstGeom prst="rect">
                            <a:avLst/>
                          </a:prstGeom>
                          <a:noFill/>
                          <a:ln>
                            <a:noFill/>
                          </a:ln>
                        </pic:spPr>
                      </pic:pic>
                    </a:graphicData>
                  </a:graphic>
                </wp:inline>
              </w:drawing>
            </w:r>
          </w:p>
        </w:tc>
      </w:tr>
      <w:tr w:rsidR="000D1492" w14:paraId="3F3E150C" w14:textId="77777777" w:rsidTr="000D1492">
        <w:tc>
          <w:tcPr>
            <w:tcW w:w="4505" w:type="dxa"/>
            <w:tcBorders>
              <w:top w:val="nil"/>
              <w:left w:val="single" w:sz="4" w:space="0" w:color="auto"/>
              <w:bottom w:val="single" w:sz="4" w:space="0" w:color="auto"/>
              <w:right w:val="single" w:sz="4" w:space="0" w:color="auto"/>
            </w:tcBorders>
            <w:vAlign w:val="center"/>
            <w:hideMark/>
          </w:tcPr>
          <w:p w14:paraId="779AC2DE" w14:textId="6B8FE8BD" w:rsidR="000D1492" w:rsidRDefault="000D1492" w:rsidP="00133869">
            <w:pPr>
              <w:pStyle w:val="TableTitle"/>
            </w:pPr>
            <w:r>
              <w:rPr>
                <w:noProof/>
                <w:lang w:eastAsia="en-GB"/>
              </w:rPr>
              <w:lastRenderedPageBreak/>
              <w:drawing>
                <wp:inline distT="0" distB="0" distL="0" distR="0" wp14:anchorId="7D2F6656" wp14:editId="444A2590">
                  <wp:extent cx="2529840" cy="2011680"/>
                  <wp:effectExtent l="0" t="0" r="10160" b="0"/>
                  <wp:docPr id="47" name="Picture 47" descr="Part2-autoencoders/Results/part1/reconstructed/autoenc1_reconstructed_epoch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rt2-autoencoders/Results/part1/reconstructed/autoenc1_reconstructed_epoch10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9840" cy="2011680"/>
                          </a:xfrm>
                          <a:prstGeom prst="rect">
                            <a:avLst/>
                          </a:prstGeom>
                          <a:noFill/>
                          <a:ln>
                            <a:noFill/>
                          </a:ln>
                        </pic:spPr>
                      </pic:pic>
                    </a:graphicData>
                  </a:graphic>
                </wp:inline>
              </w:drawing>
            </w:r>
          </w:p>
        </w:tc>
        <w:tc>
          <w:tcPr>
            <w:tcW w:w="4505" w:type="dxa"/>
            <w:tcBorders>
              <w:top w:val="nil"/>
              <w:left w:val="single" w:sz="4" w:space="0" w:color="auto"/>
              <w:bottom w:val="single" w:sz="4" w:space="0" w:color="auto"/>
              <w:right w:val="single" w:sz="4" w:space="0" w:color="auto"/>
            </w:tcBorders>
            <w:vAlign w:val="center"/>
            <w:hideMark/>
          </w:tcPr>
          <w:p w14:paraId="0732B45D" w14:textId="35BF946F" w:rsidR="000D1492" w:rsidRDefault="000D1492" w:rsidP="00133869">
            <w:pPr>
              <w:pStyle w:val="TableTitle"/>
            </w:pPr>
            <w:r>
              <w:rPr>
                <w:noProof/>
                <w:lang w:eastAsia="en-GB"/>
              </w:rPr>
              <w:drawing>
                <wp:inline distT="0" distB="0" distL="0" distR="0" wp14:anchorId="1E75DA38" wp14:editId="7DBC240A">
                  <wp:extent cx="2529840" cy="2011680"/>
                  <wp:effectExtent l="0" t="0" r="10160" b="0"/>
                  <wp:docPr id="46" name="Picture 46" descr="Part2-autoencoders/Results/part1/reconstructed/autoenc1_reconstructed_epoch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rt2-autoencoders/Results/part1/reconstructed/autoenc1_reconstructed_epoch100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9840" cy="2011680"/>
                          </a:xfrm>
                          <a:prstGeom prst="rect">
                            <a:avLst/>
                          </a:prstGeom>
                          <a:noFill/>
                          <a:ln>
                            <a:noFill/>
                          </a:ln>
                        </pic:spPr>
                      </pic:pic>
                    </a:graphicData>
                  </a:graphic>
                </wp:inline>
              </w:drawing>
            </w:r>
          </w:p>
        </w:tc>
      </w:tr>
    </w:tbl>
    <w:p w14:paraId="4BBA4F37" w14:textId="77777777" w:rsidR="000D1492" w:rsidRDefault="000D1492" w:rsidP="00EA4191">
      <w:pPr>
        <w:ind w:firstLine="720"/>
      </w:pPr>
      <w:r>
        <w:t xml:space="preserve">As visualized above, model with 1000 epochs gives a reconstructed image that looks closer to the original image compared to the 100 epochs.  The reason is because the model with 1000 epochs can learn more information about the input features because of the cost function minimization in backpropagation algorithm, hence this model stores better weights/features that best represent the image features than other models with lower epochs. </w:t>
      </w:r>
    </w:p>
    <w:p w14:paraId="457DD35C" w14:textId="77777777" w:rsidR="000D1492" w:rsidRDefault="000D1492" w:rsidP="000D1492">
      <w:pPr>
        <w:pStyle w:val="Heading3"/>
        <w:numPr>
          <w:ilvl w:val="2"/>
          <w:numId w:val="26"/>
        </w:numPr>
      </w:pPr>
      <w:bookmarkStart w:id="49" w:name="_Toc466460870"/>
      <w:r>
        <w:t>Sparsity Proportions and Sparsity Regularization Coefficients</w:t>
      </w:r>
      <w:bookmarkEnd w:id="49"/>
    </w:p>
    <w:p w14:paraId="07225D39" w14:textId="77777777" w:rsidR="000D1492" w:rsidRDefault="000D1492" w:rsidP="000D1492">
      <w:pPr>
        <w:pStyle w:val="Heading4"/>
        <w:numPr>
          <w:ilvl w:val="3"/>
          <w:numId w:val="26"/>
        </w:numPr>
      </w:pPr>
      <w:r>
        <w:t>MSE</w:t>
      </w:r>
    </w:p>
    <w:p w14:paraId="4C5EFD4B" w14:textId="47E6E07C" w:rsidR="000D1492" w:rsidRDefault="000D1492" w:rsidP="000D1492">
      <w:r>
        <w:rPr>
          <w:noProof/>
          <w:lang w:eastAsia="en-GB"/>
        </w:rPr>
        <w:drawing>
          <wp:inline distT="0" distB="0" distL="0" distR="0" wp14:anchorId="2A415C41" wp14:editId="2003ABEA">
            <wp:extent cx="5364480" cy="2804160"/>
            <wp:effectExtent l="0" t="0" r="20320" b="15240"/>
            <wp:docPr id="60"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327F8D0" w14:textId="77777777" w:rsidR="000D1492" w:rsidRDefault="000D1492" w:rsidP="000D1492">
      <w:pPr>
        <w:pStyle w:val="Caption"/>
      </w:pPr>
      <w:r>
        <w:t xml:space="preserve">Figure </w:t>
      </w:r>
      <w:fldSimple w:instr=" SEQ Figure \* ARABIC ">
        <w:r w:rsidR="00DA3C6A">
          <w:rPr>
            <w:noProof/>
          </w:rPr>
          <w:t>37</w:t>
        </w:r>
      </w:fldSimple>
      <w:r>
        <w:t>. MSE Plot of Various Sparsity Proportion and Sparsity Regularization Pairs</w:t>
      </w:r>
    </w:p>
    <w:p w14:paraId="5F814A35" w14:textId="77777777" w:rsidR="000D1492" w:rsidRDefault="000D1492" w:rsidP="000D1492">
      <w:r>
        <w:tab/>
        <w:t xml:space="preserve">From the plot and the table, we can see that there seems to be no correlation between sparsity and MSE, nor sparsity proportion and sparsity regularization, this is shown by the random and imbalanced fluctuation of the MSE when the sparsity parameters are varied.  However, it can be seen that as we vary these parameters, the range between the lowest MSE = 226.9904 and highest MSE = 260.4396 is relatively small, only ~33.4 .  This means that for the network model with 50 hidden neurons, varying sparsity proportion into 0.01-0.3 and sparsity regularization into 1-10 does not really matter because these models generate MSE that fall within similar range.  We suspect this is because the size of the autoencoder is small (50 neurons only).  It is not a huge layer, so sparsity in this case is not significant.  Observing from the MSE results, the sparsity proportion of 0.1 and sparsity regularization of 10 generates the lowest MSE. </w:t>
      </w:r>
    </w:p>
    <w:tbl>
      <w:tblPr>
        <w:tblStyle w:val="TableGrid"/>
        <w:tblW w:w="0" w:type="auto"/>
        <w:jc w:val="center"/>
        <w:tblLook w:val="04A0" w:firstRow="1" w:lastRow="0" w:firstColumn="1" w:lastColumn="0" w:noHBand="0" w:noVBand="1"/>
      </w:tblPr>
      <w:tblGrid>
        <w:gridCol w:w="2763"/>
        <w:gridCol w:w="3150"/>
        <w:gridCol w:w="1530"/>
      </w:tblGrid>
      <w:tr w:rsidR="000D1492" w14:paraId="12F527A7" w14:textId="77777777" w:rsidTr="000D1492">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E08BCD3" w14:textId="77777777" w:rsidR="000D1492" w:rsidRDefault="000D1492" w:rsidP="00F27486">
            <w:pPr>
              <w:pStyle w:val="TableTitle"/>
            </w:pPr>
            <w:r>
              <w:t>Best Sparsity Proportion</w:t>
            </w:r>
          </w:p>
        </w:tc>
        <w:tc>
          <w:tcPr>
            <w:tcW w:w="0" w:type="auto"/>
            <w:tcBorders>
              <w:top w:val="single" w:sz="4" w:space="0" w:color="auto"/>
              <w:left w:val="single" w:sz="4" w:space="0" w:color="auto"/>
              <w:bottom w:val="single" w:sz="4" w:space="0" w:color="auto"/>
              <w:right w:val="single" w:sz="4" w:space="0" w:color="auto"/>
            </w:tcBorders>
            <w:hideMark/>
          </w:tcPr>
          <w:p w14:paraId="3040E83C" w14:textId="77777777" w:rsidR="000D1492" w:rsidRDefault="000D1492" w:rsidP="00F27486">
            <w:pPr>
              <w:pStyle w:val="TableTitle"/>
            </w:pPr>
            <w:r>
              <w:t>Best Sparsity Regularization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451A09C2" w14:textId="77777777" w:rsidR="000D1492" w:rsidRDefault="000D1492" w:rsidP="00F27486">
            <w:pPr>
              <w:pStyle w:val="TableTitle"/>
            </w:pPr>
            <w:r>
              <w:t>Lowest MSE</w:t>
            </w:r>
          </w:p>
        </w:tc>
      </w:tr>
      <w:tr w:rsidR="000D1492" w14:paraId="54ECA23A" w14:textId="77777777" w:rsidTr="000D1492">
        <w:trPr>
          <w:trHeight w:val="242"/>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1FEF2C7" w14:textId="77777777" w:rsidR="000D1492" w:rsidRDefault="000D1492" w:rsidP="00F27486">
            <w:pPr>
              <w:pStyle w:val="Image"/>
            </w:pPr>
            <w:r>
              <w:t>0.1</w:t>
            </w:r>
          </w:p>
        </w:tc>
        <w:tc>
          <w:tcPr>
            <w:tcW w:w="0" w:type="auto"/>
            <w:tcBorders>
              <w:top w:val="single" w:sz="4" w:space="0" w:color="auto"/>
              <w:left w:val="single" w:sz="4" w:space="0" w:color="auto"/>
              <w:bottom w:val="single" w:sz="4" w:space="0" w:color="auto"/>
              <w:right w:val="single" w:sz="4" w:space="0" w:color="auto"/>
            </w:tcBorders>
            <w:hideMark/>
          </w:tcPr>
          <w:p w14:paraId="0CB4B694" w14:textId="77777777" w:rsidR="000D1492" w:rsidRDefault="000D1492" w:rsidP="00F27486">
            <w:pPr>
              <w:pStyle w:val="Image"/>
            </w:pPr>
            <w: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0BCD1007" w14:textId="77777777" w:rsidR="000D1492" w:rsidRDefault="000D1492" w:rsidP="00F27486">
            <w:pPr>
              <w:pStyle w:val="Image"/>
            </w:pPr>
            <w:r>
              <w:t>226.9904</w:t>
            </w:r>
          </w:p>
        </w:tc>
      </w:tr>
    </w:tbl>
    <w:p w14:paraId="15186211" w14:textId="77777777" w:rsidR="000D1492" w:rsidRDefault="000D1492" w:rsidP="000D1492">
      <w:pPr>
        <w:pStyle w:val="Heading4"/>
        <w:numPr>
          <w:ilvl w:val="3"/>
          <w:numId w:val="26"/>
        </w:numPr>
      </w:pPr>
      <w:r>
        <w:lastRenderedPageBreak/>
        <w:t>Reconstruction</w:t>
      </w:r>
    </w:p>
    <w:tbl>
      <w:tblPr>
        <w:tblStyle w:val="TableGrid"/>
        <w:tblW w:w="0" w:type="auto"/>
        <w:jc w:val="center"/>
        <w:tblLook w:val="04A0" w:firstRow="1" w:lastRow="0" w:firstColumn="1" w:lastColumn="0" w:noHBand="0" w:noVBand="1"/>
      </w:tblPr>
      <w:tblGrid>
        <w:gridCol w:w="4505"/>
        <w:gridCol w:w="4505"/>
      </w:tblGrid>
      <w:tr w:rsidR="000D1492" w14:paraId="69345472" w14:textId="77777777" w:rsidTr="000D1492">
        <w:trPr>
          <w:jc w:val="center"/>
        </w:trPr>
        <w:tc>
          <w:tcPr>
            <w:tcW w:w="4505" w:type="dxa"/>
            <w:tcBorders>
              <w:top w:val="single" w:sz="4" w:space="0" w:color="auto"/>
              <w:left w:val="single" w:sz="4" w:space="0" w:color="auto"/>
              <w:bottom w:val="nil"/>
              <w:right w:val="single" w:sz="4" w:space="0" w:color="auto"/>
            </w:tcBorders>
            <w:vAlign w:val="center"/>
            <w:hideMark/>
          </w:tcPr>
          <w:p w14:paraId="6376D53B" w14:textId="77777777" w:rsidR="000D1492" w:rsidRDefault="000D1492" w:rsidP="00F27486">
            <w:pPr>
              <w:pStyle w:val="TableTitle"/>
            </w:pPr>
            <w:r>
              <w:t xml:space="preserve">Worst MSE Error (prop=0.2, reg=4) </w:t>
            </w:r>
            <w:r>
              <w:sym w:font="Symbol" w:char="00BB"/>
            </w:r>
            <w:r>
              <w:t xml:space="preserve"> 260.4</w:t>
            </w:r>
          </w:p>
        </w:tc>
        <w:tc>
          <w:tcPr>
            <w:tcW w:w="4505" w:type="dxa"/>
            <w:tcBorders>
              <w:top w:val="single" w:sz="4" w:space="0" w:color="auto"/>
              <w:left w:val="single" w:sz="4" w:space="0" w:color="auto"/>
              <w:bottom w:val="nil"/>
              <w:right w:val="single" w:sz="4" w:space="0" w:color="auto"/>
            </w:tcBorders>
            <w:vAlign w:val="center"/>
            <w:hideMark/>
          </w:tcPr>
          <w:p w14:paraId="60DF14F8" w14:textId="77777777" w:rsidR="000D1492" w:rsidRDefault="000D1492" w:rsidP="00F27486">
            <w:pPr>
              <w:pStyle w:val="TableTitle"/>
            </w:pPr>
            <w:r>
              <w:t xml:space="preserve">Best MSE Error (prop=0.1, reg=10) </w:t>
            </w:r>
            <w:r>
              <w:sym w:font="Symbol" w:char="00BB"/>
            </w:r>
            <w:r>
              <w:t xml:space="preserve"> 226.99</w:t>
            </w:r>
          </w:p>
        </w:tc>
      </w:tr>
      <w:tr w:rsidR="000D1492" w14:paraId="612AAD21" w14:textId="77777777" w:rsidTr="000D1492">
        <w:trPr>
          <w:jc w:val="center"/>
        </w:trPr>
        <w:tc>
          <w:tcPr>
            <w:tcW w:w="4505" w:type="dxa"/>
            <w:tcBorders>
              <w:top w:val="nil"/>
              <w:left w:val="single" w:sz="4" w:space="0" w:color="auto"/>
              <w:bottom w:val="nil"/>
              <w:right w:val="single" w:sz="4" w:space="0" w:color="auto"/>
            </w:tcBorders>
            <w:vAlign w:val="center"/>
            <w:hideMark/>
          </w:tcPr>
          <w:p w14:paraId="179877E7" w14:textId="2F7A5DD5" w:rsidR="000D1492" w:rsidRDefault="000D1492" w:rsidP="00F27486">
            <w:pPr>
              <w:pStyle w:val="TableTitle"/>
            </w:pPr>
            <w:r>
              <w:rPr>
                <w:noProof/>
                <w:lang w:eastAsia="en-GB"/>
              </w:rPr>
              <w:drawing>
                <wp:inline distT="0" distB="0" distL="0" distR="0" wp14:anchorId="287CEF26" wp14:editId="22BC5E4C">
                  <wp:extent cx="2529840" cy="2489200"/>
                  <wp:effectExtent l="0" t="0" r="10160" b="0"/>
                  <wp:docPr id="45" name="Picture 45" descr="Part2-autoencoders/Results/part1/weights/weights__ep1000_sr4_s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rt2-autoencoders/Results/part1/weights/weights__ep1000_sr4_sp0.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9840" cy="2489200"/>
                          </a:xfrm>
                          <a:prstGeom prst="rect">
                            <a:avLst/>
                          </a:prstGeom>
                          <a:noFill/>
                          <a:ln>
                            <a:noFill/>
                          </a:ln>
                        </pic:spPr>
                      </pic:pic>
                    </a:graphicData>
                  </a:graphic>
                </wp:inline>
              </w:drawing>
            </w:r>
          </w:p>
        </w:tc>
        <w:tc>
          <w:tcPr>
            <w:tcW w:w="4505" w:type="dxa"/>
            <w:tcBorders>
              <w:top w:val="nil"/>
              <w:left w:val="single" w:sz="4" w:space="0" w:color="auto"/>
              <w:bottom w:val="nil"/>
              <w:right w:val="single" w:sz="4" w:space="0" w:color="auto"/>
            </w:tcBorders>
            <w:vAlign w:val="center"/>
            <w:hideMark/>
          </w:tcPr>
          <w:p w14:paraId="4F3C8E44" w14:textId="49DD1BBA" w:rsidR="000D1492" w:rsidRDefault="000D1492" w:rsidP="00F27486">
            <w:pPr>
              <w:pStyle w:val="TableTitle"/>
            </w:pPr>
            <w:r>
              <w:rPr>
                <w:noProof/>
                <w:lang w:eastAsia="en-GB"/>
              </w:rPr>
              <w:drawing>
                <wp:inline distT="0" distB="0" distL="0" distR="0" wp14:anchorId="5BEF4DDC" wp14:editId="2DEF214C">
                  <wp:extent cx="2529840" cy="2489200"/>
                  <wp:effectExtent l="0" t="0" r="10160" b="0"/>
                  <wp:docPr id="44" name="Picture 44" descr="Part2-autoencoders/Results/part1/weights/weights__ep1000_sr10_s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art2-autoencoders/Results/part1/weights/weights__ep1000_sr10_sp0.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29840" cy="2489200"/>
                          </a:xfrm>
                          <a:prstGeom prst="rect">
                            <a:avLst/>
                          </a:prstGeom>
                          <a:noFill/>
                          <a:ln>
                            <a:noFill/>
                          </a:ln>
                        </pic:spPr>
                      </pic:pic>
                    </a:graphicData>
                  </a:graphic>
                </wp:inline>
              </w:drawing>
            </w:r>
          </w:p>
        </w:tc>
      </w:tr>
      <w:tr w:rsidR="000D1492" w14:paraId="0A149862" w14:textId="77777777" w:rsidTr="000D1492">
        <w:trPr>
          <w:jc w:val="center"/>
        </w:trPr>
        <w:tc>
          <w:tcPr>
            <w:tcW w:w="4505" w:type="dxa"/>
            <w:tcBorders>
              <w:top w:val="nil"/>
              <w:left w:val="single" w:sz="4" w:space="0" w:color="auto"/>
              <w:bottom w:val="single" w:sz="4" w:space="0" w:color="auto"/>
              <w:right w:val="single" w:sz="4" w:space="0" w:color="auto"/>
            </w:tcBorders>
            <w:vAlign w:val="center"/>
            <w:hideMark/>
          </w:tcPr>
          <w:p w14:paraId="3D40B071" w14:textId="4B1DC31B" w:rsidR="000D1492" w:rsidRDefault="000D1492" w:rsidP="00F27486">
            <w:pPr>
              <w:pStyle w:val="TableTitle"/>
            </w:pPr>
            <w:r>
              <w:rPr>
                <w:noProof/>
                <w:lang w:eastAsia="en-GB"/>
              </w:rPr>
              <w:drawing>
                <wp:inline distT="0" distB="0" distL="0" distR="0" wp14:anchorId="068ACE96" wp14:editId="5489F235">
                  <wp:extent cx="2529840" cy="2011680"/>
                  <wp:effectExtent l="0" t="0" r="10160" b="0"/>
                  <wp:docPr id="43" name="Picture 43" descr="Part2-autoencoders/Results/part1/reconstructed/reconstructed__ep1000_sr4_s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rt2-autoencoders/Results/part1/reconstructed/reconstructed__ep1000_sr4_sp0.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29840" cy="2011680"/>
                          </a:xfrm>
                          <a:prstGeom prst="rect">
                            <a:avLst/>
                          </a:prstGeom>
                          <a:noFill/>
                          <a:ln>
                            <a:noFill/>
                          </a:ln>
                        </pic:spPr>
                      </pic:pic>
                    </a:graphicData>
                  </a:graphic>
                </wp:inline>
              </w:drawing>
            </w:r>
          </w:p>
        </w:tc>
        <w:tc>
          <w:tcPr>
            <w:tcW w:w="4505" w:type="dxa"/>
            <w:tcBorders>
              <w:top w:val="nil"/>
              <w:left w:val="single" w:sz="4" w:space="0" w:color="auto"/>
              <w:bottom w:val="single" w:sz="4" w:space="0" w:color="auto"/>
              <w:right w:val="single" w:sz="4" w:space="0" w:color="auto"/>
            </w:tcBorders>
            <w:vAlign w:val="center"/>
            <w:hideMark/>
          </w:tcPr>
          <w:p w14:paraId="75BDB6A4" w14:textId="77F12886" w:rsidR="000D1492" w:rsidRDefault="000D1492" w:rsidP="00F27486">
            <w:pPr>
              <w:pStyle w:val="TableTitle"/>
            </w:pPr>
            <w:r>
              <w:rPr>
                <w:noProof/>
                <w:lang w:eastAsia="en-GB"/>
              </w:rPr>
              <w:drawing>
                <wp:inline distT="0" distB="0" distL="0" distR="0" wp14:anchorId="162405EB" wp14:editId="3E2A4DA3">
                  <wp:extent cx="2529840" cy="2011680"/>
                  <wp:effectExtent l="0" t="0" r="10160" b="0"/>
                  <wp:docPr id="42" name="Picture 42" descr="Part2-autoencoders/Results/part1/reconstructed/reconstructed__ep1000_sr10_s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art2-autoencoders/Results/part1/reconstructed/reconstructed__ep1000_sr10_sp0.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9840" cy="2011680"/>
                          </a:xfrm>
                          <a:prstGeom prst="rect">
                            <a:avLst/>
                          </a:prstGeom>
                          <a:noFill/>
                          <a:ln>
                            <a:noFill/>
                          </a:ln>
                        </pic:spPr>
                      </pic:pic>
                    </a:graphicData>
                  </a:graphic>
                </wp:inline>
              </w:drawing>
            </w:r>
          </w:p>
        </w:tc>
      </w:tr>
    </w:tbl>
    <w:p w14:paraId="5326A32B" w14:textId="77777777" w:rsidR="000D1492" w:rsidRDefault="000D1492" w:rsidP="000D1492">
      <w:r>
        <w:tab/>
        <w:t>From the visual observations, it can be seen that both reconstructed images look similar because their MSE difference is relatively small.</w:t>
      </w:r>
    </w:p>
    <w:p w14:paraId="0C4E91F9" w14:textId="77777777" w:rsidR="000D1492" w:rsidRDefault="000D1492" w:rsidP="000D1492">
      <w:pPr>
        <w:pStyle w:val="Heading3"/>
        <w:numPr>
          <w:ilvl w:val="2"/>
          <w:numId w:val="26"/>
        </w:numPr>
      </w:pPr>
      <w:bookmarkStart w:id="50" w:name="_Toc466460871"/>
      <w:r>
        <w:t>Transfer Functions</w:t>
      </w:r>
      <w:bookmarkEnd w:id="50"/>
    </w:p>
    <w:p w14:paraId="3D42BFC5" w14:textId="77777777" w:rsidR="000D1492" w:rsidRDefault="000D1492" w:rsidP="000D1492">
      <w:pPr>
        <w:pStyle w:val="Heading4"/>
        <w:numPr>
          <w:ilvl w:val="3"/>
          <w:numId w:val="26"/>
        </w:numPr>
      </w:pPr>
      <w:r>
        <w:t>MSE</w:t>
      </w:r>
    </w:p>
    <w:p w14:paraId="4E7970D4" w14:textId="77777777" w:rsidR="006D4178" w:rsidRDefault="000D1492" w:rsidP="006D4178">
      <w:pPr>
        <w:pStyle w:val="Image"/>
        <w:keepNext/>
      </w:pPr>
      <w:r>
        <w:rPr>
          <w:noProof/>
          <w:lang w:eastAsia="en-GB"/>
        </w:rPr>
        <w:drawing>
          <wp:inline distT="0" distB="0" distL="0" distR="0" wp14:anchorId="7F03CF66" wp14:editId="122B8C34">
            <wp:extent cx="4754880" cy="2275840"/>
            <wp:effectExtent l="0" t="0" r="20320" b="1016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4C3B8E4" w14:textId="42DCCD49" w:rsidR="000D1492" w:rsidRDefault="006D4178" w:rsidP="006D4178">
      <w:pPr>
        <w:pStyle w:val="Caption"/>
      </w:pPr>
      <w:r>
        <w:t xml:space="preserve">Figure </w:t>
      </w:r>
      <w:fldSimple w:instr=" SEQ Figure \* ARABIC ">
        <w:r w:rsidR="00DA3C6A">
          <w:rPr>
            <w:noProof/>
          </w:rPr>
          <w:t>38</w:t>
        </w:r>
      </w:fldSimple>
      <w:r>
        <w:t xml:space="preserve">. MSE Plot of </w:t>
      </w:r>
      <w:r w:rsidR="00EC021C">
        <w:t>Various</w:t>
      </w:r>
      <w:r>
        <w:t xml:space="preserve"> Encode Decode Transfer Function </w:t>
      </w:r>
      <w:r w:rsidR="0059452D">
        <w:t>Pairs</w:t>
      </w:r>
    </w:p>
    <w:p w14:paraId="2398D1E1" w14:textId="77777777" w:rsidR="000D1492" w:rsidRDefault="000D1492" w:rsidP="000D1492">
      <w:r>
        <w:tab/>
        <w:t>From the table, we can see how selecting transfer functions really affect the Autoencoder performance.  This can be observed because the gap between the maximum MSE (~1756.9) and minimum MSE (230) = 1756.9-230 = 1526.9, is quite large.  Based on the observations, both logsig-logsig and satlin-satlin produces better results compared to other transfer function combinations.  The reason is because, logsig and satlin are able to generalise better and the output always falls within the [0 1] range compare</w:t>
      </w:r>
      <w:r>
        <w:lastRenderedPageBreak/>
        <w:t xml:space="preserve">d to the simplistic purelin model, therefore it is able to reconstruct the image better and fits better to the complex data. </w:t>
      </w:r>
    </w:p>
    <w:tbl>
      <w:tblPr>
        <w:tblStyle w:val="TableGrid"/>
        <w:tblW w:w="5325" w:type="pct"/>
        <w:tblInd w:w="-166" w:type="dxa"/>
        <w:tblLook w:val="04A0" w:firstRow="1" w:lastRow="0" w:firstColumn="1" w:lastColumn="0" w:noHBand="0" w:noVBand="1"/>
      </w:tblPr>
      <w:tblGrid>
        <w:gridCol w:w="3212"/>
        <w:gridCol w:w="3192"/>
        <w:gridCol w:w="3192"/>
      </w:tblGrid>
      <w:tr w:rsidR="000D1492" w14:paraId="69501E2A" w14:textId="77777777" w:rsidTr="000D1492">
        <w:tc>
          <w:tcPr>
            <w:tcW w:w="1674" w:type="pct"/>
            <w:tcBorders>
              <w:top w:val="single" w:sz="4" w:space="0" w:color="auto"/>
              <w:left w:val="single" w:sz="4" w:space="0" w:color="auto"/>
              <w:bottom w:val="single" w:sz="4" w:space="0" w:color="auto"/>
              <w:right w:val="single" w:sz="4" w:space="0" w:color="auto"/>
            </w:tcBorders>
            <w:vAlign w:val="center"/>
            <w:hideMark/>
          </w:tcPr>
          <w:p w14:paraId="38B8706B" w14:textId="77777777" w:rsidR="000D1492" w:rsidRDefault="000D1492" w:rsidP="00F27486">
            <w:pPr>
              <w:pStyle w:val="TableTitle"/>
            </w:pPr>
            <w:r>
              <w:t>Enc = Logsig – Dec = Logsig</w:t>
            </w:r>
          </w:p>
        </w:tc>
        <w:tc>
          <w:tcPr>
            <w:tcW w:w="1663" w:type="pct"/>
            <w:tcBorders>
              <w:top w:val="single" w:sz="4" w:space="0" w:color="auto"/>
              <w:left w:val="single" w:sz="4" w:space="0" w:color="auto"/>
              <w:bottom w:val="single" w:sz="4" w:space="0" w:color="auto"/>
              <w:right w:val="single" w:sz="4" w:space="0" w:color="auto"/>
            </w:tcBorders>
            <w:vAlign w:val="center"/>
            <w:hideMark/>
          </w:tcPr>
          <w:p w14:paraId="16BD7DE2" w14:textId="77777777" w:rsidR="000D1492" w:rsidRDefault="000D1492" w:rsidP="00F27486">
            <w:pPr>
              <w:pStyle w:val="TableTitle"/>
            </w:pPr>
            <w:r>
              <w:t>Enc = Logsig - Dec = Purelin</w:t>
            </w:r>
          </w:p>
        </w:tc>
        <w:tc>
          <w:tcPr>
            <w:tcW w:w="1663" w:type="pct"/>
            <w:tcBorders>
              <w:top w:val="single" w:sz="4" w:space="0" w:color="auto"/>
              <w:left w:val="single" w:sz="4" w:space="0" w:color="auto"/>
              <w:bottom w:val="single" w:sz="4" w:space="0" w:color="auto"/>
              <w:right w:val="single" w:sz="4" w:space="0" w:color="auto"/>
            </w:tcBorders>
            <w:vAlign w:val="center"/>
            <w:hideMark/>
          </w:tcPr>
          <w:p w14:paraId="7E9305BD" w14:textId="77777777" w:rsidR="000D1492" w:rsidRDefault="000D1492" w:rsidP="00F27486">
            <w:pPr>
              <w:pStyle w:val="TableTitle"/>
            </w:pPr>
            <w:r>
              <w:t>Enc = Logsig - Dec = Satlin</w:t>
            </w:r>
          </w:p>
        </w:tc>
      </w:tr>
      <w:tr w:rsidR="000D1492" w14:paraId="06DBE149" w14:textId="77777777" w:rsidTr="000D1492">
        <w:tc>
          <w:tcPr>
            <w:tcW w:w="1674" w:type="pct"/>
            <w:tcBorders>
              <w:top w:val="single" w:sz="4" w:space="0" w:color="auto"/>
              <w:left w:val="single" w:sz="4" w:space="0" w:color="auto"/>
              <w:bottom w:val="single" w:sz="4" w:space="0" w:color="auto"/>
              <w:right w:val="single" w:sz="4" w:space="0" w:color="auto"/>
            </w:tcBorders>
            <w:vAlign w:val="center"/>
            <w:hideMark/>
          </w:tcPr>
          <w:p w14:paraId="41A230DC" w14:textId="75A455C7" w:rsidR="000D1492" w:rsidRDefault="000D1492" w:rsidP="00F27486">
            <w:pPr>
              <w:pStyle w:val="TableTitle"/>
            </w:pPr>
            <w:r>
              <w:rPr>
                <w:noProof/>
                <w:lang w:eastAsia="en-GB"/>
              </w:rPr>
              <w:drawing>
                <wp:inline distT="0" distB="0" distL="0" distR="0" wp14:anchorId="503883C0" wp14:editId="28704218">
                  <wp:extent cx="1889760" cy="1513840"/>
                  <wp:effectExtent l="0" t="0" r="0" b="10160"/>
                  <wp:docPr id="41" name="Picture 41" descr="Part2-autoencoders/Results/part1/reconstructed/reconstructed_ep1000_sr10_sp0.1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art2-autoencoders/Results/part1/reconstructed/reconstructed_ep1000_sr10_sp0.1_enclogsig_declogsi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89760" cy="1513840"/>
                          </a:xfrm>
                          <a:prstGeom prst="rect">
                            <a:avLst/>
                          </a:prstGeom>
                          <a:noFill/>
                          <a:ln>
                            <a:noFill/>
                          </a:ln>
                        </pic:spPr>
                      </pic:pic>
                    </a:graphicData>
                  </a:graphic>
                </wp:inline>
              </w:drawing>
            </w:r>
          </w:p>
        </w:tc>
        <w:tc>
          <w:tcPr>
            <w:tcW w:w="1663" w:type="pct"/>
            <w:tcBorders>
              <w:top w:val="single" w:sz="4" w:space="0" w:color="auto"/>
              <w:left w:val="single" w:sz="4" w:space="0" w:color="auto"/>
              <w:bottom w:val="single" w:sz="4" w:space="0" w:color="auto"/>
              <w:right w:val="single" w:sz="4" w:space="0" w:color="auto"/>
            </w:tcBorders>
            <w:vAlign w:val="center"/>
            <w:hideMark/>
          </w:tcPr>
          <w:p w14:paraId="06394E94" w14:textId="7941C790" w:rsidR="000D1492" w:rsidRDefault="000D1492" w:rsidP="00F27486">
            <w:pPr>
              <w:pStyle w:val="TableTitle"/>
            </w:pPr>
            <w:r>
              <w:rPr>
                <w:noProof/>
                <w:lang w:eastAsia="en-GB"/>
              </w:rPr>
              <w:drawing>
                <wp:inline distT="0" distB="0" distL="0" distR="0" wp14:anchorId="232334CB" wp14:editId="50AC3388">
                  <wp:extent cx="1889760" cy="1513840"/>
                  <wp:effectExtent l="0" t="0" r="0" b="10160"/>
                  <wp:docPr id="40" name="Picture 40" descr="Part2-autoencoders/Results/part1/reconstructed/reconstructed_ep1000_sr10_sp0.1_enclogsig_decpure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art2-autoencoders/Results/part1/reconstructed/reconstructed_ep1000_sr10_sp0.1_enclogsig_decpureli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89760" cy="1513840"/>
                          </a:xfrm>
                          <a:prstGeom prst="rect">
                            <a:avLst/>
                          </a:prstGeom>
                          <a:noFill/>
                          <a:ln>
                            <a:noFill/>
                          </a:ln>
                        </pic:spPr>
                      </pic:pic>
                    </a:graphicData>
                  </a:graphic>
                </wp:inline>
              </w:drawing>
            </w:r>
          </w:p>
        </w:tc>
        <w:tc>
          <w:tcPr>
            <w:tcW w:w="1663" w:type="pct"/>
            <w:tcBorders>
              <w:top w:val="single" w:sz="4" w:space="0" w:color="auto"/>
              <w:left w:val="single" w:sz="4" w:space="0" w:color="auto"/>
              <w:bottom w:val="single" w:sz="4" w:space="0" w:color="auto"/>
              <w:right w:val="single" w:sz="4" w:space="0" w:color="auto"/>
            </w:tcBorders>
            <w:vAlign w:val="center"/>
            <w:hideMark/>
          </w:tcPr>
          <w:p w14:paraId="5F883165" w14:textId="143ADA5E" w:rsidR="000D1492" w:rsidRDefault="000D1492" w:rsidP="00F27486">
            <w:pPr>
              <w:pStyle w:val="TableTitle"/>
            </w:pPr>
            <w:r>
              <w:rPr>
                <w:noProof/>
                <w:lang w:eastAsia="en-GB"/>
              </w:rPr>
              <w:drawing>
                <wp:inline distT="0" distB="0" distL="0" distR="0" wp14:anchorId="18AD13A2" wp14:editId="41311D39">
                  <wp:extent cx="1889760" cy="1513840"/>
                  <wp:effectExtent l="0" t="0" r="0" b="10160"/>
                  <wp:docPr id="39" name="Picture 39" descr="Part2-autoencoders/Results/part1/reconstructed/reconstructed_ep1000_sr10_sp0.1_enclogsig_decsat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art2-autoencoders/Results/part1/reconstructed/reconstructed_ep1000_sr10_sp0.1_enclogsig_decsatli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89760" cy="1513840"/>
                          </a:xfrm>
                          <a:prstGeom prst="rect">
                            <a:avLst/>
                          </a:prstGeom>
                          <a:noFill/>
                          <a:ln>
                            <a:noFill/>
                          </a:ln>
                        </pic:spPr>
                      </pic:pic>
                    </a:graphicData>
                  </a:graphic>
                </wp:inline>
              </w:drawing>
            </w:r>
          </w:p>
        </w:tc>
      </w:tr>
      <w:tr w:rsidR="000D1492" w14:paraId="12043EB4" w14:textId="77777777" w:rsidTr="000D1492">
        <w:trPr>
          <w:trHeight w:val="227"/>
        </w:trPr>
        <w:tc>
          <w:tcPr>
            <w:tcW w:w="1674" w:type="pct"/>
            <w:tcBorders>
              <w:top w:val="single" w:sz="4" w:space="0" w:color="auto"/>
              <w:left w:val="single" w:sz="4" w:space="0" w:color="auto"/>
              <w:bottom w:val="single" w:sz="4" w:space="0" w:color="auto"/>
              <w:right w:val="single" w:sz="4" w:space="0" w:color="auto"/>
            </w:tcBorders>
            <w:vAlign w:val="center"/>
            <w:hideMark/>
          </w:tcPr>
          <w:p w14:paraId="3C5E6F15" w14:textId="77777777" w:rsidR="000D1492" w:rsidRDefault="000D1492" w:rsidP="00F27486">
            <w:pPr>
              <w:pStyle w:val="TableTitle"/>
              <w:rPr>
                <w:noProof/>
                <w:lang w:eastAsia="en-GB"/>
              </w:rPr>
            </w:pPr>
            <w:r>
              <w:t xml:space="preserve">Enc = </w:t>
            </w:r>
            <w:r>
              <w:rPr>
                <w:noProof/>
                <w:lang w:eastAsia="en-GB"/>
              </w:rPr>
              <w:t>Satlin -</w:t>
            </w:r>
            <w:r>
              <w:t xml:space="preserve"> Dec = </w:t>
            </w:r>
            <w:r>
              <w:rPr>
                <w:noProof/>
                <w:lang w:eastAsia="en-GB"/>
              </w:rPr>
              <w:t>Logsig</w:t>
            </w:r>
          </w:p>
        </w:tc>
        <w:tc>
          <w:tcPr>
            <w:tcW w:w="1663" w:type="pct"/>
            <w:tcBorders>
              <w:top w:val="single" w:sz="4" w:space="0" w:color="auto"/>
              <w:left w:val="single" w:sz="4" w:space="0" w:color="auto"/>
              <w:bottom w:val="single" w:sz="4" w:space="0" w:color="auto"/>
              <w:right w:val="single" w:sz="4" w:space="0" w:color="auto"/>
            </w:tcBorders>
            <w:vAlign w:val="center"/>
            <w:hideMark/>
          </w:tcPr>
          <w:p w14:paraId="0DD85000" w14:textId="77777777" w:rsidR="000D1492" w:rsidRDefault="000D1492" w:rsidP="00F27486">
            <w:pPr>
              <w:pStyle w:val="TableTitle"/>
              <w:rPr>
                <w:noProof/>
                <w:lang w:eastAsia="en-GB"/>
              </w:rPr>
            </w:pPr>
            <w:r>
              <w:t xml:space="preserve">Enc = </w:t>
            </w:r>
            <w:r>
              <w:rPr>
                <w:noProof/>
                <w:lang w:eastAsia="en-GB"/>
              </w:rPr>
              <w:t>Satlin -</w:t>
            </w:r>
            <w:r>
              <w:t xml:space="preserve"> Dec = </w:t>
            </w:r>
            <w:r>
              <w:rPr>
                <w:noProof/>
                <w:lang w:eastAsia="en-GB"/>
              </w:rPr>
              <w:t>Purelin</w:t>
            </w:r>
          </w:p>
        </w:tc>
        <w:tc>
          <w:tcPr>
            <w:tcW w:w="1663" w:type="pct"/>
            <w:tcBorders>
              <w:top w:val="single" w:sz="4" w:space="0" w:color="auto"/>
              <w:left w:val="single" w:sz="4" w:space="0" w:color="auto"/>
              <w:bottom w:val="single" w:sz="4" w:space="0" w:color="auto"/>
              <w:right w:val="single" w:sz="4" w:space="0" w:color="auto"/>
            </w:tcBorders>
            <w:vAlign w:val="center"/>
            <w:hideMark/>
          </w:tcPr>
          <w:p w14:paraId="3E81BB89" w14:textId="77777777" w:rsidR="000D1492" w:rsidRDefault="000D1492" w:rsidP="00F27486">
            <w:pPr>
              <w:pStyle w:val="TableTitle"/>
              <w:rPr>
                <w:noProof/>
                <w:lang w:eastAsia="en-GB"/>
              </w:rPr>
            </w:pPr>
            <w:r>
              <w:t xml:space="preserve">Enc = </w:t>
            </w:r>
            <w:r>
              <w:rPr>
                <w:noProof/>
                <w:lang w:eastAsia="en-GB"/>
              </w:rPr>
              <w:t>Satlin -</w:t>
            </w:r>
            <w:r>
              <w:t xml:space="preserve"> Dec = </w:t>
            </w:r>
            <w:r>
              <w:rPr>
                <w:noProof/>
                <w:lang w:eastAsia="en-GB"/>
              </w:rPr>
              <w:t>Satlin</w:t>
            </w:r>
          </w:p>
        </w:tc>
      </w:tr>
      <w:tr w:rsidR="000D1492" w14:paraId="639FD0DE" w14:textId="77777777" w:rsidTr="000D1492">
        <w:trPr>
          <w:trHeight w:val="227"/>
        </w:trPr>
        <w:tc>
          <w:tcPr>
            <w:tcW w:w="1674" w:type="pct"/>
            <w:tcBorders>
              <w:top w:val="single" w:sz="4" w:space="0" w:color="auto"/>
              <w:left w:val="single" w:sz="4" w:space="0" w:color="auto"/>
              <w:bottom w:val="single" w:sz="4" w:space="0" w:color="auto"/>
              <w:right w:val="single" w:sz="4" w:space="0" w:color="auto"/>
            </w:tcBorders>
            <w:vAlign w:val="center"/>
            <w:hideMark/>
          </w:tcPr>
          <w:p w14:paraId="47E64141" w14:textId="1509763C" w:rsidR="000D1492" w:rsidRDefault="000D1492" w:rsidP="00F27486">
            <w:pPr>
              <w:pStyle w:val="TableTitle"/>
            </w:pPr>
            <w:r>
              <w:rPr>
                <w:noProof/>
                <w:lang w:eastAsia="en-GB"/>
              </w:rPr>
              <w:drawing>
                <wp:inline distT="0" distB="0" distL="0" distR="0" wp14:anchorId="42D6F70F" wp14:editId="62D4B3FA">
                  <wp:extent cx="1889760" cy="1513840"/>
                  <wp:effectExtent l="0" t="0" r="0" b="10160"/>
                  <wp:docPr id="38" name="Picture 38" descr="Part2-autoencoders/Results/part1/reconstructed/reconstructed_ep1000_sr10_sp0.1_encsatlin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art2-autoencoders/Results/part1/reconstructed/reconstructed_ep1000_sr10_sp0.1_encsatlin_declogsig.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89760" cy="1513840"/>
                          </a:xfrm>
                          <a:prstGeom prst="rect">
                            <a:avLst/>
                          </a:prstGeom>
                          <a:noFill/>
                          <a:ln>
                            <a:noFill/>
                          </a:ln>
                        </pic:spPr>
                      </pic:pic>
                    </a:graphicData>
                  </a:graphic>
                </wp:inline>
              </w:drawing>
            </w:r>
          </w:p>
        </w:tc>
        <w:tc>
          <w:tcPr>
            <w:tcW w:w="1663" w:type="pct"/>
            <w:tcBorders>
              <w:top w:val="single" w:sz="4" w:space="0" w:color="auto"/>
              <w:left w:val="single" w:sz="4" w:space="0" w:color="auto"/>
              <w:bottom w:val="single" w:sz="4" w:space="0" w:color="auto"/>
              <w:right w:val="single" w:sz="4" w:space="0" w:color="auto"/>
            </w:tcBorders>
            <w:vAlign w:val="center"/>
            <w:hideMark/>
          </w:tcPr>
          <w:p w14:paraId="6762277D" w14:textId="6B92B2BA" w:rsidR="000D1492" w:rsidRDefault="000D1492" w:rsidP="00F27486">
            <w:pPr>
              <w:pStyle w:val="TableTitle"/>
            </w:pPr>
            <w:r>
              <w:rPr>
                <w:noProof/>
                <w:lang w:eastAsia="en-GB"/>
              </w:rPr>
              <w:drawing>
                <wp:inline distT="0" distB="0" distL="0" distR="0" wp14:anchorId="4BD0BFAF" wp14:editId="44D647F1">
                  <wp:extent cx="1889760" cy="1513840"/>
                  <wp:effectExtent l="0" t="0" r="0" b="10160"/>
                  <wp:docPr id="37" name="Picture 37" descr="Part2-autoencoders/Results/part1/reconstructed/reconstructed_ep1000_sr10_sp0.1_encsatlin_decpure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art2-autoencoders/Results/part1/reconstructed/reconstructed_ep1000_sr10_sp0.1_encsatlin_decpureli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89760" cy="1513840"/>
                          </a:xfrm>
                          <a:prstGeom prst="rect">
                            <a:avLst/>
                          </a:prstGeom>
                          <a:noFill/>
                          <a:ln>
                            <a:noFill/>
                          </a:ln>
                        </pic:spPr>
                      </pic:pic>
                    </a:graphicData>
                  </a:graphic>
                </wp:inline>
              </w:drawing>
            </w:r>
          </w:p>
        </w:tc>
        <w:tc>
          <w:tcPr>
            <w:tcW w:w="1663" w:type="pct"/>
            <w:tcBorders>
              <w:top w:val="single" w:sz="4" w:space="0" w:color="auto"/>
              <w:left w:val="single" w:sz="4" w:space="0" w:color="auto"/>
              <w:bottom w:val="single" w:sz="4" w:space="0" w:color="auto"/>
              <w:right w:val="single" w:sz="4" w:space="0" w:color="auto"/>
            </w:tcBorders>
            <w:vAlign w:val="center"/>
            <w:hideMark/>
          </w:tcPr>
          <w:p w14:paraId="3B91CE30" w14:textId="1A6B2B10" w:rsidR="000D1492" w:rsidRDefault="000D1492" w:rsidP="00F27486">
            <w:pPr>
              <w:pStyle w:val="TableTitle"/>
            </w:pPr>
            <w:r>
              <w:rPr>
                <w:noProof/>
                <w:lang w:eastAsia="en-GB"/>
              </w:rPr>
              <w:drawing>
                <wp:inline distT="0" distB="0" distL="0" distR="0" wp14:anchorId="2256701F" wp14:editId="4E93E2A8">
                  <wp:extent cx="1889760" cy="1513840"/>
                  <wp:effectExtent l="0" t="0" r="0" b="10160"/>
                  <wp:docPr id="36" name="Picture 36" descr="Part2-autoencoders/Results/part1/reconstructed/reconstructed_ep1000_sr10_sp0.1_encsatlin_decsat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art2-autoencoders/Results/part1/reconstructed/reconstructed_ep1000_sr10_sp0.1_encsatlin_decsatli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89760" cy="1513840"/>
                          </a:xfrm>
                          <a:prstGeom prst="rect">
                            <a:avLst/>
                          </a:prstGeom>
                          <a:noFill/>
                          <a:ln>
                            <a:noFill/>
                          </a:ln>
                        </pic:spPr>
                      </pic:pic>
                    </a:graphicData>
                  </a:graphic>
                </wp:inline>
              </w:drawing>
            </w:r>
          </w:p>
        </w:tc>
      </w:tr>
    </w:tbl>
    <w:p w14:paraId="051CAECB" w14:textId="77777777" w:rsidR="000D1492" w:rsidRDefault="000D1492" w:rsidP="000D1492">
      <w:r>
        <w:tab/>
        <w:t xml:space="preserve">Comparing the reconstructed images and its mse from the table, it can be seen that generally, the Autoencoder learns the input features better if we use logsig transfer function as the encoder, espescially using logsig-logsig at both the encoder and decoder layer.  From the table, using purelin in the decoder will generate worst results, because this transfer function is too simple to learn from the complex nature of the image data.  Therefore, using non simple linear transfer function, such as logsig and satlin generalise better as a hidden representation function approximator than linear transfer functions.  Aside from using logsigs, using satlin in both encoder and decoder also generates a good reconstructed results (mse error of ~253), this is because satlin has similar plot as sigmoid function.  </w:t>
      </w:r>
    </w:p>
    <w:tbl>
      <w:tblPr>
        <w:tblStyle w:val="TableGrid"/>
        <w:tblW w:w="0" w:type="auto"/>
        <w:jc w:val="center"/>
        <w:tblLook w:val="04A0" w:firstRow="1" w:lastRow="0" w:firstColumn="1" w:lastColumn="0" w:noHBand="0" w:noVBand="1"/>
      </w:tblPr>
      <w:tblGrid>
        <w:gridCol w:w="3530"/>
        <w:gridCol w:w="3516"/>
        <w:gridCol w:w="1530"/>
      </w:tblGrid>
      <w:tr w:rsidR="000D1492" w14:paraId="37966B3A" w14:textId="77777777" w:rsidTr="000D1492">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86A4291" w14:textId="77777777" w:rsidR="000D1492" w:rsidRDefault="000D1492" w:rsidP="000D6F0B">
            <w:pPr>
              <w:pStyle w:val="TableTitle"/>
            </w:pPr>
            <w:r>
              <w:t>Best Encoder Transfer Function</w:t>
            </w:r>
          </w:p>
        </w:tc>
        <w:tc>
          <w:tcPr>
            <w:tcW w:w="0" w:type="auto"/>
            <w:tcBorders>
              <w:top w:val="single" w:sz="4" w:space="0" w:color="auto"/>
              <w:left w:val="single" w:sz="4" w:space="0" w:color="auto"/>
              <w:bottom w:val="single" w:sz="4" w:space="0" w:color="auto"/>
              <w:right w:val="single" w:sz="4" w:space="0" w:color="auto"/>
            </w:tcBorders>
            <w:hideMark/>
          </w:tcPr>
          <w:p w14:paraId="5F887D94" w14:textId="77777777" w:rsidR="000D1492" w:rsidRDefault="000D1492" w:rsidP="000D6F0B">
            <w:pPr>
              <w:pStyle w:val="TableTitle"/>
            </w:pPr>
            <w:r>
              <w:t>Best Decoder Transfer Function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12468CDB" w14:textId="77777777" w:rsidR="000D1492" w:rsidRDefault="000D1492" w:rsidP="000D6F0B">
            <w:pPr>
              <w:pStyle w:val="TableTitle"/>
            </w:pPr>
            <w:r>
              <w:t>Lowest MSE</w:t>
            </w:r>
          </w:p>
        </w:tc>
      </w:tr>
      <w:tr w:rsidR="000D1492" w14:paraId="0636903C" w14:textId="77777777" w:rsidTr="000D1492">
        <w:trPr>
          <w:trHeight w:val="242"/>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09C565B" w14:textId="77777777" w:rsidR="000D1492" w:rsidRDefault="000D1492" w:rsidP="000D6F0B">
            <w:pPr>
              <w:pStyle w:val="Image"/>
            </w:pPr>
            <w:r>
              <w:t>Logsig</w:t>
            </w:r>
          </w:p>
        </w:tc>
        <w:tc>
          <w:tcPr>
            <w:tcW w:w="0" w:type="auto"/>
            <w:tcBorders>
              <w:top w:val="single" w:sz="4" w:space="0" w:color="auto"/>
              <w:left w:val="single" w:sz="4" w:space="0" w:color="auto"/>
              <w:bottom w:val="single" w:sz="4" w:space="0" w:color="auto"/>
              <w:right w:val="single" w:sz="4" w:space="0" w:color="auto"/>
            </w:tcBorders>
            <w:hideMark/>
          </w:tcPr>
          <w:p w14:paraId="28A9A312" w14:textId="77777777" w:rsidR="000D1492" w:rsidRDefault="000D1492" w:rsidP="000D6F0B">
            <w:pPr>
              <w:pStyle w:val="Image"/>
            </w:pPr>
            <w:r>
              <w:t>Logsig</w:t>
            </w:r>
          </w:p>
        </w:tc>
        <w:tc>
          <w:tcPr>
            <w:tcW w:w="0" w:type="auto"/>
            <w:tcBorders>
              <w:top w:val="single" w:sz="4" w:space="0" w:color="auto"/>
              <w:left w:val="single" w:sz="4" w:space="0" w:color="auto"/>
              <w:bottom w:val="single" w:sz="4" w:space="0" w:color="auto"/>
              <w:right w:val="single" w:sz="4" w:space="0" w:color="auto"/>
            </w:tcBorders>
            <w:vAlign w:val="center"/>
            <w:hideMark/>
          </w:tcPr>
          <w:p w14:paraId="0EE1C45B" w14:textId="77777777" w:rsidR="000D1492" w:rsidRDefault="000D1492" w:rsidP="000D6F0B">
            <w:pPr>
              <w:pStyle w:val="Image"/>
            </w:pPr>
            <w:r>
              <w:t>230</w:t>
            </w:r>
          </w:p>
        </w:tc>
      </w:tr>
    </w:tbl>
    <w:p w14:paraId="7647F19C" w14:textId="77777777" w:rsidR="000D1492" w:rsidRDefault="000D1492" w:rsidP="000D1492">
      <w:r>
        <w:t xml:space="preserve">If we look closely to the reconstructed images produced by satlin, we can see that there are some noises in the reconstructed image (the little dots).  This is because, satlin will maps output to 0 if x is less than 0 and to 1 if x is &gt; 1, therefore the output signals will change very fast to either black or white, unlike the smooth transition with logsig signals.  With the same reason, using satlin for the encoder and logsig for the decoder will lower the model performance because there will be information loss when decoding the result from logsig to satlin as some outputs is set to 0 and 1 by the satlin function.  This case does not happen if we are using logsig as the encoder and satlin as the decoder.  This is because the input signals from logsig will always be decimal values between [0 1] which is within satlin allowable range, hence the satlin function is able to produce a comparable result. </w:t>
      </w:r>
    </w:p>
    <w:p w14:paraId="410CE722" w14:textId="77777777" w:rsidR="000D1492" w:rsidRDefault="000D1492" w:rsidP="000D1492">
      <w:r>
        <w:tab/>
        <w:t xml:space="preserve">Although logsig-logsig transfer functions win in this experiment, using satlin-satlin can beneficial to sparse network.  Sparsity arises when the features ≤ 0.  The more these units exist in a layer, the sparser the resulting representation become.  On the other hand, logsig function always generates non-zero values resulting in dense representations.  Therefore, in the case of sparse representations, using satlin-satlin will be beneficial.  </w:t>
      </w:r>
    </w:p>
    <w:p w14:paraId="270BC7C3" w14:textId="77777777" w:rsidR="000D1492" w:rsidRDefault="000D1492" w:rsidP="000D1492">
      <w:pPr>
        <w:pStyle w:val="Heading4"/>
        <w:numPr>
          <w:ilvl w:val="3"/>
          <w:numId w:val="26"/>
        </w:numPr>
      </w:pPr>
      <w:r>
        <w:t>Reconstruction Results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505"/>
        <w:gridCol w:w="4505"/>
      </w:tblGrid>
      <w:tr w:rsidR="000D1492" w14:paraId="4A583B91" w14:textId="77777777" w:rsidTr="000D1492">
        <w:tc>
          <w:tcPr>
            <w:tcW w:w="4505" w:type="dxa"/>
            <w:tcBorders>
              <w:top w:val="single" w:sz="4" w:space="0" w:color="auto"/>
              <w:left w:val="single" w:sz="4" w:space="0" w:color="auto"/>
              <w:bottom w:val="nil"/>
              <w:right w:val="nil"/>
            </w:tcBorders>
            <w:vAlign w:val="center"/>
            <w:hideMark/>
          </w:tcPr>
          <w:p w14:paraId="09FB5777" w14:textId="77777777" w:rsidR="000D1492" w:rsidRDefault="000D1492" w:rsidP="000D6F0B">
            <w:pPr>
              <w:pStyle w:val="TableTitle"/>
            </w:pPr>
            <w:r>
              <w:t xml:space="preserve">Worst MSE Errors (Enc=Satlin, Dec=Purelin) </w:t>
            </w:r>
            <w:r>
              <w:sym w:font="Symbol" w:char="00BB"/>
            </w:r>
            <w:r>
              <w:t xml:space="preserve"> 1756.9</w:t>
            </w:r>
          </w:p>
        </w:tc>
        <w:tc>
          <w:tcPr>
            <w:tcW w:w="4505" w:type="dxa"/>
            <w:tcBorders>
              <w:top w:val="single" w:sz="4" w:space="0" w:color="auto"/>
              <w:left w:val="nil"/>
              <w:bottom w:val="nil"/>
              <w:right w:val="single" w:sz="4" w:space="0" w:color="auto"/>
            </w:tcBorders>
            <w:vAlign w:val="center"/>
            <w:hideMark/>
          </w:tcPr>
          <w:p w14:paraId="0A57189F" w14:textId="77777777" w:rsidR="000D1492" w:rsidRDefault="000D1492" w:rsidP="000D6F0B">
            <w:pPr>
              <w:pStyle w:val="TableTitle"/>
            </w:pPr>
            <w:r>
              <w:t xml:space="preserve">Best MSE Error (Enc=Logsig, Dec=Logsig) </w:t>
            </w:r>
            <w:r>
              <w:sym w:font="Symbol" w:char="00BB"/>
            </w:r>
            <w:r>
              <w:t xml:space="preserve"> 230</w:t>
            </w:r>
          </w:p>
        </w:tc>
      </w:tr>
      <w:tr w:rsidR="000D1492" w14:paraId="14F9C5DC" w14:textId="77777777" w:rsidTr="000D1492">
        <w:tc>
          <w:tcPr>
            <w:tcW w:w="4505" w:type="dxa"/>
            <w:tcBorders>
              <w:top w:val="nil"/>
              <w:left w:val="single" w:sz="4" w:space="0" w:color="auto"/>
              <w:bottom w:val="single" w:sz="4" w:space="0" w:color="auto"/>
              <w:right w:val="nil"/>
            </w:tcBorders>
            <w:vAlign w:val="center"/>
            <w:hideMark/>
          </w:tcPr>
          <w:p w14:paraId="35F1FF2B" w14:textId="35FD6B4C" w:rsidR="000D1492" w:rsidRDefault="000D1492" w:rsidP="000D1492">
            <w:r>
              <w:rPr>
                <w:noProof/>
                <w:lang w:eastAsia="en-GB"/>
              </w:rPr>
              <w:drawing>
                <wp:inline distT="0" distB="0" distL="0" distR="0" wp14:anchorId="69181D0A" wp14:editId="42258F76">
                  <wp:extent cx="2529840" cy="2489200"/>
                  <wp:effectExtent l="0" t="0" r="10160" b="0"/>
                  <wp:docPr id="35" name="Picture 35" descr="Part2-autoencoders/Results/part1/weights/weights__ep1000_sr10_sp0.1_encsatlin_decpure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art2-autoencoders/Results/part1/weights/weights__ep1000_sr10_sp0.1_encsatlin_decpureli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29840" cy="2489200"/>
                          </a:xfrm>
                          <a:prstGeom prst="rect">
                            <a:avLst/>
                          </a:prstGeom>
                          <a:noFill/>
                          <a:ln>
                            <a:noFill/>
                          </a:ln>
                        </pic:spPr>
                      </pic:pic>
                    </a:graphicData>
                  </a:graphic>
                </wp:inline>
              </w:drawing>
            </w:r>
            <w:r>
              <w:rPr>
                <w:noProof/>
                <w:lang w:eastAsia="en-GB"/>
              </w:rPr>
              <w:drawing>
                <wp:inline distT="0" distB="0" distL="0" distR="0" wp14:anchorId="5D1F0949" wp14:editId="1442339E">
                  <wp:extent cx="2682240" cy="2133600"/>
                  <wp:effectExtent l="0" t="0" r="10160" b="0"/>
                  <wp:docPr id="34" name="Picture 34" descr="Part2-autoencoders/Results/part1/reconstructed/reconstructed_ep1000_sr10_sp0.1_encsatlin_decpure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rt2-autoencoders/Results/part1/reconstructed/reconstructed_ep1000_sr10_sp0.1_encsatlin_decpureli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82240" cy="2133600"/>
                          </a:xfrm>
                          <a:prstGeom prst="rect">
                            <a:avLst/>
                          </a:prstGeom>
                          <a:noFill/>
                          <a:ln>
                            <a:noFill/>
                          </a:ln>
                        </pic:spPr>
                      </pic:pic>
                    </a:graphicData>
                  </a:graphic>
                </wp:inline>
              </w:drawing>
            </w:r>
          </w:p>
        </w:tc>
        <w:tc>
          <w:tcPr>
            <w:tcW w:w="4505" w:type="dxa"/>
            <w:tcBorders>
              <w:top w:val="nil"/>
              <w:left w:val="nil"/>
              <w:bottom w:val="single" w:sz="4" w:space="0" w:color="auto"/>
              <w:right w:val="single" w:sz="4" w:space="0" w:color="auto"/>
            </w:tcBorders>
            <w:vAlign w:val="center"/>
            <w:hideMark/>
          </w:tcPr>
          <w:p w14:paraId="1FD6F821" w14:textId="1DDC5C29" w:rsidR="000D1492" w:rsidRDefault="000D1492" w:rsidP="000D1492">
            <w:r>
              <w:rPr>
                <w:noProof/>
                <w:lang w:eastAsia="en-GB"/>
              </w:rPr>
              <w:drawing>
                <wp:inline distT="0" distB="0" distL="0" distR="0" wp14:anchorId="0AB40AA4" wp14:editId="5146A2B2">
                  <wp:extent cx="2529840" cy="2489200"/>
                  <wp:effectExtent l="0" t="0" r="10160" b="0"/>
                  <wp:docPr id="33" name="Picture 33" descr="Part2-autoencoders/Results/part1/weights/weights__ep1000_sr10_sp0.1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art2-autoencoders/Results/part1/weights/weights__ep1000_sr10_sp0.1_enclogsig_declogsig.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29840" cy="2489200"/>
                          </a:xfrm>
                          <a:prstGeom prst="rect">
                            <a:avLst/>
                          </a:prstGeom>
                          <a:noFill/>
                          <a:ln>
                            <a:noFill/>
                          </a:ln>
                        </pic:spPr>
                      </pic:pic>
                    </a:graphicData>
                  </a:graphic>
                </wp:inline>
              </w:drawing>
            </w:r>
            <w:r>
              <w:rPr>
                <w:noProof/>
                <w:lang w:eastAsia="en-GB"/>
              </w:rPr>
              <w:drawing>
                <wp:inline distT="0" distB="0" distL="0" distR="0" wp14:anchorId="3808F63E" wp14:editId="22CCE14D">
                  <wp:extent cx="2692400" cy="2143760"/>
                  <wp:effectExtent l="0" t="0" r="0" b="0"/>
                  <wp:docPr id="32" name="Picture 32" descr="Part2-autoencoders/Results/part1/reconstructed/reconstructed_ep1000_sr10_sp0.1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rt2-autoencoders/Results/part1/reconstructed/reconstructed_ep1000_sr10_sp0.1_enclogsig_declogsi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92400" cy="2143760"/>
                          </a:xfrm>
                          <a:prstGeom prst="rect">
                            <a:avLst/>
                          </a:prstGeom>
                          <a:noFill/>
                          <a:ln>
                            <a:noFill/>
                          </a:ln>
                        </pic:spPr>
                      </pic:pic>
                    </a:graphicData>
                  </a:graphic>
                </wp:inline>
              </w:drawing>
            </w:r>
          </w:p>
        </w:tc>
      </w:tr>
    </w:tbl>
    <w:p w14:paraId="4D28416B" w14:textId="77777777" w:rsidR="000D1492" w:rsidRDefault="000D1492" w:rsidP="000D1492">
      <w:r>
        <w:t>Based on the observation above, it can be seen that there is information loss in using satlin-purelin functions, shown clearly</w:t>
      </w:r>
      <w:r>
        <w:lastRenderedPageBreak/>
        <w:t xml:space="preserve"> by the very low quality of the reconstructed image if compared to the high quality of the reconstructed image from using logsig-logsig transfer functions.  </w:t>
      </w:r>
    </w:p>
    <w:p w14:paraId="1C627E10" w14:textId="77777777" w:rsidR="000D1492" w:rsidRDefault="000D1492" w:rsidP="000D1492">
      <w:pPr>
        <w:pStyle w:val="Heading2"/>
        <w:numPr>
          <w:ilvl w:val="1"/>
          <w:numId w:val="26"/>
        </w:numPr>
      </w:pPr>
      <w:bookmarkStart w:id="51" w:name="_Toc466460872"/>
      <w:r>
        <w:t>Model with 2 Autoencoder Layers</w:t>
      </w:r>
      <w:bookmarkEnd w:id="51"/>
    </w:p>
    <w:p w14:paraId="098AFDA3" w14:textId="77777777" w:rsidR="000D1492" w:rsidRDefault="000D1492" w:rsidP="000D1492">
      <w:r>
        <w:t xml:space="preserve">For the second part, we use the best parameters from part 4.1 to train 2 autoencoder layers and to create a network with 2 autoencoders.  The MSE that we received from this network is </w:t>
      </w:r>
      <w:r>
        <w:rPr>
          <w:b/>
        </w:rPr>
        <w:t>1723.5982</w:t>
      </w:r>
      <w:r>
        <w:t>, which is very high compared to the lowest MSE found in part 4.1 (~227).  This is because, with the addition of the second Autoencoder, the encoded image is further encoded again, hence there will be more dimensionality reduction.  This will allow the network model to learn more about the important features of the input images, however it will make it harder to reconstruct the input image back because of the double compressions.  So there will be trade-offs between the saved features in the autoencoders and the reconstructed image quality.</w:t>
      </w:r>
    </w:p>
    <w:p w14:paraId="3431172E" w14:textId="77777777" w:rsidR="000D1492" w:rsidRDefault="000D1492" w:rsidP="000D1492">
      <w:pPr>
        <w:pStyle w:val="Heading3"/>
        <w:numPr>
          <w:ilvl w:val="2"/>
          <w:numId w:val="26"/>
        </w:numPr>
      </w:pPr>
      <w:bookmarkStart w:id="52" w:name="_Toc466460873"/>
      <w:r>
        <w:t>Sample Features and Reconstructed Image</w:t>
      </w:r>
      <w:bookmarkEnd w:id="52"/>
    </w:p>
    <w:tbl>
      <w:tblPr>
        <w:tblStyle w:val="TableGrid"/>
        <w:tblW w:w="0" w:type="auto"/>
        <w:jc w:val="center"/>
        <w:tblLook w:val="04A0" w:firstRow="1" w:lastRow="0" w:firstColumn="1" w:lastColumn="0" w:noHBand="0" w:noVBand="1"/>
      </w:tblPr>
      <w:tblGrid>
        <w:gridCol w:w="4505"/>
        <w:gridCol w:w="4505"/>
      </w:tblGrid>
      <w:tr w:rsidR="000D1492" w:rsidRPr="000D6F0B" w14:paraId="4540188E" w14:textId="77777777" w:rsidTr="00406206">
        <w:trPr>
          <w:jc w:val="center"/>
        </w:trPr>
        <w:tc>
          <w:tcPr>
            <w:tcW w:w="4505" w:type="dxa"/>
            <w:tcBorders>
              <w:top w:val="single" w:sz="4" w:space="0" w:color="auto"/>
              <w:left w:val="single" w:sz="4" w:space="0" w:color="auto"/>
              <w:bottom w:val="nil"/>
              <w:right w:val="single" w:sz="4" w:space="0" w:color="auto"/>
            </w:tcBorders>
            <w:vAlign w:val="center"/>
            <w:hideMark/>
          </w:tcPr>
          <w:p w14:paraId="5A5305B1" w14:textId="77777777" w:rsidR="000D1492" w:rsidRPr="000D6F0B" w:rsidRDefault="000D1492" w:rsidP="000D6F0B">
            <w:pPr>
              <w:pStyle w:val="Image"/>
            </w:pPr>
            <w:r w:rsidRPr="000D6F0B">
              <w:t xml:space="preserve">1 Autoencoder (MSE </w:t>
            </w:r>
            <w:r w:rsidRPr="000D6F0B">
              <w:sym w:font="Symbol" w:char="00BB"/>
            </w:r>
            <w:r w:rsidRPr="000D6F0B">
              <w:t xml:space="preserve"> 227)</w:t>
            </w:r>
          </w:p>
        </w:tc>
        <w:tc>
          <w:tcPr>
            <w:tcW w:w="4505" w:type="dxa"/>
            <w:tcBorders>
              <w:top w:val="single" w:sz="4" w:space="0" w:color="auto"/>
              <w:left w:val="single" w:sz="4" w:space="0" w:color="auto"/>
              <w:bottom w:val="nil"/>
              <w:right w:val="single" w:sz="4" w:space="0" w:color="auto"/>
            </w:tcBorders>
            <w:vAlign w:val="center"/>
            <w:hideMark/>
          </w:tcPr>
          <w:p w14:paraId="3E0E4A2B" w14:textId="77777777" w:rsidR="000D1492" w:rsidRPr="000D6F0B" w:rsidRDefault="000D1492" w:rsidP="000D6F0B">
            <w:pPr>
              <w:pStyle w:val="Image"/>
            </w:pPr>
            <w:r w:rsidRPr="000D6F0B">
              <w:t xml:space="preserve">2 Autoencoders (MSE </w:t>
            </w:r>
            <w:r w:rsidRPr="000D6F0B">
              <w:sym w:font="Symbol" w:char="00BB"/>
            </w:r>
            <w:r w:rsidRPr="000D6F0B">
              <w:t xml:space="preserve"> 1723.6)</w:t>
            </w:r>
          </w:p>
        </w:tc>
      </w:tr>
      <w:tr w:rsidR="000D1492" w:rsidRPr="000D6F0B" w14:paraId="3C08E655" w14:textId="77777777" w:rsidTr="00406206">
        <w:trPr>
          <w:jc w:val="center"/>
        </w:trPr>
        <w:tc>
          <w:tcPr>
            <w:tcW w:w="4505" w:type="dxa"/>
            <w:tcBorders>
              <w:top w:val="nil"/>
              <w:left w:val="single" w:sz="4" w:space="0" w:color="auto"/>
              <w:bottom w:val="nil"/>
              <w:right w:val="single" w:sz="4" w:space="0" w:color="auto"/>
            </w:tcBorders>
            <w:vAlign w:val="center"/>
            <w:hideMark/>
          </w:tcPr>
          <w:p w14:paraId="46FADD9F" w14:textId="459FACC8" w:rsidR="000D1492" w:rsidRPr="000D6F0B" w:rsidRDefault="000D1492" w:rsidP="000D6F0B">
            <w:pPr>
              <w:pStyle w:val="Image"/>
            </w:pPr>
            <w:r w:rsidRPr="000D6F0B">
              <w:rPr>
                <w:noProof/>
                <w:lang w:eastAsia="en-GB"/>
              </w:rPr>
              <w:drawing>
                <wp:inline distT="0" distB="0" distL="0" distR="0" wp14:anchorId="4ADB78FF" wp14:editId="04B8EE6E">
                  <wp:extent cx="2702560" cy="2672080"/>
                  <wp:effectExtent l="0" t="0" r="0" b="0"/>
                  <wp:docPr id="31" name="Picture 31" descr="Part2-autoencoders/Results/part1/weights/weights__ep1000_sr10_sp0.1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art2-autoencoders/Results/part1/weights/weights__ep1000_sr10_sp0.1_enclogsig_declogsig.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02560" cy="2672080"/>
                          </a:xfrm>
                          <a:prstGeom prst="rect">
                            <a:avLst/>
                          </a:prstGeom>
                          <a:noFill/>
                          <a:ln>
                            <a:noFill/>
                          </a:ln>
                        </pic:spPr>
                      </pic:pic>
                    </a:graphicData>
                  </a:graphic>
                </wp:inline>
              </w:drawing>
            </w:r>
          </w:p>
        </w:tc>
        <w:tc>
          <w:tcPr>
            <w:tcW w:w="4505" w:type="dxa"/>
            <w:tcBorders>
              <w:top w:val="nil"/>
              <w:left w:val="single" w:sz="4" w:space="0" w:color="auto"/>
              <w:bottom w:val="nil"/>
              <w:right w:val="single" w:sz="4" w:space="0" w:color="auto"/>
            </w:tcBorders>
            <w:vAlign w:val="center"/>
            <w:hideMark/>
          </w:tcPr>
          <w:p w14:paraId="2114F508" w14:textId="1909C1FB" w:rsidR="000D1492" w:rsidRPr="000D6F0B" w:rsidRDefault="000D1492" w:rsidP="000D6F0B">
            <w:pPr>
              <w:pStyle w:val="Image"/>
            </w:pPr>
            <w:r w:rsidRPr="000D6F0B">
              <w:rPr>
                <w:noProof/>
                <w:lang w:eastAsia="en-GB"/>
              </w:rPr>
              <w:drawing>
                <wp:inline distT="0" distB="0" distL="0" distR="0" wp14:anchorId="60BDAB9F" wp14:editId="592FC79D">
                  <wp:extent cx="2702560" cy="2672080"/>
                  <wp:effectExtent l="0" t="0" r="0" b="0"/>
                  <wp:docPr id="30" name="Picture 30" descr="Part2-autoencoders/Results/part2/weights/weights1__second_ep1000_sr10_sp0.1_enclogsig_declogsig_autoen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art2-autoencoders/Results/part2/weights/weights1__second_ep1000_sr10_sp0.1_enclogsig_declogsig_autoenc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2560" cy="2672080"/>
                          </a:xfrm>
                          <a:prstGeom prst="rect">
                            <a:avLst/>
                          </a:prstGeom>
                          <a:noFill/>
                          <a:ln>
                            <a:noFill/>
                          </a:ln>
                        </pic:spPr>
                      </pic:pic>
                    </a:graphicData>
                  </a:graphic>
                </wp:inline>
              </w:drawing>
            </w:r>
          </w:p>
        </w:tc>
      </w:tr>
      <w:tr w:rsidR="000D1492" w:rsidRPr="000D6F0B" w14:paraId="16B7EDAE" w14:textId="77777777" w:rsidTr="00406206">
        <w:trPr>
          <w:jc w:val="center"/>
        </w:trPr>
        <w:tc>
          <w:tcPr>
            <w:tcW w:w="4505" w:type="dxa"/>
            <w:tcBorders>
              <w:top w:val="nil"/>
              <w:left w:val="single" w:sz="4" w:space="0" w:color="auto"/>
              <w:bottom w:val="nil"/>
              <w:right w:val="single" w:sz="4" w:space="0" w:color="auto"/>
            </w:tcBorders>
            <w:vAlign w:val="center"/>
            <w:hideMark/>
          </w:tcPr>
          <w:p w14:paraId="3C792E16" w14:textId="77777777" w:rsidR="000D1492" w:rsidRPr="000D6F0B" w:rsidRDefault="000D1492" w:rsidP="000D6F0B">
            <w:pPr>
              <w:pStyle w:val="Image"/>
            </w:pPr>
            <w:r w:rsidRPr="000D6F0B">
              <w:t>None</w:t>
            </w:r>
          </w:p>
        </w:tc>
        <w:tc>
          <w:tcPr>
            <w:tcW w:w="4505" w:type="dxa"/>
            <w:tcBorders>
              <w:top w:val="nil"/>
              <w:left w:val="single" w:sz="4" w:space="0" w:color="auto"/>
              <w:bottom w:val="nil"/>
              <w:right w:val="single" w:sz="4" w:space="0" w:color="auto"/>
            </w:tcBorders>
            <w:vAlign w:val="center"/>
            <w:hideMark/>
          </w:tcPr>
          <w:p w14:paraId="0FE9C85A" w14:textId="18F54AE8" w:rsidR="000D1492" w:rsidRPr="000D6F0B" w:rsidRDefault="000D1492" w:rsidP="000D6F0B">
            <w:pPr>
              <w:pStyle w:val="Image"/>
            </w:pPr>
            <w:r w:rsidRPr="000D6F0B">
              <w:rPr>
                <w:noProof/>
                <w:lang w:eastAsia="en-GB"/>
              </w:rPr>
              <w:drawing>
                <wp:inline distT="0" distB="0" distL="0" distR="0" wp14:anchorId="676DDC8F" wp14:editId="26C2C466">
                  <wp:extent cx="2702560" cy="2672080"/>
                  <wp:effectExtent l="0" t="0" r="0" b="0"/>
                  <wp:docPr id="29" name="Picture 29" descr="Part2-autoencoders/Results/part2/weights/weights2__second_ep1000_sr10_sp0.1_enclogsig_declogsig_autoe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art2-autoencoders/Results/part2/weights/weights2__second_ep1000_sr10_sp0.1_enclogsig_declogsig_autoenc2.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02560" cy="2672080"/>
                          </a:xfrm>
                          <a:prstGeom prst="rect">
                            <a:avLst/>
                          </a:prstGeom>
                          <a:noFill/>
                          <a:ln>
                            <a:noFill/>
                          </a:ln>
                        </pic:spPr>
                      </pic:pic>
                    </a:graphicData>
                  </a:graphic>
                </wp:inline>
              </w:drawing>
            </w:r>
          </w:p>
        </w:tc>
      </w:tr>
      <w:tr w:rsidR="000D1492" w:rsidRPr="000D6F0B" w14:paraId="5778BEA7" w14:textId="77777777" w:rsidTr="00406206">
        <w:trPr>
          <w:trHeight w:val="3369"/>
          <w:jc w:val="center"/>
        </w:trPr>
        <w:tc>
          <w:tcPr>
            <w:tcW w:w="4505" w:type="dxa"/>
            <w:tcBorders>
              <w:top w:val="nil"/>
              <w:left w:val="single" w:sz="4" w:space="0" w:color="auto"/>
              <w:bottom w:val="single" w:sz="4" w:space="0" w:color="auto"/>
              <w:right w:val="single" w:sz="4" w:space="0" w:color="auto"/>
            </w:tcBorders>
            <w:vAlign w:val="center"/>
            <w:hideMark/>
          </w:tcPr>
          <w:p w14:paraId="2925DC8B" w14:textId="5B07D3B9" w:rsidR="000D1492" w:rsidRPr="000D6F0B" w:rsidRDefault="000D1492" w:rsidP="000D6F0B">
            <w:pPr>
              <w:pStyle w:val="Image"/>
            </w:pPr>
            <w:r w:rsidRPr="000D6F0B">
              <w:rPr>
                <w:noProof/>
                <w:lang w:eastAsia="en-GB"/>
              </w:rPr>
              <w:drawing>
                <wp:inline distT="0" distB="0" distL="0" distR="0" wp14:anchorId="7CB34611" wp14:editId="106A59E8">
                  <wp:extent cx="2692400" cy="2143760"/>
                  <wp:effectExtent l="0" t="0" r="0" b="0"/>
                  <wp:docPr id="28" name="Picture 28" descr="Part2-autoencoders/Results/part1/reconstructed/reconstructed__ep1000_sr10_s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art2-autoencoders/Results/part1/reconstructed/reconstructed__ep1000_sr10_sp0.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92400" cy="2143760"/>
                          </a:xfrm>
                          <a:prstGeom prst="rect">
                            <a:avLst/>
                          </a:prstGeom>
                          <a:noFill/>
                          <a:ln>
                            <a:noFill/>
                          </a:ln>
                        </pic:spPr>
                      </pic:pic>
                    </a:graphicData>
                  </a:graphic>
                </wp:inline>
              </w:drawing>
            </w:r>
          </w:p>
        </w:tc>
        <w:tc>
          <w:tcPr>
            <w:tcW w:w="4505" w:type="dxa"/>
            <w:tcBorders>
              <w:top w:val="nil"/>
              <w:left w:val="single" w:sz="4" w:space="0" w:color="auto"/>
              <w:bottom w:val="single" w:sz="4" w:space="0" w:color="auto"/>
              <w:right w:val="single" w:sz="4" w:space="0" w:color="auto"/>
            </w:tcBorders>
            <w:vAlign w:val="center"/>
            <w:hideMark/>
          </w:tcPr>
          <w:p w14:paraId="2C8A7A0B" w14:textId="16EC660A" w:rsidR="000D1492" w:rsidRPr="000D6F0B" w:rsidRDefault="000D1492" w:rsidP="000D6F0B">
            <w:pPr>
              <w:pStyle w:val="Image"/>
            </w:pPr>
            <w:r w:rsidRPr="000D6F0B">
              <w:rPr>
                <w:noProof/>
                <w:lang w:eastAsia="en-GB"/>
              </w:rPr>
              <w:drawing>
                <wp:inline distT="0" distB="0" distL="0" distR="0" wp14:anchorId="0493FE81" wp14:editId="0BB4173E">
                  <wp:extent cx="2692400" cy="2143760"/>
                  <wp:effectExtent l="0" t="0" r="0" b="0"/>
                  <wp:docPr id="27" name="Picture 27" descr="Part2-autoencoders/Results/part2/decoded/reconstructed_second__second_ep1000_sr10_sp0.1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rt2-autoencoders/Results/part2/decoded/reconstructed_second__second_ep1000_sr10_sp0.1_enclogsig_declogsig.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92400" cy="2143760"/>
                          </a:xfrm>
                          <a:prstGeom prst="rect">
                            <a:avLst/>
                          </a:prstGeom>
                          <a:noFill/>
                          <a:ln>
                            <a:noFill/>
                          </a:ln>
                        </pic:spPr>
                      </pic:pic>
                    </a:graphicData>
                  </a:graphic>
                </wp:inline>
              </w:drawing>
            </w:r>
          </w:p>
        </w:tc>
      </w:tr>
    </w:tbl>
    <w:p w14:paraId="4E36F185" w14:textId="77777777" w:rsidR="000D1492" w:rsidRDefault="000D1492" w:rsidP="000D1492">
      <w:r>
        <w:tab/>
        <w:t>The features of network model with 2 Autoencoders (the second column of the table) is observed.  From the table, the first row represents the extracted features of the first hidden layer, while the second row represents the extracted fe</w:t>
      </w:r>
      <w:r>
        <w:lastRenderedPageBreak/>
        <w:t>atures of the second hidden layer.  For the first layer, the dimension of the features is 10x10 which denotes the number of the hidden neurons in the first hidden layer, 100 neurons.  For the second features image, the dimension of the image is 100x50 pixels which represent the 100 neurons from the first hidden layer and the 50 neurons in the second hidden layer.  The black and white color of the weights represent the magnitude of the weights connected to the input features.</w:t>
      </w:r>
    </w:p>
    <w:p w14:paraId="2CDC67E4" w14:textId="77777777" w:rsidR="000D1492" w:rsidRDefault="000D1492" w:rsidP="000D1492">
      <w:r>
        <w:tab/>
        <w:t>Because when using two autoencoders the image is compressed twice and decoded twice, the image wi</w:t>
      </w:r>
      <w:r>
        <w:lastRenderedPageBreak/>
        <w:t>ll have some loss hence the quality of the image is much worse than using single autoencoder.  However, note that quality of the image (mse magnitude) only reflects the autoencoder’s ability to reconstruct images similar to the input image.  We will see in part 4.3 how MSE / reconstructed image quality does not reflect the autoencoder’s ability in predicting classification labels.</w:t>
      </w:r>
    </w:p>
    <w:p w14:paraId="1E8A50E0" w14:textId="77777777" w:rsidR="000D1492" w:rsidRDefault="000D1492" w:rsidP="000D1492">
      <w:pPr>
        <w:pStyle w:val="Heading2"/>
        <w:numPr>
          <w:ilvl w:val="1"/>
          <w:numId w:val="26"/>
        </w:numPr>
      </w:pPr>
      <w:bookmarkStart w:id="53" w:name="_Toc466460874"/>
      <w:r>
        <w:t>Model with 2 Autoencoder layers and 1 Softmax Layer</w:t>
      </w:r>
      <w:bookmarkEnd w:id="53"/>
    </w:p>
    <w:p w14:paraId="3B4D59F2" w14:textId="77777777" w:rsidR="000D1492" w:rsidRDefault="000D1492" w:rsidP="000D1492">
      <w:pPr>
        <w:pStyle w:val="Heading3"/>
        <w:numPr>
          <w:ilvl w:val="2"/>
          <w:numId w:val="26"/>
        </w:numPr>
      </w:pPr>
      <w:bookmarkStart w:id="54" w:name="_Toc466460875"/>
      <w:r>
        <w:t>Different Hidden Layers</w:t>
      </w:r>
      <w:bookmarkEnd w:id="54"/>
    </w:p>
    <w:p w14:paraId="21807813" w14:textId="77777777" w:rsidR="000D1492" w:rsidRDefault="000D1492" w:rsidP="000D1492">
      <w:pPr>
        <w:pStyle w:val="Heading4"/>
        <w:numPr>
          <w:ilvl w:val="3"/>
          <w:numId w:val="26"/>
        </w:numPr>
      </w:pPr>
      <w:r>
        <w:t>MSE</w:t>
      </w:r>
    </w:p>
    <w:p w14:paraId="640D2363" w14:textId="77777777" w:rsidR="00AA2058" w:rsidRDefault="000D1492" w:rsidP="000D6F0B">
      <w:pPr>
        <w:pStyle w:val="Image"/>
      </w:pPr>
      <w:r>
        <w:rPr>
          <w:noProof/>
          <w:lang w:eastAsia="en-GB"/>
        </w:rPr>
        <w:drawing>
          <wp:inline distT="0" distB="0" distL="0" distR="0" wp14:anchorId="3C9745F3" wp14:editId="1565BD50">
            <wp:extent cx="4988560" cy="2570480"/>
            <wp:effectExtent l="0" t="0" r="15240" b="2032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88B3E9A" w14:textId="4142C6D7" w:rsidR="000D1492" w:rsidRDefault="00AA2058" w:rsidP="00AA2058">
      <w:pPr>
        <w:pStyle w:val="Caption"/>
      </w:pPr>
      <w:r>
        <w:t xml:space="preserve">Figure </w:t>
      </w:r>
      <w:fldSimple w:instr=" SEQ Figure \* ARABIC ">
        <w:r w:rsidR="00DA3C6A">
          <w:rPr>
            <w:noProof/>
          </w:rPr>
          <w:t>39</w:t>
        </w:r>
      </w:fldSimple>
      <w:r>
        <w:t xml:space="preserve">. </w:t>
      </w:r>
      <w:r w:rsidRPr="00037B73">
        <w:t xml:space="preserve">MSE Plot for </w:t>
      </w:r>
      <w:r w:rsidR="00E67965">
        <w:t>Various</w:t>
      </w:r>
      <w:r w:rsidRPr="00037B73">
        <w:t xml:space="preserve"> </w:t>
      </w:r>
      <w:r>
        <w:t xml:space="preserve">Hidden Neurons </w:t>
      </w:r>
      <w:r w:rsidRPr="00037B73">
        <w:t>of 2 Autoencoders</w:t>
      </w:r>
    </w:p>
    <w:p w14:paraId="70ED81A5" w14:textId="77777777" w:rsidR="000D1492" w:rsidRDefault="000D1492" w:rsidP="000D1492">
      <w:r>
        <w:tab/>
        <w:t>Similar to the previous experiment, because we are using 2 second Autoencoders, the image will be encoded and decoded twice, hence the MSE is quite high ranging from ~1200-3100.</w:t>
      </w:r>
    </w:p>
    <w:p w14:paraId="62937FC4" w14:textId="77777777" w:rsidR="000D1492" w:rsidRDefault="000D1492" w:rsidP="000D1492">
      <w:r>
        <w:t xml:space="preserve">From the plot, it can be seen that there seems to be no correlation between the number of hidden neurons and the MSE (a lot of fluctuations), hence we must experiment with the number of hidden neurons manually in both autoencoders to get the best network model that best fits the input features.  In this experiment we found that using 300 neurons in the first Autoencoder and 100 neurons in the second Autoencoder produce the lowest MSE. </w:t>
      </w:r>
    </w:p>
    <w:tbl>
      <w:tblPr>
        <w:tblStyle w:val="TableGrid"/>
        <w:tblW w:w="0" w:type="auto"/>
        <w:jc w:val="center"/>
        <w:tblLook w:val="04A0" w:firstRow="1" w:lastRow="0" w:firstColumn="1" w:lastColumn="0" w:noHBand="0" w:noVBand="1"/>
      </w:tblPr>
      <w:tblGrid>
        <w:gridCol w:w="3787"/>
        <w:gridCol w:w="3786"/>
        <w:gridCol w:w="1437"/>
      </w:tblGrid>
      <w:tr w:rsidR="000D1492" w14:paraId="5B086BFB" w14:textId="77777777" w:rsidTr="000D1492">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F99608A" w14:textId="77777777" w:rsidR="000D1492" w:rsidRPr="00EC1B48" w:rsidRDefault="000D1492" w:rsidP="00EC1B48">
            <w:pPr>
              <w:jc w:val="center"/>
              <w:rPr>
                <w:b/>
              </w:rPr>
            </w:pPr>
            <w:r w:rsidRPr="00EC1B48">
              <w:rPr>
                <w:b/>
              </w:rPr>
              <w:t>Best Hidden Neuron Size (hiddenSize1)</w:t>
            </w:r>
          </w:p>
        </w:tc>
        <w:tc>
          <w:tcPr>
            <w:tcW w:w="0" w:type="auto"/>
            <w:tcBorders>
              <w:top w:val="single" w:sz="4" w:space="0" w:color="auto"/>
              <w:left w:val="single" w:sz="4" w:space="0" w:color="auto"/>
              <w:bottom w:val="single" w:sz="4" w:space="0" w:color="auto"/>
              <w:right w:val="single" w:sz="4" w:space="0" w:color="auto"/>
            </w:tcBorders>
            <w:hideMark/>
          </w:tcPr>
          <w:p w14:paraId="4A195BE8" w14:textId="77777777" w:rsidR="000D1492" w:rsidRPr="00EC1B48" w:rsidRDefault="000D1492" w:rsidP="00EC1B48">
            <w:pPr>
              <w:jc w:val="center"/>
              <w:rPr>
                <w:b/>
              </w:rPr>
            </w:pPr>
            <w:r w:rsidRPr="00EC1B48">
              <w:rPr>
                <w:b/>
              </w:rPr>
              <w:t>Best Hidden Neuron Size (hiddenSize2)</w:t>
            </w:r>
          </w:p>
        </w:tc>
        <w:tc>
          <w:tcPr>
            <w:tcW w:w="0" w:type="auto"/>
            <w:tcBorders>
              <w:top w:val="single" w:sz="4" w:space="0" w:color="auto"/>
              <w:left w:val="single" w:sz="4" w:space="0" w:color="auto"/>
              <w:bottom w:val="single" w:sz="4" w:space="0" w:color="auto"/>
              <w:right w:val="single" w:sz="4" w:space="0" w:color="auto"/>
            </w:tcBorders>
            <w:vAlign w:val="center"/>
            <w:hideMark/>
          </w:tcPr>
          <w:p w14:paraId="49E7C1F3" w14:textId="77777777" w:rsidR="000D1492" w:rsidRPr="00EC1B48" w:rsidRDefault="000D1492" w:rsidP="00EC1B48">
            <w:pPr>
              <w:jc w:val="center"/>
              <w:rPr>
                <w:b/>
              </w:rPr>
            </w:pPr>
            <w:r w:rsidRPr="00EC1B48">
              <w:rPr>
                <w:b/>
              </w:rPr>
              <w:t>Lowest MSE</w:t>
            </w:r>
          </w:p>
        </w:tc>
      </w:tr>
      <w:tr w:rsidR="000D1492" w14:paraId="151E6671" w14:textId="77777777" w:rsidTr="000D1492">
        <w:trPr>
          <w:trHeight w:val="242"/>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D235AD1" w14:textId="77777777" w:rsidR="000D1492" w:rsidRDefault="000D1492" w:rsidP="000D1492">
            <w:r>
              <w:t>300</w:t>
            </w:r>
          </w:p>
        </w:tc>
        <w:tc>
          <w:tcPr>
            <w:tcW w:w="0" w:type="auto"/>
            <w:tcBorders>
              <w:top w:val="single" w:sz="4" w:space="0" w:color="auto"/>
              <w:left w:val="single" w:sz="4" w:space="0" w:color="auto"/>
              <w:bottom w:val="single" w:sz="4" w:space="0" w:color="auto"/>
              <w:right w:val="single" w:sz="4" w:space="0" w:color="auto"/>
            </w:tcBorders>
            <w:hideMark/>
          </w:tcPr>
          <w:p w14:paraId="005FED94" w14:textId="77777777" w:rsidR="000D1492" w:rsidRDefault="000D1492" w:rsidP="000D1492">
            <w:r>
              <w:t>100</w:t>
            </w:r>
          </w:p>
        </w:tc>
        <w:tc>
          <w:tcPr>
            <w:tcW w:w="0" w:type="auto"/>
            <w:tcBorders>
              <w:top w:val="single" w:sz="4" w:space="0" w:color="auto"/>
              <w:left w:val="single" w:sz="4" w:space="0" w:color="auto"/>
              <w:bottom w:val="single" w:sz="4" w:space="0" w:color="auto"/>
              <w:right w:val="single" w:sz="4" w:space="0" w:color="auto"/>
            </w:tcBorders>
            <w:vAlign w:val="center"/>
            <w:hideMark/>
          </w:tcPr>
          <w:p w14:paraId="7B29FEBC" w14:textId="77777777" w:rsidR="000D1492" w:rsidRDefault="000D1492" w:rsidP="000D1492">
            <w:r>
              <w:t>1200.83</w:t>
            </w:r>
          </w:p>
        </w:tc>
      </w:tr>
    </w:tbl>
    <w:p w14:paraId="4A4CAD61" w14:textId="77777777" w:rsidR="000D1492" w:rsidRDefault="000D1492" w:rsidP="000D1492">
      <w:pPr>
        <w:pStyle w:val="Heading4"/>
        <w:numPr>
          <w:ilvl w:val="3"/>
          <w:numId w:val="26"/>
        </w:numPr>
      </w:pPr>
      <w:r>
        <w:t>Reconstructed Image and Confusion Matrix</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4372"/>
        <w:gridCol w:w="4638"/>
      </w:tblGrid>
      <w:tr w:rsidR="000D1492" w:rsidRPr="00617669" w14:paraId="483FF5F4" w14:textId="77777777" w:rsidTr="000D1492">
        <w:trPr>
          <w:jc w:val="center"/>
        </w:trPr>
        <w:tc>
          <w:tcPr>
            <w:tcW w:w="4366" w:type="dxa"/>
            <w:tcBorders>
              <w:top w:val="single" w:sz="4" w:space="0" w:color="auto"/>
              <w:left w:val="single" w:sz="4" w:space="0" w:color="auto"/>
              <w:bottom w:val="nil"/>
              <w:right w:val="nil"/>
            </w:tcBorders>
            <w:vAlign w:val="center"/>
            <w:hideMark/>
          </w:tcPr>
          <w:p w14:paraId="7AA44225" w14:textId="77777777" w:rsidR="000D1492" w:rsidRPr="00617669" w:rsidRDefault="000D1492" w:rsidP="00617669">
            <w:pPr>
              <w:jc w:val="center"/>
              <w:rPr>
                <w:b/>
              </w:rPr>
            </w:pPr>
            <w:bookmarkStart w:id="55" w:name="OLE_LINK1"/>
            <w:r w:rsidRPr="00617669">
              <w:rPr>
                <w:b/>
              </w:rPr>
              <w:t>Worst MSE Error (100-200)</w:t>
            </w:r>
          </w:p>
          <w:p w14:paraId="0A8A7277" w14:textId="77777777" w:rsidR="000D1492" w:rsidRPr="00617669" w:rsidRDefault="000D1492" w:rsidP="00617669">
            <w:pPr>
              <w:jc w:val="center"/>
              <w:rPr>
                <w:b/>
              </w:rPr>
            </w:pPr>
            <w:r w:rsidRPr="00617669">
              <w:rPr>
                <w:b/>
              </w:rPr>
              <w:t xml:space="preserve">MSE </w:t>
            </w:r>
            <w:r w:rsidRPr="00617669">
              <w:rPr>
                <w:b/>
              </w:rPr>
              <w:sym w:font="Symbol" w:char="00BB"/>
            </w:r>
            <w:r w:rsidRPr="00617669">
              <w:rPr>
                <w:b/>
              </w:rPr>
              <w:t xml:space="preserve"> 3116.21, Accuracy = 90.4%</w:t>
            </w:r>
          </w:p>
        </w:tc>
        <w:tc>
          <w:tcPr>
            <w:tcW w:w="4644" w:type="dxa"/>
            <w:tcBorders>
              <w:top w:val="single" w:sz="4" w:space="0" w:color="auto"/>
              <w:left w:val="nil"/>
              <w:bottom w:val="nil"/>
              <w:right w:val="single" w:sz="4" w:space="0" w:color="auto"/>
            </w:tcBorders>
            <w:vAlign w:val="center"/>
            <w:hideMark/>
          </w:tcPr>
          <w:p w14:paraId="7C55FDCB" w14:textId="77777777" w:rsidR="000D1492" w:rsidRPr="00617669" w:rsidRDefault="000D1492" w:rsidP="00617669">
            <w:pPr>
              <w:jc w:val="center"/>
              <w:rPr>
                <w:b/>
              </w:rPr>
            </w:pPr>
            <w:r w:rsidRPr="00617669">
              <w:rPr>
                <w:b/>
              </w:rPr>
              <w:t>Best MSE Error (300-100).</w:t>
            </w:r>
          </w:p>
          <w:p w14:paraId="09F6484A" w14:textId="77777777" w:rsidR="000D1492" w:rsidRPr="00617669" w:rsidRDefault="000D1492" w:rsidP="00617669">
            <w:pPr>
              <w:jc w:val="center"/>
              <w:rPr>
                <w:b/>
              </w:rPr>
            </w:pPr>
            <w:r w:rsidRPr="00617669">
              <w:rPr>
                <w:b/>
              </w:rPr>
              <w:t xml:space="preserve">MSE </w:t>
            </w:r>
            <w:r w:rsidRPr="00617669">
              <w:rPr>
                <w:b/>
              </w:rPr>
              <w:sym w:font="Symbol" w:char="00BB"/>
            </w:r>
            <w:r w:rsidRPr="00617669">
              <w:rPr>
                <w:b/>
              </w:rPr>
              <w:t xml:space="preserve"> 1200.83, Accuracy = 86.8%</w:t>
            </w:r>
          </w:p>
        </w:tc>
      </w:tr>
      <w:tr w:rsidR="000D1492" w14:paraId="64E7E121" w14:textId="77777777" w:rsidTr="000D1492">
        <w:trPr>
          <w:trHeight w:val="255"/>
          <w:jc w:val="center"/>
        </w:trPr>
        <w:tc>
          <w:tcPr>
            <w:tcW w:w="4366" w:type="dxa"/>
            <w:tcBorders>
              <w:top w:val="nil"/>
              <w:left w:val="single" w:sz="4" w:space="0" w:color="auto"/>
              <w:bottom w:val="nil"/>
              <w:right w:val="nil"/>
            </w:tcBorders>
            <w:vAlign w:val="center"/>
            <w:hideMark/>
          </w:tcPr>
          <w:p w14:paraId="58CB7EE3" w14:textId="0426A188" w:rsidR="000D1492" w:rsidRDefault="000D1492" w:rsidP="000D1492">
            <w:r>
              <w:rPr>
                <w:noProof/>
                <w:lang w:eastAsia="en-GB"/>
              </w:rPr>
              <w:drawing>
                <wp:inline distT="0" distB="0" distL="0" distR="0" wp14:anchorId="12633FC4" wp14:editId="2960DDB8">
                  <wp:extent cx="2702560" cy="2672080"/>
                  <wp:effectExtent l="0" t="0" r="0" b="0"/>
                  <wp:docPr id="26" name="Picture 26" descr="Part2-autoencoders/Results/part3/weights/weights1__hidden_ep200_sr10_sp0.1_enclogsig_declogsig_h1100_autoen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art2-autoencoders/Results/part3/weights/weights1__hidden_ep200_sr10_sp0.1_enclogsig_declogsig_h1100_autoenc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2560" cy="2672080"/>
                          </a:xfrm>
                          <a:prstGeom prst="rect">
                            <a:avLst/>
                          </a:prstGeom>
                          <a:noFill/>
                          <a:ln>
                            <a:noFill/>
                          </a:ln>
                        </pic:spPr>
                      </pic:pic>
                    </a:graphicData>
                  </a:graphic>
                </wp:inline>
              </w:drawing>
            </w:r>
          </w:p>
        </w:tc>
        <w:tc>
          <w:tcPr>
            <w:tcW w:w="4644" w:type="dxa"/>
            <w:tcBorders>
              <w:top w:val="nil"/>
              <w:left w:val="nil"/>
              <w:bottom w:val="nil"/>
              <w:right w:val="single" w:sz="4" w:space="0" w:color="auto"/>
            </w:tcBorders>
            <w:vAlign w:val="center"/>
            <w:hideMark/>
          </w:tcPr>
          <w:p w14:paraId="11CF9DDD" w14:textId="47FAFA22" w:rsidR="000D1492" w:rsidRDefault="000D1492" w:rsidP="000D1492">
            <w:r>
              <w:rPr>
                <w:noProof/>
                <w:lang w:eastAsia="en-GB"/>
              </w:rPr>
              <w:drawing>
                <wp:inline distT="0" distB="0" distL="0" distR="0" wp14:anchorId="0491F66F" wp14:editId="27216A62">
                  <wp:extent cx="2875280" cy="3048000"/>
                  <wp:effectExtent l="0" t="0" r="0" b="0"/>
                  <wp:docPr id="25" name="Picture 25" descr="Part2-autoencoders/Results/part3/weights/weights1__hidden_ep200_sr10_sp0.1_enclogsig_declogsig_h1300_autoen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art2-autoencoders/Results/part3/weights/weights1__hidden_ep200_sr10_sp0.1_enclogsig_declogsig_h1300_autoenc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75280" cy="3048000"/>
                          </a:xfrm>
                          <a:prstGeom prst="rect">
                            <a:avLst/>
                          </a:prstGeom>
                          <a:noFill/>
                          <a:ln>
                            <a:noFill/>
                          </a:ln>
                        </pic:spPr>
                      </pic:pic>
                    </a:graphicData>
                  </a:graphic>
                </wp:inline>
              </w:drawing>
            </w:r>
          </w:p>
        </w:tc>
      </w:tr>
      <w:tr w:rsidR="000D1492" w14:paraId="7CAC7AA4" w14:textId="77777777" w:rsidTr="000D1492">
        <w:trPr>
          <w:trHeight w:val="255"/>
          <w:jc w:val="center"/>
        </w:trPr>
        <w:tc>
          <w:tcPr>
            <w:tcW w:w="4366" w:type="dxa"/>
            <w:tcBorders>
              <w:top w:val="nil"/>
              <w:left w:val="single" w:sz="4" w:space="0" w:color="auto"/>
              <w:bottom w:val="nil"/>
              <w:right w:val="nil"/>
            </w:tcBorders>
            <w:vAlign w:val="center"/>
            <w:hideMark/>
          </w:tcPr>
          <w:p w14:paraId="2EB49185" w14:textId="6FA67D55" w:rsidR="000D1492" w:rsidRDefault="000D1492" w:rsidP="000D1492">
            <w:pPr>
              <w:rPr>
                <w:noProof/>
                <w:lang w:eastAsia="en-GB"/>
              </w:rPr>
            </w:pPr>
            <w:r>
              <w:rPr>
                <w:noProof/>
                <w:lang w:eastAsia="en-GB"/>
              </w:rPr>
              <w:drawing>
                <wp:inline distT="0" distB="0" distL="0" distR="0" wp14:anchorId="6EA7A496" wp14:editId="32A7EFC7">
                  <wp:extent cx="2702560" cy="2672080"/>
                  <wp:effectExtent l="0" t="0" r="0" b="0"/>
                  <wp:docPr id="24" name="Picture 24" descr="Part2-autoencoders/Results/part3/weights/weights2__hidden_ep200_sr10_sp0.1_enclogsig_declogsig_h1100h2200_autoe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art2-autoencoders/Results/part3/weights/weights2__hidden_ep200_sr10_sp0.1_enclogsig_declogsig_h1100h2200_autoenc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2560" cy="2672080"/>
                          </a:xfrm>
                          <a:prstGeom prst="rect">
                            <a:avLst/>
                          </a:prstGeom>
                          <a:noFill/>
                          <a:ln>
                            <a:noFill/>
                          </a:ln>
                        </pic:spPr>
                      </pic:pic>
                    </a:graphicData>
                  </a:graphic>
                </wp:inline>
              </w:drawing>
            </w:r>
          </w:p>
        </w:tc>
        <w:tc>
          <w:tcPr>
            <w:tcW w:w="4644" w:type="dxa"/>
            <w:tcBorders>
              <w:top w:val="nil"/>
              <w:left w:val="nil"/>
              <w:bottom w:val="nil"/>
              <w:right w:val="single" w:sz="4" w:space="0" w:color="auto"/>
            </w:tcBorders>
            <w:vAlign w:val="center"/>
            <w:hideMark/>
          </w:tcPr>
          <w:p w14:paraId="603F6FAF" w14:textId="2C06B3DC" w:rsidR="000D1492" w:rsidRDefault="000D1492" w:rsidP="000D1492">
            <w:r>
              <w:rPr>
                <w:noProof/>
                <w:lang w:eastAsia="en-GB"/>
              </w:rPr>
              <w:drawing>
                <wp:inline distT="0" distB="0" distL="0" distR="0" wp14:anchorId="30620B66" wp14:editId="72B1DA0A">
                  <wp:extent cx="2875280" cy="1910080"/>
                  <wp:effectExtent l="0" t="0" r="0" b="0"/>
                  <wp:docPr id="23" name="Picture 23" descr="Part2-autoencoders/Results/part3/weights/weights2__hidden_ep200_sr10_sp0.1_enclogsig_declogsig_h1300h2100_autoe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art2-autoencoders/Results/part3/weights/weights2__hidden_ep200_sr10_sp0.1_enclogsig_declogsig_h1300h2100_autoenc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75280" cy="1910080"/>
                          </a:xfrm>
                          <a:prstGeom prst="rect">
                            <a:avLst/>
                          </a:prstGeom>
                          <a:noFill/>
                          <a:ln>
                            <a:noFill/>
                          </a:ln>
                        </pic:spPr>
                      </pic:pic>
                    </a:graphicData>
                  </a:graphic>
                </wp:inline>
              </w:drawing>
            </w:r>
          </w:p>
        </w:tc>
      </w:tr>
      <w:tr w:rsidR="000D1492" w14:paraId="345997C5" w14:textId="77777777" w:rsidTr="000D1492">
        <w:trPr>
          <w:trHeight w:val="255"/>
          <w:jc w:val="center"/>
        </w:trPr>
        <w:tc>
          <w:tcPr>
            <w:tcW w:w="4366" w:type="dxa"/>
            <w:tcBorders>
              <w:top w:val="nil"/>
              <w:left w:val="single" w:sz="4" w:space="0" w:color="auto"/>
              <w:bottom w:val="single" w:sz="4" w:space="0" w:color="auto"/>
              <w:right w:val="nil"/>
            </w:tcBorders>
            <w:vAlign w:val="center"/>
            <w:hideMark/>
          </w:tcPr>
          <w:p w14:paraId="7FE9DF42" w14:textId="3595A1B2" w:rsidR="000D1492" w:rsidRDefault="000D1492" w:rsidP="000D1492">
            <w:pPr>
              <w:rPr>
                <w:noProof/>
                <w:lang w:eastAsia="en-GB"/>
              </w:rPr>
            </w:pPr>
            <w:r>
              <w:rPr>
                <w:noProof/>
                <w:lang w:eastAsia="en-GB"/>
              </w:rPr>
              <w:drawing>
                <wp:inline distT="0" distB="0" distL="0" distR="0" wp14:anchorId="3C5C1A1A" wp14:editId="24FDBF03">
                  <wp:extent cx="2529840" cy="2011680"/>
                  <wp:effectExtent l="0" t="0" r="10160" b="0"/>
                  <wp:docPr id="22" name="Picture 22" descr="Part2-autoencoders/Results/part3/decoded/reconstructed_hidden_ep200_sr10_sp0.1_enclogsig_declogsig_h1100h2200_autoenc2.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rt2-autoencoders/Results/part3/decoded/reconstructed_hidden_ep200_sr10_sp0.1_enclogsig_declogsig_h1100h2200_autoenc2.ma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29840" cy="2011680"/>
                          </a:xfrm>
                          <a:prstGeom prst="rect">
                            <a:avLst/>
                          </a:prstGeom>
                          <a:noFill/>
                          <a:ln>
                            <a:noFill/>
                          </a:ln>
                        </pic:spPr>
                      </pic:pic>
                    </a:graphicData>
                  </a:graphic>
                </wp:inline>
              </w:drawing>
            </w:r>
          </w:p>
          <w:p w14:paraId="4A26E694" w14:textId="03654706" w:rsidR="000D1492" w:rsidRDefault="000D1492" w:rsidP="000D1492">
            <w:pPr>
              <w:rPr>
                <w:noProof/>
                <w:lang w:eastAsia="en-GB"/>
              </w:rPr>
            </w:pPr>
            <w:r>
              <w:rPr>
                <w:noProof/>
                <w:lang w:eastAsia="en-GB"/>
              </w:rPr>
              <w:drawing>
                <wp:inline distT="0" distB="0" distL="0" distR="0" wp14:anchorId="34622D50" wp14:editId="151C8D4C">
                  <wp:extent cx="2529840" cy="2600960"/>
                  <wp:effectExtent l="0" t="0" r="10160" b="0"/>
                  <wp:docPr id="21" name="Picture 21" descr="Part2-autoencoders/Results/part3/confusion/confusion__hidden_ep200_sr10_sp0.1_enclogsig_declogsig_h1100h2200_autoe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Part2-autoencoders/Results/part3/confusion/confusion__hidden_ep200_sr10_sp0.1_enclogsig_declogsig_h1100h2200_autoenc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29840" cy="2600960"/>
                          </a:xfrm>
                          <a:prstGeom prst="rect">
                            <a:avLst/>
                          </a:prstGeom>
                          <a:noFill/>
                          <a:ln>
                            <a:noFill/>
                          </a:ln>
                        </pic:spPr>
                      </pic:pic>
                    </a:graphicData>
                  </a:graphic>
                </wp:inline>
              </w:drawing>
            </w:r>
          </w:p>
        </w:tc>
        <w:tc>
          <w:tcPr>
            <w:tcW w:w="4644" w:type="dxa"/>
            <w:tcBorders>
              <w:top w:val="nil"/>
              <w:left w:val="nil"/>
              <w:bottom w:val="single" w:sz="4" w:space="0" w:color="auto"/>
              <w:right w:val="single" w:sz="4" w:space="0" w:color="auto"/>
            </w:tcBorders>
            <w:vAlign w:val="center"/>
            <w:hideMark/>
          </w:tcPr>
          <w:p w14:paraId="5168A27E" w14:textId="2E2E3B79" w:rsidR="000D1492" w:rsidRDefault="000D1492" w:rsidP="000D1492">
            <w:r>
              <w:rPr>
                <w:noProof/>
                <w:lang w:eastAsia="en-GB"/>
              </w:rPr>
              <w:drawing>
                <wp:inline distT="0" distB="0" distL="0" distR="0" wp14:anchorId="3571360C" wp14:editId="42CF8500">
                  <wp:extent cx="2529840" cy="2011680"/>
                  <wp:effectExtent l="0" t="0" r="10160" b="0"/>
                  <wp:docPr id="20" name="Picture 20" descr="Part2-autoencoders/Results/part3/decoded/reconstructed_hidden_ep200_sr10_sp0.1_enclogsig_declogsig_h1300h2100_autoenc2.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art2-autoencoders/Results/part3/decoded/reconstructed_hidden_ep200_sr10_sp0.1_enclogsig_declogsig_h1300h2100_autoenc2.ma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9840" cy="2011680"/>
                          </a:xfrm>
                          <a:prstGeom prst="rect">
                            <a:avLst/>
                          </a:prstGeom>
                          <a:noFill/>
                          <a:ln>
                            <a:noFill/>
                          </a:ln>
                        </pic:spPr>
                      </pic:pic>
                    </a:graphicData>
                  </a:graphic>
                </wp:inline>
              </w:drawing>
            </w:r>
          </w:p>
          <w:p w14:paraId="362E96BD" w14:textId="5531C9DB" w:rsidR="000D1492" w:rsidRDefault="000D1492" w:rsidP="000D1492">
            <w:r>
              <w:rPr>
                <w:noProof/>
                <w:lang w:eastAsia="en-GB"/>
              </w:rPr>
              <w:drawing>
                <wp:inline distT="0" distB="0" distL="0" distR="0" wp14:anchorId="533337FC" wp14:editId="4543CD8F">
                  <wp:extent cx="2519680" cy="2590800"/>
                  <wp:effectExtent l="0" t="0" r="0" b="0"/>
                  <wp:docPr id="19" name="Picture 19" descr="../part3/confusion/confusion__hidden_ep200_sr10_sp0.1_enclogsig_declogsig_h1300h2100_autoe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rt3/confusion/confusion__hidden_ep200_sr10_sp0.1_enclogsig_declogsig_h1300h2100_autoenc2.jpg"/>
                          <pic:cNvPicPr>
                            <a:picLocks noChangeAspect="1" noChangeArrowheads="1"/>
                          </pic:cNvPicPr>
                        </pic:nvPicPr>
                        <pic:blipFill>
                          <a:blip r:embed="rId77">
                            <a:extLst>
                              <a:ext uri="{28A0092B-C50C-407E-A947-70E740481C1C}">
                                <a14:useLocalDpi xmlns:a14="http://schemas.microsoft.com/office/drawing/2010/main" val="0"/>
                              </a:ext>
                            </a:extLst>
                          </a:blip>
                          <a:srcRect l="6853" t="6689" r="9113" b="6836"/>
                          <a:stretch>
                            <a:fillRect/>
                          </a:stretch>
                        </pic:blipFill>
                        <pic:spPr bwMode="auto">
                          <a:xfrm>
                            <a:off x="0" y="0"/>
                            <a:ext cx="2519680" cy="2590800"/>
                          </a:xfrm>
                          <a:prstGeom prst="rect">
                            <a:avLst/>
                          </a:prstGeom>
                          <a:noFill/>
                          <a:ln>
                            <a:noFill/>
                          </a:ln>
                        </pic:spPr>
                      </pic:pic>
                    </a:graphicData>
                  </a:graphic>
                </wp:inline>
              </w:drawing>
            </w:r>
          </w:p>
        </w:tc>
      </w:tr>
    </w:tbl>
    <w:bookmarkEnd w:id="55"/>
    <w:p w14:paraId="6C202280" w14:textId="77777777" w:rsidR="000D1492" w:rsidRDefault="000D1492" w:rsidP="000D1492">
      <w:r>
        <w:tab/>
        <w:t>From this comparison, it can be seen that lower MSE generates reconstructed image that is blurry and quite different from the original image.  However, surprisingly, the softmax layer connected to these autoencoders are able to predict</w:t>
      </w:r>
      <w:r>
        <w:lastRenderedPageBreak/>
        <w:t xml:space="preserve"> the class l</w:t>
      </w:r>
      <w:r>
        <w:lastRenderedPageBreak/>
        <w:t>ab</w:t>
      </w:r>
      <w:r>
        <w:lastRenderedPageBreak/>
        <w:t>el</w:t>
      </w:r>
      <w:r>
        <w:lastRenderedPageBreak/>
        <w:t xml:space="preserve"> w</w:t>
      </w:r>
      <w:r>
        <w:lastRenderedPageBreak/>
        <w:t>i</w:t>
      </w:r>
      <w:r>
        <w:lastRenderedPageBreak/>
        <w:t xml:space="preserve">th a higher accuracy (90.4%) compared to the autoencoders that has the best MSE (86.8%).  </w:t>
      </w:r>
    </w:p>
    <w:p w14:paraId="27D882B6" w14:textId="77777777" w:rsidR="000D1492" w:rsidRDefault="000D1492" w:rsidP="000D1492">
      <w:r>
        <w:tab/>
        <w:t>Because of this finding, we tried to plot the relationship between MSE and accuracy of the network with various number of hidden neurons.</w:t>
      </w:r>
    </w:p>
    <w:p w14:paraId="6AF36804" w14:textId="77777777" w:rsidR="006F4498" w:rsidRDefault="000D1492" w:rsidP="000D6F0B">
      <w:pPr>
        <w:pStyle w:val="Image"/>
      </w:pPr>
      <w:r>
        <w:rPr>
          <w:noProof/>
          <w:lang w:eastAsia="en-GB"/>
        </w:rPr>
        <w:drawing>
          <wp:inline distT="0" distB="0" distL="0" distR="0" wp14:anchorId="6EF79F47" wp14:editId="7872BFF9">
            <wp:extent cx="3962400" cy="1605280"/>
            <wp:effectExtent l="0" t="0" r="0" b="20320"/>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81B3D7C" w14:textId="4D5492B3" w:rsidR="000D1492" w:rsidRDefault="006F4498" w:rsidP="006F4498">
      <w:pPr>
        <w:pStyle w:val="Caption"/>
      </w:pPr>
      <w:r>
        <w:t xml:space="preserve">Figure </w:t>
      </w:r>
      <w:fldSimple w:instr=" SEQ Figure \* ARABIC ">
        <w:r w:rsidR="00DA3C6A">
          <w:rPr>
            <w:noProof/>
          </w:rPr>
          <w:t>40</w:t>
        </w:r>
      </w:fldSimple>
      <w:r>
        <w:t xml:space="preserve">. </w:t>
      </w:r>
      <w:r w:rsidRPr="00BE751F">
        <w:t xml:space="preserve">Plot of MSE against Accuracy for 2 Autoencoders and Softmax Layer with Different </w:t>
      </w:r>
      <w:r>
        <w:t>Hidden Neurons</w:t>
      </w:r>
    </w:p>
    <w:p w14:paraId="08128ED3" w14:textId="77777777" w:rsidR="000D1492" w:rsidRDefault="000D1492" w:rsidP="000D1492">
      <w:r>
        <w:t xml:space="preserve">From the plot, it is shown that there seems to be no correlation between MSE and accuracy.  Therefore, the MSE of the Autoencoders cannot be used to reflect the model accuracy in predicting multiclassification labels.  So again, we must experiment with the number of neurons manually in order to find the best network with the best predicting capabilities. </w:t>
      </w:r>
    </w:p>
    <w:p w14:paraId="4AFDE0C9" w14:textId="77777777" w:rsidR="000D1492" w:rsidRDefault="000D1492" w:rsidP="000D1492">
      <w:pPr>
        <w:pStyle w:val="Heading3"/>
        <w:numPr>
          <w:ilvl w:val="2"/>
          <w:numId w:val="26"/>
        </w:numPr>
      </w:pPr>
      <w:bookmarkStart w:id="56" w:name="_Toc466460876"/>
      <w:r>
        <w:t>Different Sparsity Regularization and Proportion</w:t>
      </w:r>
      <w:bookmarkEnd w:id="56"/>
    </w:p>
    <w:p w14:paraId="08A55856" w14:textId="77777777" w:rsidR="000D1492" w:rsidRDefault="000D1492" w:rsidP="000D1492">
      <w:pPr>
        <w:pStyle w:val="Heading4"/>
        <w:numPr>
          <w:ilvl w:val="3"/>
          <w:numId w:val="26"/>
        </w:numPr>
      </w:pPr>
      <w:r>
        <w:t>MSE</w:t>
      </w:r>
    </w:p>
    <w:p w14:paraId="0BB86CCA" w14:textId="77777777" w:rsidR="00337EB2" w:rsidRDefault="000D1492" w:rsidP="000D6F0B">
      <w:pPr>
        <w:pStyle w:val="Image"/>
      </w:pPr>
      <w:r>
        <w:rPr>
          <w:noProof/>
          <w:lang w:eastAsia="en-GB"/>
        </w:rPr>
        <w:drawing>
          <wp:inline distT="0" distB="0" distL="0" distR="0" wp14:anchorId="2CA653BD" wp14:editId="1EF0279B">
            <wp:extent cx="4765040" cy="2235200"/>
            <wp:effectExtent l="0" t="0" r="1016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A3AA280" w14:textId="09121451" w:rsidR="000D1492" w:rsidRDefault="00337EB2" w:rsidP="00337EB2">
      <w:pPr>
        <w:pStyle w:val="Caption"/>
      </w:pPr>
      <w:r>
        <w:t xml:space="preserve">Figure </w:t>
      </w:r>
      <w:fldSimple w:instr=" SEQ Figure \* ARABIC ">
        <w:r w:rsidR="00DA3C6A">
          <w:rPr>
            <w:noProof/>
          </w:rPr>
          <w:t>41</w:t>
        </w:r>
      </w:fldSimple>
      <w:r>
        <w:t xml:space="preserve">. MSE Plot for </w:t>
      </w:r>
      <w:r w:rsidR="00614EEB">
        <w:t>Various</w:t>
      </w:r>
      <w:r>
        <w:t xml:space="preserve"> Sparsity Parameters of 2 Autoencoders</w:t>
      </w:r>
    </w:p>
    <w:p w14:paraId="4678D860" w14:textId="77777777" w:rsidR="000D1492" w:rsidRDefault="000D1492" w:rsidP="00337EB2">
      <w:r>
        <w:tab/>
        <w:t>From these observations, it seems like the MSE errors generally increase when we increased the sparsity regularization.  I suspect this is because increasing t</w:t>
      </w:r>
      <w:r>
        <w:lastRenderedPageBreak/>
        <w:t>he sparsity of the network will reduce the number of important features learned by the Autoencoders.  From the table, increasing the sparsity proportion seems like it decreases the MSE at the beginning, however we can see it is actually fluctuating when the regularization is larger than 7.  These changes are quite random therefore, we have to experiment with different parameters manually to get the best network model.</w:t>
      </w:r>
    </w:p>
    <w:p w14:paraId="2511A67B" w14:textId="77777777" w:rsidR="000D1492" w:rsidRDefault="000D1492" w:rsidP="000D1492">
      <w:r>
        <w:tab/>
        <w:t xml:space="preserve">Observing from the MSE results, the sparsity proportion of 0.3 and sparsity regularization of 1 generates the lowest MSE. </w:t>
      </w:r>
    </w:p>
    <w:tbl>
      <w:tblPr>
        <w:tblStyle w:val="TableGrid"/>
        <w:tblW w:w="0" w:type="auto"/>
        <w:jc w:val="center"/>
        <w:tblLook w:val="04A0" w:firstRow="1" w:lastRow="0" w:firstColumn="1" w:lastColumn="0" w:noHBand="0" w:noVBand="1"/>
      </w:tblPr>
      <w:tblGrid>
        <w:gridCol w:w="2763"/>
        <w:gridCol w:w="3150"/>
        <w:gridCol w:w="1530"/>
      </w:tblGrid>
      <w:tr w:rsidR="000D1492" w14:paraId="327EA0FE" w14:textId="77777777" w:rsidTr="000D1492">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12C7ABA" w14:textId="77777777" w:rsidR="000D1492" w:rsidRDefault="000D1492" w:rsidP="00617669">
            <w:pPr>
              <w:pStyle w:val="TableTitle"/>
            </w:pPr>
            <w:r>
              <w:t>Best Sparsity Proportion</w:t>
            </w:r>
          </w:p>
        </w:tc>
        <w:tc>
          <w:tcPr>
            <w:tcW w:w="0" w:type="auto"/>
            <w:tcBorders>
              <w:top w:val="single" w:sz="4" w:space="0" w:color="auto"/>
              <w:left w:val="single" w:sz="4" w:space="0" w:color="auto"/>
              <w:bottom w:val="single" w:sz="4" w:space="0" w:color="auto"/>
              <w:right w:val="single" w:sz="4" w:space="0" w:color="auto"/>
            </w:tcBorders>
            <w:hideMark/>
          </w:tcPr>
          <w:p w14:paraId="126CF456" w14:textId="77777777" w:rsidR="000D1492" w:rsidRDefault="000D1492" w:rsidP="00617669">
            <w:pPr>
              <w:pStyle w:val="TableTitle"/>
            </w:pPr>
            <w:r>
              <w:t>Best Sparsity Regularization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78E634A5" w14:textId="77777777" w:rsidR="000D1492" w:rsidRDefault="000D1492" w:rsidP="00617669">
            <w:pPr>
              <w:pStyle w:val="TableTitle"/>
            </w:pPr>
            <w:r>
              <w:t>Lowest MSE</w:t>
            </w:r>
          </w:p>
        </w:tc>
      </w:tr>
      <w:tr w:rsidR="000D1492" w14:paraId="19A09622" w14:textId="77777777" w:rsidTr="000D1492">
        <w:trPr>
          <w:trHeight w:val="242"/>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EF2FE46" w14:textId="77777777" w:rsidR="000D1492" w:rsidRDefault="000D1492" w:rsidP="000D6F0B">
            <w:pPr>
              <w:pStyle w:val="Image"/>
            </w:pPr>
            <w:r>
              <w:t>0.3</w:t>
            </w:r>
          </w:p>
        </w:tc>
        <w:tc>
          <w:tcPr>
            <w:tcW w:w="0" w:type="auto"/>
            <w:tcBorders>
              <w:top w:val="single" w:sz="4" w:space="0" w:color="auto"/>
              <w:left w:val="single" w:sz="4" w:space="0" w:color="auto"/>
              <w:bottom w:val="single" w:sz="4" w:space="0" w:color="auto"/>
              <w:right w:val="single" w:sz="4" w:space="0" w:color="auto"/>
            </w:tcBorders>
            <w:hideMark/>
          </w:tcPr>
          <w:p w14:paraId="0B11A0A5" w14:textId="77777777" w:rsidR="000D1492" w:rsidRDefault="000D1492" w:rsidP="000D6F0B">
            <w:pPr>
              <w:pStyle w:val="Image"/>
            </w:pPr>
            <w: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E4C8BEB" w14:textId="77777777" w:rsidR="000D1492" w:rsidRDefault="000D1492" w:rsidP="000D6F0B">
            <w:pPr>
              <w:pStyle w:val="Image"/>
            </w:pPr>
            <w:r>
              <w:t>664.4104</w:t>
            </w:r>
          </w:p>
        </w:tc>
      </w:tr>
    </w:tbl>
    <w:p w14:paraId="40AC4F13" w14:textId="77777777" w:rsidR="000D1492" w:rsidRDefault="000D1492" w:rsidP="000D1492">
      <w:pPr>
        <w:pStyle w:val="Heading4"/>
        <w:numPr>
          <w:ilvl w:val="3"/>
          <w:numId w:val="26"/>
        </w:numPr>
      </w:pPr>
      <w:r>
        <w:t>Reconstructed Image and Confusion Matrix</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505"/>
        <w:gridCol w:w="4505"/>
      </w:tblGrid>
      <w:tr w:rsidR="000D1492" w14:paraId="112249B9" w14:textId="77777777" w:rsidTr="000D1492">
        <w:tc>
          <w:tcPr>
            <w:tcW w:w="4505" w:type="dxa"/>
            <w:tcBorders>
              <w:top w:val="single" w:sz="4" w:space="0" w:color="auto"/>
              <w:left w:val="single" w:sz="4" w:space="0" w:color="auto"/>
              <w:bottom w:val="nil"/>
              <w:right w:val="nil"/>
            </w:tcBorders>
            <w:vAlign w:val="center"/>
            <w:hideMark/>
          </w:tcPr>
          <w:p w14:paraId="2D6252A3" w14:textId="77777777" w:rsidR="000D1492" w:rsidRDefault="000D1492" w:rsidP="00617669">
            <w:pPr>
              <w:pStyle w:val="TableTitle"/>
            </w:pPr>
            <w:r>
              <w:t xml:space="preserve">Worst MSE Error (prop=0.1, reg=7) </w:t>
            </w:r>
          </w:p>
          <w:p w14:paraId="3008FCAD" w14:textId="77777777" w:rsidR="000D1492" w:rsidRDefault="000D1492" w:rsidP="00617669">
            <w:pPr>
              <w:pStyle w:val="TableTitle"/>
            </w:pPr>
            <w:r>
              <w:t xml:space="preserve">MSE </w:t>
            </w:r>
            <w:r>
              <w:sym w:font="Symbol" w:char="00BB"/>
            </w:r>
            <w:r>
              <w:t xml:space="preserve"> 1925.14, Accuracy </w:t>
            </w:r>
            <w:r>
              <w:sym w:font="Symbol" w:char="00BB"/>
            </w:r>
            <w:r>
              <w:t xml:space="preserve"> 86.50</w:t>
            </w:r>
          </w:p>
        </w:tc>
        <w:tc>
          <w:tcPr>
            <w:tcW w:w="4505" w:type="dxa"/>
            <w:tcBorders>
              <w:top w:val="single" w:sz="4" w:space="0" w:color="auto"/>
              <w:left w:val="nil"/>
              <w:bottom w:val="nil"/>
              <w:right w:val="single" w:sz="4" w:space="0" w:color="auto"/>
            </w:tcBorders>
            <w:vAlign w:val="center"/>
            <w:hideMark/>
          </w:tcPr>
          <w:p w14:paraId="63D23AEF" w14:textId="77777777" w:rsidR="000D1492" w:rsidRDefault="000D1492" w:rsidP="00617669">
            <w:pPr>
              <w:pStyle w:val="TableTitle"/>
            </w:pPr>
            <w:r>
              <w:t xml:space="preserve">Best MSE Error (prop=0.3, reg=1) </w:t>
            </w:r>
          </w:p>
          <w:p w14:paraId="132BC49C" w14:textId="77777777" w:rsidR="000D1492" w:rsidRDefault="000D1492" w:rsidP="00617669">
            <w:pPr>
              <w:pStyle w:val="TableTitle"/>
            </w:pPr>
            <w:r>
              <w:t xml:space="preserve">MSE </w:t>
            </w:r>
            <w:r>
              <w:sym w:font="Symbol" w:char="00BB"/>
            </w:r>
            <w:r>
              <w:t xml:space="preserve"> 664.41, Accuracy </w:t>
            </w:r>
            <w:r>
              <w:sym w:font="Symbol" w:char="00BB"/>
            </w:r>
            <w:r>
              <w:t xml:space="preserve"> 88.1</w:t>
            </w:r>
          </w:p>
        </w:tc>
      </w:tr>
      <w:tr w:rsidR="000D1492" w14:paraId="78CAE8BF" w14:textId="77777777" w:rsidTr="000D1492">
        <w:trPr>
          <w:trHeight w:val="255"/>
        </w:trPr>
        <w:tc>
          <w:tcPr>
            <w:tcW w:w="4505" w:type="dxa"/>
            <w:tcBorders>
              <w:top w:val="nil"/>
              <w:left w:val="single" w:sz="4" w:space="0" w:color="auto"/>
              <w:bottom w:val="nil"/>
              <w:right w:val="nil"/>
            </w:tcBorders>
            <w:vAlign w:val="center"/>
            <w:hideMark/>
          </w:tcPr>
          <w:p w14:paraId="6B7308C2" w14:textId="6D3503A0" w:rsidR="000D1492" w:rsidRDefault="000D1492" w:rsidP="00617669">
            <w:pPr>
              <w:pStyle w:val="TableTitle"/>
            </w:pPr>
            <w:r>
              <w:rPr>
                <w:noProof/>
                <w:lang w:eastAsia="en-GB"/>
              </w:rPr>
              <w:drawing>
                <wp:inline distT="0" distB="0" distL="0" distR="0" wp14:anchorId="03E757B3" wp14:editId="17AD44CC">
                  <wp:extent cx="2702560" cy="2854960"/>
                  <wp:effectExtent l="0" t="0" r="0" b="0"/>
                  <wp:docPr id="17" name="Picture 17" descr="Part2-autoencoders/Results/part3/weights/weights1__sparsity_ep200_h1300h2100sr7_sp0.1_enclogsig_declogsig_autoen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art2-autoencoders/Results/part3/weights/weights1__sparsity_ep200_h1300h2100sr7_sp0.1_enclogsig_declogsig_autoenc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02560" cy="2854960"/>
                          </a:xfrm>
                          <a:prstGeom prst="rect">
                            <a:avLst/>
                          </a:prstGeom>
                          <a:noFill/>
                          <a:ln>
                            <a:noFill/>
                          </a:ln>
                        </pic:spPr>
                      </pic:pic>
                    </a:graphicData>
                  </a:graphic>
                </wp:inline>
              </w:drawing>
            </w:r>
          </w:p>
        </w:tc>
        <w:tc>
          <w:tcPr>
            <w:tcW w:w="4505" w:type="dxa"/>
            <w:tcBorders>
              <w:top w:val="nil"/>
              <w:left w:val="nil"/>
              <w:bottom w:val="nil"/>
              <w:right w:val="single" w:sz="4" w:space="0" w:color="auto"/>
            </w:tcBorders>
            <w:vAlign w:val="center"/>
            <w:hideMark/>
          </w:tcPr>
          <w:p w14:paraId="3723F06A" w14:textId="2C4E43AE" w:rsidR="000D1492" w:rsidRDefault="000D1492" w:rsidP="00617669">
            <w:pPr>
              <w:pStyle w:val="TableTitle"/>
            </w:pPr>
            <w:r>
              <w:rPr>
                <w:noProof/>
                <w:lang w:eastAsia="en-GB"/>
              </w:rPr>
              <w:drawing>
                <wp:inline distT="0" distB="0" distL="0" distR="0" wp14:anchorId="5D1C1FEE" wp14:editId="466503C4">
                  <wp:extent cx="2702560" cy="2854960"/>
                  <wp:effectExtent l="0" t="0" r="0" b="0"/>
                  <wp:docPr id="16" name="Picture 16" descr="Part2-autoencoders/Results/part3/weights/weights1__sparsity_ep200_h1300h2100sr1_sp0.3_enclogsig_declogsig_autoen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art2-autoencoders/Results/part3/weights/weights1__sparsity_ep200_h1300h2100sr1_sp0.3_enclogsig_declogsig_autoenc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02560" cy="2854960"/>
                          </a:xfrm>
                          <a:prstGeom prst="rect">
                            <a:avLst/>
                          </a:prstGeom>
                          <a:noFill/>
                          <a:ln>
                            <a:noFill/>
                          </a:ln>
                        </pic:spPr>
                      </pic:pic>
                    </a:graphicData>
                  </a:graphic>
                </wp:inline>
              </w:drawing>
            </w:r>
          </w:p>
        </w:tc>
      </w:tr>
      <w:tr w:rsidR="000D1492" w14:paraId="15DB175A" w14:textId="77777777" w:rsidTr="000D1492">
        <w:trPr>
          <w:trHeight w:val="255"/>
        </w:trPr>
        <w:tc>
          <w:tcPr>
            <w:tcW w:w="4505" w:type="dxa"/>
            <w:tcBorders>
              <w:top w:val="nil"/>
              <w:left w:val="single" w:sz="4" w:space="0" w:color="auto"/>
              <w:bottom w:val="nil"/>
              <w:right w:val="nil"/>
            </w:tcBorders>
            <w:vAlign w:val="center"/>
            <w:hideMark/>
          </w:tcPr>
          <w:p w14:paraId="1B4FEA37" w14:textId="3CBA2A6D" w:rsidR="000D1492" w:rsidRDefault="000D1492" w:rsidP="00617669">
            <w:pPr>
              <w:pStyle w:val="TableTitle"/>
              <w:rPr>
                <w:noProof/>
                <w:lang w:eastAsia="en-GB"/>
              </w:rPr>
            </w:pPr>
            <w:r>
              <w:rPr>
                <w:noProof/>
                <w:lang w:eastAsia="en-GB"/>
              </w:rPr>
              <w:drawing>
                <wp:inline distT="0" distB="0" distL="0" distR="0" wp14:anchorId="1B01C641" wp14:editId="4410347B">
                  <wp:extent cx="2692400" cy="1778000"/>
                  <wp:effectExtent l="0" t="0" r="0" b="0"/>
                  <wp:docPr id="15" name="Picture 15" descr="Part2-autoencoders/Results/part3/weights/weights2__sparsity_ep200_h1300h2100sr7_sp0.1_enclogsig_declogsig_autoe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art2-autoencoders/Results/part3/weights/weights2__sparsity_ep200_h1300h2100sr7_sp0.1_enclogsig_declogsig_autoenc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92400" cy="1778000"/>
                          </a:xfrm>
                          <a:prstGeom prst="rect">
                            <a:avLst/>
                          </a:prstGeom>
                          <a:noFill/>
                          <a:ln>
                            <a:noFill/>
                          </a:ln>
                        </pic:spPr>
                      </pic:pic>
                    </a:graphicData>
                  </a:graphic>
                </wp:inline>
              </w:drawing>
            </w:r>
          </w:p>
        </w:tc>
        <w:tc>
          <w:tcPr>
            <w:tcW w:w="4505" w:type="dxa"/>
            <w:tcBorders>
              <w:top w:val="nil"/>
              <w:left w:val="nil"/>
              <w:bottom w:val="nil"/>
              <w:right w:val="single" w:sz="4" w:space="0" w:color="auto"/>
            </w:tcBorders>
            <w:vAlign w:val="center"/>
            <w:hideMark/>
          </w:tcPr>
          <w:p w14:paraId="63D8F926" w14:textId="62524604" w:rsidR="000D1492" w:rsidRDefault="000D1492" w:rsidP="00617669">
            <w:pPr>
              <w:pStyle w:val="TableTitle"/>
            </w:pPr>
            <w:r>
              <w:rPr>
                <w:noProof/>
                <w:lang w:eastAsia="en-GB"/>
              </w:rPr>
              <w:drawing>
                <wp:inline distT="0" distB="0" distL="0" distR="0" wp14:anchorId="2E1F6875" wp14:editId="305C5C6B">
                  <wp:extent cx="2692400" cy="1778000"/>
                  <wp:effectExtent l="0" t="0" r="0" b="0"/>
                  <wp:docPr id="14" name="Picture 14" descr="Part2-autoencoders/Results/part3/weights/weights2__sparsity_ep200_h1300h2100sr1_sp0.3_enclogsig_declogsig_autoe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art2-autoencoders/Results/part3/weights/weights2__sparsity_ep200_h1300h2100sr1_sp0.3_enclogsig_declogsig_autoenc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92400" cy="1778000"/>
                          </a:xfrm>
                          <a:prstGeom prst="rect">
                            <a:avLst/>
                          </a:prstGeom>
                          <a:noFill/>
                          <a:ln>
                            <a:noFill/>
                          </a:ln>
                        </pic:spPr>
                      </pic:pic>
                    </a:graphicData>
                  </a:graphic>
                </wp:inline>
              </w:drawing>
            </w:r>
          </w:p>
        </w:tc>
      </w:tr>
      <w:tr w:rsidR="000D1492" w14:paraId="73C3EA68" w14:textId="77777777" w:rsidTr="000D1492">
        <w:trPr>
          <w:trHeight w:val="255"/>
        </w:trPr>
        <w:tc>
          <w:tcPr>
            <w:tcW w:w="4505" w:type="dxa"/>
            <w:tcBorders>
              <w:top w:val="nil"/>
              <w:left w:val="single" w:sz="4" w:space="0" w:color="auto"/>
              <w:bottom w:val="single" w:sz="4" w:space="0" w:color="auto"/>
              <w:right w:val="nil"/>
            </w:tcBorders>
            <w:vAlign w:val="center"/>
            <w:hideMark/>
          </w:tcPr>
          <w:p w14:paraId="111B846E" w14:textId="3DACCAA9" w:rsidR="000D1492" w:rsidRDefault="000D1492" w:rsidP="00617669">
            <w:pPr>
              <w:pStyle w:val="TableTitle"/>
              <w:rPr>
                <w:noProof/>
                <w:lang w:eastAsia="en-GB"/>
              </w:rPr>
            </w:pPr>
            <w:r>
              <w:rPr>
                <w:noProof/>
                <w:lang w:eastAsia="en-GB"/>
              </w:rPr>
              <w:drawing>
                <wp:inline distT="0" distB="0" distL="0" distR="0" wp14:anchorId="05F716DE" wp14:editId="75E3C295">
                  <wp:extent cx="2529840" cy="2011680"/>
                  <wp:effectExtent l="0" t="0" r="10160" b="0"/>
                  <wp:docPr id="13" name="Picture 13" descr="Part2-autoencoders/Results/part3/decoded/reconstructed__sparsity_ep200_h1300h2100sr7_sp0.1_enclogsig_declogsig.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art2-autoencoders/Results/part3/decoded/reconstructed__sparsity_ep200_h1300h2100sr7_sp0.1_enclogsig_declogsig.ma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29840" cy="2011680"/>
                          </a:xfrm>
                          <a:prstGeom prst="rect">
                            <a:avLst/>
                          </a:prstGeom>
                          <a:noFill/>
                          <a:ln>
                            <a:noFill/>
                          </a:ln>
                        </pic:spPr>
                      </pic:pic>
                    </a:graphicData>
                  </a:graphic>
                </wp:inline>
              </w:drawing>
            </w:r>
          </w:p>
          <w:p w14:paraId="67B4344B" w14:textId="270DE304" w:rsidR="000D1492" w:rsidRDefault="000D1492" w:rsidP="00617669">
            <w:pPr>
              <w:pStyle w:val="TableTitle"/>
              <w:rPr>
                <w:noProof/>
                <w:lang w:eastAsia="en-GB"/>
              </w:rPr>
            </w:pPr>
            <w:r>
              <w:rPr>
                <w:noProof/>
                <w:lang w:eastAsia="en-GB"/>
              </w:rPr>
              <w:drawing>
                <wp:inline distT="0" distB="0" distL="0" distR="0" wp14:anchorId="7334E543" wp14:editId="22C62889">
                  <wp:extent cx="2529840" cy="2600960"/>
                  <wp:effectExtent l="0" t="0" r="10160" b="0"/>
                  <wp:docPr id="12" name="Picture 12" descr="Part2-autoencoders/Results/part3/confusion/confusion__sparsity_ep200_h1300h2100sr7_sp0.1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rt2-autoencoders/Results/part3/confusion/confusion__sparsity_ep200_h1300h2100sr7_sp0.1_enclogsig_declogsig.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29840" cy="2600960"/>
                          </a:xfrm>
                          <a:prstGeom prst="rect">
                            <a:avLst/>
                          </a:prstGeom>
                          <a:noFill/>
                          <a:ln>
                            <a:noFill/>
                          </a:ln>
                        </pic:spPr>
                      </pic:pic>
                    </a:graphicData>
                  </a:graphic>
                </wp:inline>
              </w:drawing>
            </w:r>
          </w:p>
        </w:tc>
        <w:tc>
          <w:tcPr>
            <w:tcW w:w="4505" w:type="dxa"/>
            <w:tcBorders>
              <w:top w:val="nil"/>
              <w:left w:val="nil"/>
              <w:bottom w:val="single" w:sz="4" w:space="0" w:color="auto"/>
              <w:right w:val="single" w:sz="4" w:space="0" w:color="auto"/>
            </w:tcBorders>
            <w:vAlign w:val="center"/>
            <w:hideMark/>
          </w:tcPr>
          <w:p w14:paraId="07471444" w14:textId="137BE64D" w:rsidR="000D1492" w:rsidRDefault="000D1492" w:rsidP="00617669">
            <w:pPr>
              <w:pStyle w:val="TableTitle"/>
            </w:pPr>
            <w:r>
              <w:rPr>
                <w:noProof/>
                <w:lang w:eastAsia="en-GB"/>
              </w:rPr>
              <w:drawing>
                <wp:inline distT="0" distB="0" distL="0" distR="0" wp14:anchorId="4F4C3865" wp14:editId="5CE3352D">
                  <wp:extent cx="2529840" cy="2011680"/>
                  <wp:effectExtent l="0" t="0" r="10160" b="0"/>
                  <wp:docPr id="11" name="Picture 11" descr="Part2-autoencoders/Results/part3/decoded/reconstructed__sparsity_ep200_h1300h2100sr1_sp0.3_enclogsig_declogsig.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art2-autoencoders/Results/part3/decoded/reconstructed__sparsity_ep200_h1300h2100sr1_sp0.3_enclogsig_declogsig.ma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29840" cy="2011680"/>
                          </a:xfrm>
                          <a:prstGeom prst="rect">
                            <a:avLst/>
                          </a:prstGeom>
                          <a:noFill/>
                          <a:ln>
                            <a:noFill/>
                          </a:ln>
                        </pic:spPr>
                      </pic:pic>
                    </a:graphicData>
                  </a:graphic>
                </wp:inline>
              </w:drawing>
            </w:r>
          </w:p>
          <w:p w14:paraId="4CE12136" w14:textId="010F3F02" w:rsidR="000D1492" w:rsidRDefault="000D1492" w:rsidP="00617669">
            <w:pPr>
              <w:pStyle w:val="TableTitle"/>
            </w:pPr>
            <w:r>
              <w:rPr>
                <w:noProof/>
                <w:lang w:eastAsia="en-GB"/>
              </w:rPr>
              <w:drawing>
                <wp:inline distT="0" distB="0" distL="0" distR="0" wp14:anchorId="3A1C5AAD" wp14:editId="79FD2F5F">
                  <wp:extent cx="2529840" cy="2621280"/>
                  <wp:effectExtent l="0" t="0" r="10160" b="0"/>
                  <wp:docPr id="10" name="Picture 10" descr="Part2-autoencoders/Results/part3/confusion/confusion__sparsity_ep200_h1300h2100sr1_sp0.3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2-autoencoders/Results/part3/confusion/confusion__sparsity_ep200_h1300h2100sr1_sp0.3_enclogsig_declogsig.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29840" cy="2621280"/>
                          </a:xfrm>
                          <a:prstGeom prst="rect">
                            <a:avLst/>
                          </a:prstGeom>
                          <a:noFill/>
                          <a:ln>
                            <a:noFill/>
                          </a:ln>
                        </pic:spPr>
                      </pic:pic>
                    </a:graphicData>
                  </a:graphic>
                </wp:inline>
              </w:drawing>
            </w:r>
          </w:p>
        </w:tc>
      </w:tr>
    </w:tbl>
    <w:p w14:paraId="3E049729" w14:textId="77777777" w:rsidR="000D1492" w:rsidRDefault="000D1492" w:rsidP="000D1492">
      <w:r>
        <w:tab/>
        <w:t>Again, similar to the previous experiment, the network model with the worst MSE have a reconstructed image that is far from the original images.  However, this time the accuracy of the worse MSE has a lower accuracy.  This relation between MSE a</w:t>
      </w:r>
      <w:r>
        <w:lastRenderedPageBreak/>
        <w:t xml:space="preserve">nd accuracy can be visualized with the graph below.  Similar results, because the accuracy fluctuates as the MSE value increases, we have to test each network model to find the model that generate the highest accuracy. </w:t>
      </w:r>
    </w:p>
    <w:p w14:paraId="3BFEE139" w14:textId="77777777" w:rsidR="00A715A1" w:rsidRDefault="000D1492" w:rsidP="000D6F0B">
      <w:pPr>
        <w:pStyle w:val="Image"/>
      </w:pPr>
      <w:r>
        <w:rPr>
          <w:noProof/>
          <w:lang w:eastAsia="en-GB"/>
        </w:rPr>
        <w:drawing>
          <wp:inline distT="0" distB="0" distL="0" distR="0" wp14:anchorId="6CCF6C79" wp14:editId="79667822">
            <wp:extent cx="3952240" cy="1584960"/>
            <wp:effectExtent l="0" t="0" r="10160" b="15240"/>
            <wp:docPr id="123" name="Chart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5127D1A4" w14:textId="4E304B5C" w:rsidR="000D1492" w:rsidRDefault="00A715A1" w:rsidP="00A715A1">
      <w:pPr>
        <w:pStyle w:val="Caption"/>
      </w:pPr>
      <w:r>
        <w:t xml:space="preserve">Figure </w:t>
      </w:r>
      <w:fldSimple w:instr=" SEQ Figure \* ARABIC ">
        <w:r w:rsidR="00DA3C6A">
          <w:rPr>
            <w:noProof/>
          </w:rPr>
          <w:t>42</w:t>
        </w:r>
      </w:fldSimple>
      <w:r>
        <w:t>. Plot of MSE against Accuracy</w:t>
      </w:r>
      <w:r>
        <w:rPr>
          <w:noProof/>
        </w:rPr>
        <w:t xml:space="preserve"> for 2 Autoencoders and</w:t>
      </w:r>
      <w:r w:rsidR="00337EB2">
        <w:rPr>
          <w:noProof/>
        </w:rPr>
        <w:t xml:space="preserve">a </w:t>
      </w:r>
      <w:r>
        <w:rPr>
          <w:noProof/>
        </w:rPr>
        <w:t xml:space="preserve"> Softmax Layer</w:t>
      </w:r>
      <w:r w:rsidR="00981CC9">
        <w:rPr>
          <w:noProof/>
        </w:rPr>
        <w:t xml:space="preserve"> with Different Sparsity Parameters</w:t>
      </w:r>
    </w:p>
    <w:p w14:paraId="7FA260EF" w14:textId="77777777" w:rsidR="000D1492" w:rsidRDefault="000D1492" w:rsidP="000D1492">
      <w:r>
        <w:tab/>
        <w:t>The highest accuracy, 93.6% is achieved by the network model with sparsity regularization of 10 and sparsity proportion of 0.3.</w:t>
      </w:r>
    </w:p>
    <w:p w14:paraId="27FB1C9A" w14:textId="77777777" w:rsidR="00981CC9" w:rsidRDefault="000D1492" w:rsidP="000D6F0B">
      <w:pPr>
        <w:pStyle w:val="Image"/>
      </w:pPr>
      <w:r>
        <w:rPr>
          <w:noProof/>
          <w:lang w:eastAsia="en-GB"/>
        </w:rPr>
        <w:drawing>
          <wp:inline distT="0" distB="0" distL="0" distR="0" wp14:anchorId="6C813EB0" wp14:editId="475D075B">
            <wp:extent cx="3241040" cy="3352800"/>
            <wp:effectExtent l="0" t="0" r="10160" b="0"/>
            <wp:docPr id="9" name="Picture 9" descr="Part2-autoencoders/Results/part3/confusion/confusion__sparsity_ep200_h1300h2100sr10_sp0.3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art2-autoencoders/Results/part3/confusion/confusion__sparsity_ep200_h1300h2100sr10_sp0.3_enclogsig_declogsig.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41040" cy="3352800"/>
                    </a:xfrm>
                    <a:prstGeom prst="rect">
                      <a:avLst/>
                    </a:prstGeom>
                    <a:noFill/>
                    <a:ln>
                      <a:noFill/>
                    </a:ln>
                  </pic:spPr>
                </pic:pic>
              </a:graphicData>
            </a:graphic>
          </wp:inline>
        </w:drawing>
      </w:r>
    </w:p>
    <w:p w14:paraId="136DA14B" w14:textId="428BEC5A" w:rsidR="000D1492" w:rsidRDefault="00981CC9" w:rsidP="00981CC9">
      <w:pPr>
        <w:pStyle w:val="Caption"/>
      </w:pPr>
      <w:r>
        <w:t xml:space="preserve">Figure </w:t>
      </w:r>
      <w:fldSimple w:instr=" SEQ Figure \* ARABIC ">
        <w:r w:rsidR="00DA3C6A">
          <w:rPr>
            <w:noProof/>
          </w:rPr>
          <w:t>43</w:t>
        </w:r>
      </w:fldSimple>
      <w:r>
        <w:t xml:space="preserve">. Best Confusion Matrix with Sparsity Regularization = 10 and Sparsity Proportion = 0.3 </w:t>
      </w:r>
    </w:p>
    <w:p w14:paraId="6FD18672" w14:textId="77777777" w:rsidR="000D1492" w:rsidRDefault="000D1492" w:rsidP="000D1492">
      <w:r>
        <w:tab/>
        <w:t>From the confusion matrix obtained in experiment 4.3.1 and 4.3.2, generally the network is able to distinguish images of 0 and 1,</w:t>
      </w:r>
      <w:r>
        <w:lastRenderedPageBreak/>
        <w:t xml:space="preserve"> with almost 100% accuracy.  </w:t>
      </w:r>
    </w:p>
    <w:p w14:paraId="6010C80C" w14:textId="77777777" w:rsidR="000D1492" w:rsidRDefault="000D1492" w:rsidP="000D1492">
      <w:pPr>
        <w:pStyle w:val="Heading3"/>
        <w:numPr>
          <w:ilvl w:val="2"/>
          <w:numId w:val="26"/>
        </w:numPr>
      </w:pPr>
      <w:bookmarkStart w:id="57" w:name="_Toc466460877"/>
      <w:r>
        <w:t>Stacked Network</w:t>
      </w:r>
      <w:bookmarkEnd w:id="5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505"/>
        <w:gridCol w:w="4505"/>
      </w:tblGrid>
      <w:tr w:rsidR="000D1492" w14:paraId="0F62A47A" w14:textId="77777777" w:rsidTr="00B07327">
        <w:trPr>
          <w:trHeight w:val="251"/>
        </w:trPr>
        <w:tc>
          <w:tcPr>
            <w:tcW w:w="4505" w:type="dxa"/>
            <w:vAlign w:val="center"/>
            <w:hideMark/>
          </w:tcPr>
          <w:p w14:paraId="7ED74B1F" w14:textId="49AE85A2" w:rsidR="000D1492" w:rsidRDefault="000D1492" w:rsidP="000D1492">
            <w:r>
              <w:rPr>
                <w:noProof/>
                <w:lang w:eastAsia="en-GB"/>
              </w:rPr>
              <w:drawing>
                <wp:inline distT="0" distB="0" distL="0" distR="0" wp14:anchorId="354ED2F6" wp14:editId="1CA6E511">
                  <wp:extent cx="2702560" cy="2794000"/>
                  <wp:effectExtent l="0" t="0" r="0" b="0"/>
                  <wp:docPr id="8" name="Picture 8" descr="Part2-autoencoders/Results/part3/confusion/confusion__stacked_ep200_h1300_h2100_sr1_sp0.3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rt2-autoencoders/Results/part3/confusion/confusion__stacked_ep200_h1300_h2100_sr1_sp0.3_enclogsig_declogsig.jpg"/>
                          <pic:cNvPicPr>
                            <a:picLocks noChangeAspect="1" noChangeArrowheads="1"/>
                          </pic:cNvPicPr>
                        </pic:nvPicPr>
                        <pic:blipFill>
                          <a:blip r:embed="rId90">
                            <a:extLst>
                              <a:ext uri="{28A0092B-C50C-407E-A947-70E740481C1C}">
                                <a14:useLocalDpi xmlns:a14="http://schemas.microsoft.com/office/drawing/2010/main" val="0"/>
                              </a:ext>
                            </a:extLst>
                          </a:blip>
                          <a:srcRect l="5894" t="5893" r="9325" b="6377"/>
                          <a:stretch>
                            <a:fillRect/>
                          </a:stretch>
                        </pic:blipFill>
                        <pic:spPr bwMode="auto">
                          <a:xfrm>
                            <a:off x="0" y="0"/>
                            <a:ext cx="2702560" cy="2794000"/>
                          </a:xfrm>
                          <a:prstGeom prst="rect">
                            <a:avLst/>
                          </a:prstGeom>
                          <a:noFill/>
                          <a:ln>
                            <a:noFill/>
                          </a:ln>
                        </pic:spPr>
                      </pic:pic>
                    </a:graphicData>
                  </a:graphic>
                </wp:inline>
              </w:drawing>
            </w:r>
          </w:p>
        </w:tc>
        <w:tc>
          <w:tcPr>
            <w:tcW w:w="4505" w:type="dxa"/>
            <w:vAlign w:val="center"/>
            <w:hideMark/>
          </w:tcPr>
          <w:p w14:paraId="2469F181" w14:textId="22E4B80A" w:rsidR="000D1492" w:rsidRDefault="000D1492" w:rsidP="000D1492">
            <w:r>
              <w:rPr>
                <w:noProof/>
                <w:lang w:eastAsia="en-GB"/>
              </w:rPr>
              <w:drawing>
                <wp:inline distT="0" distB="0" distL="0" distR="0" wp14:anchorId="2BFFE5EF" wp14:editId="53669EBE">
                  <wp:extent cx="2702560" cy="2804160"/>
                  <wp:effectExtent l="0" t="0" r="0" b="0"/>
                  <wp:docPr id="5" name="Picture 5" descr="Part2-autoencoders/Results/part3/confusion/confusion__stacked_ep200_h1300_h2100_sr10_sp0.3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rt2-autoencoders/Results/part3/confusion/confusion__stacked_ep200_h1300_h2100_sr10_sp0.3_enclogsig_declogsig.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02560" cy="2804160"/>
                          </a:xfrm>
                          <a:prstGeom prst="rect">
                            <a:avLst/>
                          </a:prstGeom>
                          <a:noFill/>
                          <a:ln>
                            <a:noFill/>
                          </a:ln>
                        </pic:spPr>
                      </pic:pic>
                    </a:graphicData>
                  </a:graphic>
                </wp:inline>
              </w:drawing>
            </w:r>
          </w:p>
        </w:tc>
      </w:tr>
      <w:tr w:rsidR="000D1492" w:rsidRPr="00B07327" w14:paraId="6CB26741" w14:textId="77777777" w:rsidTr="00B07327">
        <w:trPr>
          <w:trHeight w:val="251"/>
        </w:trPr>
        <w:tc>
          <w:tcPr>
            <w:tcW w:w="4505" w:type="dxa"/>
            <w:vAlign w:val="center"/>
            <w:hideMark/>
          </w:tcPr>
          <w:p w14:paraId="564CA227" w14:textId="77777777" w:rsidR="000D1492" w:rsidRPr="00B07327" w:rsidRDefault="000D1492" w:rsidP="00B07327">
            <w:pPr>
              <w:jc w:val="center"/>
              <w:rPr>
                <w:b/>
                <w:noProof/>
                <w:lang w:eastAsia="en-GB"/>
              </w:rPr>
            </w:pPr>
            <w:r w:rsidRPr="00B07327">
              <w:rPr>
                <w:b/>
                <w:noProof/>
                <w:lang w:eastAsia="en-GB"/>
              </w:rPr>
              <w:t>Sparsity Reg = 1, Sparsity Prop = 0.3</w:t>
            </w:r>
          </w:p>
        </w:tc>
        <w:tc>
          <w:tcPr>
            <w:tcW w:w="4505" w:type="dxa"/>
            <w:vAlign w:val="center"/>
            <w:hideMark/>
          </w:tcPr>
          <w:p w14:paraId="54F59718" w14:textId="77777777" w:rsidR="000D1492" w:rsidRPr="00B07327" w:rsidRDefault="000D1492" w:rsidP="00B07327">
            <w:pPr>
              <w:jc w:val="center"/>
              <w:rPr>
                <w:b/>
                <w:noProof/>
                <w:lang w:eastAsia="en-GB"/>
              </w:rPr>
            </w:pPr>
            <w:r w:rsidRPr="00B07327">
              <w:rPr>
                <w:b/>
                <w:noProof/>
                <w:lang w:eastAsia="en-GB"/>
              </w:rPr>
              <w:t>Sparsity Reg = 10, Sparsity Prop = 0.3</w:t>
            </w:r>
          </w:p>
        </w:tc>
      </w:tr>
    </w:tbl>
    <w:p w14:paraId="13302C44" w14:textId="373CBAD1" w:rsidR="000D1492" w:rsidRDefault="000D1492" w:rsidP="00331D5F">
      <w:pPr>
        <w:ind w:firstLine="720"/>
      </w:pPr>
      <w:r>
        <w:t>We found that deep neural network using stacked autoencoders yields a better results compared to simply connecting softmax layer.  The accuracy that we receive is always greater than 90%.  We believe this is because with the deep neural network, the whole network will be trained together hence it has a better parameter tuning compared to performing training on each layer separately with the previous experiments.</w:t>
      </w:r>
    </w:p>
    <w:p w14:paraId="244B4C07" w14:textId="77777777" w:rsidR="006C081A" w:rsidRPr="00825C12" w:rsidRDefault="006C081A" w:rsidP="000D1492"/>
    <w:sectPr w:rsidR="006C081A" w:rsidRPr="00825C12" w:rsidSect="0092192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5567A7" w14:textId="77777777" w:rsidR="00672FCA" w:rsidRDefault="00672FCA" w:rsidP="000D1492">
      <w:r>
        <w:separator/>
      </w:r>
    </w:p>
  </w:endnote>
  <w:endnote w:type="continuationSeparator" w:id="0">
    <w:p w14:paraId="6C64CF25" w14:textId="77777777" w:rsidR="00672FCA" w:rsidRDefault="00672FCA" w:rsidP="000D14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AFE2BD" w14:textId="77777777" w:rsidR="00235337" w:rsidRDefault="00235337" w:rsidP="00E0271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2931A41B" w14:textId="77777777" w:rsidR="00235337" w:rsidRDefault="00235337" w:rsidP="00C2439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A2828" w14:textId="77777777" w:rsidR="00235337" w:rsidRDefault="00235337" w:rsidP="00E0271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E0AA3">
      <w:rPr>
        <w:rStyle w:val="PageNumber"/>
        <w:noProof/>
      </w:rPr>
      <w:t>2</w:t>
    </w:r>
    <w:r>
      <w:rPr>
        <w:rStyle w:val="PageNumber"/>
      </w:rPr>
      <w:fldChar w:fldCharType="end"/>
    </w:r>
  </w:p>
  <w:p w14:paraId="48219758" w14:textId="77777777" w:rsidR="00235337" w:rsidRDefault="00235337" w:rsidP="00C2439D">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158ECE" w14:textId="77777777" w:rsidR="00235337" w:rsidRDefault="00235337" w:rsidP="00E0271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E0AA3">
      <w:rPr>
        <w:rStyle w:val="PageNumber"/>
        <w:noProof/>
      </w:rPr>
      <w:t>1</w:t>
    </w:r>
    <w:r>
      <w:rPr>
        <w:rStyle w:val="PageNumber"/>
      </w:rPr>
      <w:fldChar w:fldCharType="end"/>
    </w:r>
  </w:p>
  <w:p w14:paraId="5583A26D" w14:textId="3B8CE40D" w:rsidR="00235337" w:rsidRDefault="00235337" w:rsidP="00C2439D">
    <w:pPr>
      <w:pStyle w:val="Footer"/>
      <w:ind w:right="360"/>
      <w:rPr>
        <w:rStyle w:val="PageNumber"/>
      </w:rPr>
    </w:pPr>
  </w:p>
  <w:p w14:paraId="35FB1B45" w14:textId="77777777" w:rsidR="00235337" w:rsidRDefault="00235337" w:rsidP="000D149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CC4BC4" w14:textId="77777777" w:rsidR="00672FCA" w:rsidRDefault="00672FCA" w:rsidP="000D1492">
      <w:r>
        <w:separator/>
      </w:r>
    </w:p>
  </w:footnote>
  <w:footnote w:type="continuationSeparator" w:id="0">
    <w:p w14:paraId="65150F8E" w14:textId="77777777" w:rsidR="00672FCA" w:rsidRDefault="00672FCA" w:rsidP="000D149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A08FC"/>
    <w:multiLevelType w:val="hybridMultilevel"/>
    <w:tmpl w:val="9CB0B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7E476B5"/>
    <w:multiLevelType w:val="hybridMultilevel"/>
    <w:tmpl w:val="B8567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0EC6328"/>
    <w:multiLevelType w:val="hybridMultilevel"/>
    <w:tmpl w:val="787CB5EE"/>
    <w:lvl w:ilvl="0" w:tplc="4809000F">
      <w:start w:val="1"/>
      <w:numFmt w:val="decimal"/>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
    <w:nsid w:val="13AD1AA1"/>
    <w:multiLevelType w:val="multilevel"/>
    <w:tmpl w:val="0C72B85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19016661"/>
    <w:multiLevelType w:val="multilevel"/>
    <w:tmpl w:val="9E301A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7DF501F"/>
    <w:multiLevelType w:val="hybridMultilevel"/>
    <w:tmpl w:val="2D382AE8"/>
    <w:lvl w:ilvl="0" w:tplc="6F545A4A">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nsid w:val="2B5044B4"/>
    <w:multiLevelType w:val="hybridMultilevel"/>
    <w:tmpl w:val="F3B4F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D13782A"/>
    <w:multiLevelType w:val="hybridMultilevel"/>
    <w:tmpl w:val="6ADC0CB4"/>
    <w:lvl w:ilvl="0" w:tplc="CC7A09D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nsid w:val="2EAB0D77"/>
    <w:multiLevelType w:val="hybridMultilevel"/>
    <w:tmpl w:val="7A50C52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nsid w:val="309B59DD"/>
    <w:multiLevelType w:val="hybridMultilevel"/>
    <w:tmpl w:val="94A4CA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nsid w:val="357100C0"/>
    <w:multiLevelType w:val="hybridMultilevel"/>
    <w:tmpl w:val="B58C4A5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nsid w:val="3BD47E5D"/>
    <w:multiLevelType w:val="hybridMultilevel"/>
    <w:tmpl w:val="1F66D9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nsid w:val="3CD33642"/>
    <w:multiLevelType w:val="hybridMultilevel"/>
    <w:tmpl w:val="B58C4A5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nsid w:val="4D92231A"/>
    <w:multiLevelType w:val="hybridMultilevel"/>
    <w:tmpl w:val="B58C4A5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nsid w:val="535231D3"/>
    <w:multiLevelType w:val="hybridMultilevel"/>
    <w:tmpl w:val="42EA6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36D51CD"/>
    <w:multiLevelType w:val="hybridMultilevel"/>
    <w:tmpl w:val="BCD2515C"/>
    <w:lvl w:ilvl="0" w:tplc="357AD8EC">
      <w:numFmt w:val="bullet"/>
      <w:lvlText w:val="-"/>
      <w:lvlJc w:val="left"/>
      <w:pPr>
        <w:ind w:left="792" w:hanging="360"/>
      </w:pPr>
      <w:rPr>
        <w:rFonts w:ascii="Times New Roman" w:eastAsiaTheme="minorHAnsi" w:hAnsi="Times New Roman" w:cs="Times New Roman"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6">
    <w:nsid w:val="58E75821"/>
    <w:multiLevelType w:val="multilevel"/>
    <w:tmpl w:val="760894D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CCC50EC"/>
    <w:multiLevelType w:val="hybridMultilevel"/>
    <w:tmpl w:val="7F369D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693569BE"/>
    <w:multiLevelType w:val="hybridMultilevel"/>
    <w:tmpl w:val="EC0E667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F4F02D0"/>
    <w:multiLevelType w:val="multilevel"/>
    <w:tmpl w:val="9E301A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DFE3A4F"/>
    <w:multiLevelType w:val="hybridMultilevel"/>
    <w:tmpl w:val="B58C4A5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8"/>
  </w:num>
  <w:num w:numId="2">
    <w:abstractNumId w:val="4"/>
  </w:num>
  <w:num w:numId="3">
    <w:abstractNumId w:val="19"/>
  </w:num>
  <w:num w:numId="4">
    <w:abstractNumId w:val="16"/>
  </w:num>
  <w:num w:numId="5">
    <w:abstractNumId w:val="9"/>
  </w:num>
  <w:num w:numId="6">
    <w:abstractNumId w:val="14"/>
  </w:num>
  <w:num w:numId="7">
    <w:abstractNumId w:val="11"/>
  </w:num>
  <w:num w:numId="8">
    <w:abstractNumId w:val="0"/>
  </w:num>
  <w:num w:numId="9">
    <w:abstractNumId w:val="7"/>
  </w:num>
  <w:num w:numId="10">
    <w:abstractNumId w:val="1"/>
  </w:num>
  <w:num w:numId="11">
    <w:abstractNumId w:val="6"/>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num>
  <w:num w:numId="14">
    <w:abstractNumId w:val="3"/>
  </w:num>
  <w:num w:numId="15">
    <w:abstractNumId w:val="15"/>
  </w:num>
  <w:num w:numId="16">
    <w:abstractNumId w:val="3"/>
  </w:num>
  <w:num w:numId="17">
    <w:abstractNumId w:val="3"/>
  </w:num>
  <w:num w:numId="18">
    <w:abstractNumId w:val="3"/>
  </w:num>
  <w:num w:numId="19">
    <w:abstractNumId w:val="2"/>
  </w:num>
  <w:num w:numId="20">
    <w:abstractNumId w:val="13"/>
  </w:num>
  <w:num w:numId="21">
    <w:abstractNumId w:val="20"/>
  </w:num>
  <w:num w:numId="22">
    <w:abstractNumId w:val="10"/>
  </w:num>
  <w:num w:numId="23">
    <w:abstractNumId w:val="12"/>
  </w:num>
  <w:num w:numId="24">
    <w:abstractNumId w:val="8"/>
  </w:num>
  <w:num w:numId="25">
    <w:abstractNumId w:val="5"/>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11"/>
  </w:num>
  <w:num w:numId="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attachedTemplate r:id="rId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5C12"/>
    <w:rsid w:val="00000B20"/>
    <w:rsid w:val="00001E61"/>
    <w:rsid w:val="000025AA"/>
    <w:rsid w:val="0000388F"/>
    <w:rsid w:val="00006251"/>
    <w:rsid w:val="000108AB"/>
    <w:rsid w:val="00010F17"/>
    <w:rsid w:val="00011697"/>
    <w:rsid w:val="00011E7C"/>
    <w:rsid w:val="00012A24"/>
    <w:rsid w:val="0001316E"/>
    <w:rsid w:val="0001446D"/>
    <w:rsid w:val="00014A70"/>
    <w:rsid w:val="00016579"/>
    <w:rsid w:val="0001663A"/>
    <w:rsid w:val="0001672E"/>
    <w:rsid w:val="00017045"/>
    <w:rsid w:val="00017A6F"/>
    <w:rsid w:val="00020BB6"/>
    <w:rsid w:val="000242C0"/>
    <w:rsid w:val="00024ACA"/>
    <w:rsid w:val="00030682"/>
    <w:rsid w:val="00032710"/>
    <w:rsid w:val="00035E62"/>
    <w:rsid w:val="00037676"/>
    <w:rsid w:val="00041D2F"/>
    <w:rsid w:val="00042851"/>
    <w:rsid w:val="000429A5"/>
    <w:rsid w:val="00043E44"/>
    <w:rsid w:val="00044C17"/>
    <w:rsid w:val="000454F7"/>
    <w:rsid w:val="00045C62"/>
    <w:rsid w:val="00046E87"/>
    <w:rsid w:val="00050939"/>
    <w:rsid w:val="00051C1C"/>
    <w:rsid w:val="00052C81"/>
    <w:rsid w:val="0005409C"/>
    <w:rsid w:val="00054C34"/>
    <w:rsid w:val="00055C9F"/>
    <w:rsid w:val="00062087"/>
    <w:rsid w:val="00062AF6"/>
    <w:rsid w:val="00062EB6"/>
    <w:rsid w:val="00063C75"/>
    <w:rsid w:val="00063F12"/>
    <w:rsid w:val="00064EC7"/>
    <w:rsid w:val="00066F2C"/>
    <w:rsid w:val="00070FBE"/>
    <w:rsid w:val="000741BE"/>
    <w:rsid w:val="00074C1E"/>
    <w:rsid w:val="000758EE"/>
    <w:rsid w:val="000775F6"/>
    <w:rsid w:val="00082815"/>
    <w:rsid w:val="00083D15"/>
    <w:rsid w:val="000847B4"/>
    <w:rsid w:val="00084CB8"/>
    <w:rsid w:val="000911BD"/>
    <w:rsid w:val="00094C5F"/>
    <w:rsid w:val="00094E32"/>
    <w:rsid w:val="00095639"/>
    <w:rsid w:val="000A3239"/>
    <w:rsid w:val="000A3940"/>
    <w:rsid w:val="000A6848"/>
    <w:rsid w:val="000A6AE7"/>
    <w:rsid w:val="000A6D77"/>
    <w:rsid w:val="000A7330"/>
    <w:rsid w:val="000B12BB"/>
    <w:rsid w:val="000B1552"/>
    <w:rsid w:val="000B2CF1"/>
    <w:rsid w:val="000B39D7"/>
    <w:rsid w:val="000B3A9A"/>
    <w:rsid w:val="000B4DC4"/>
    <w:rsid w:val="000C0E6B"/>
    <w:rsid w:val="000C0F0B"/>
    <w:rsid w:val="000C1379"/>
    <w:rsid w:val="000C2202"/>
    <w:rsid w:val="000C26A4"/>
    <w:rsid w:val="000C28CE"/>
    <w:rsid w:val="000C2989"/>
    <w:rsid w:val="000C344D"/>
    <w:rsid w:val="000C4CFD"/>
    <w:rsid w:val="000C550F"/>
    <w:rsid w:val="000C6920"/>
    <w:rsid w:val="000C7294"/>
    <w:rsid w:val="000D08B8"/>
    <w:rsid w:val="000D1492"/>
    <w:rsid w:val="000D2500"/>
    <w:rsid w:val="000D31B7"/>
    <w:rsid w:val="000D346E"/>
    <w:rsid w:val="000D69F1"/>
    <w:rsid w:val="000D6F0B"/>
    <w:rsid w:val="000E3DAD"/>
    <w:rsid w:val="000E3EF7"/>
    <w:rsid w:val="000E71F8"/>
    <w:rsid w:val="000E7961"/>
    <w:rsid w:val="000F1DAF"/>
    <w:rsid w:val="000F5D55"/>
    <w:rsid w:val="000F7868"/>
    <w:rsid w:val="0010048B"/>
    <w:rsid w:val="00101C5D"/>
    <w:rsid w:val="0010209A"/>
    <w:rsid w:val="00104405"/>
    <w:rsid w:val="0010511E"/>
    <w:rsid w:val="00106A69"/>
    <w:rsid w:val="0011003A"/>
    <w:rsid w:val="001102C9"/>
    <w:rsid w:val="00110489"/>
    <w:rsid w:val="00111C0F"/>
    <w:rsid w:val="001125D0"/>
    <w:rsid w:val="0011376D"/>
    <w:rsid w:val="00114FED"/>
    <w:rsid w:val="00115E46"/>
    <w:rsid w:val="00116BE9"/>
    <w:rsid w:val="00117A3A"/>
    <w:rsid w:val="00125EB3"/>
    <w:rsid w:val="00126779"/>
    <w:rsid w:val="00131AAA"/>
    <w:rsid w:val="00131FFA"/>
    <w:rsid w:val="00133869"/>
    <w:rsid w:val="00133952"/>
    <w:rsid w:val="00136016"/>
    <w:rsid w:val="00136877"/>
    <w:rsid w:val="00140A75"/>
    <w:rsid w:val="001437E4"/>
    <w:rsid w:val="00144725"/>
    <w:rsid w:val="00145DC2"/>
    <w:rsid w:val="00147C7F"/>
    <w:rsid w:val="001521F5"/>
    <w:rsid w:val="001528EE"/>
    <w:rsid w:val="00152C9F"/>
    <w:rsid w:val="00153586"/>
    <w:rsid w:val="001535EF"/>
    <w:rsid w:val="001554FA"/>
    <w:rsid w:val="00156555"/>
    <w:rsid w:val="0015663E"/>
    <w:rsid w:val="001573FD"/>
    <w:rsid w:val="00160487"/>
    <w:rsid w:val="0016091A"/>
    <w:rsid w:val="001622D6"/>
    <w:rsid w:val="001626D8"/>
    <w:rsid w:val="0016366A"/>
    <w:rsid w:val="001670AC"/>
    <w:rsid w:val="00167F25"/>
    <w:rsid w:val="00172159"/>
    <w:rsid w:val="0017324E"/>
    <w:rsid w:val="00174033"/>
    <w:rsid w:val="001748B3"/>
    <w:rsid w:val="00176485"/>
    <w:rsid w:val="0017761B"/>
    <w:rsid w:val="00184367"/>
    <w:rsid w:val="00184C59"/>
    <w:rsid w:val="00184F0B"/>
    <w:rsid w:val="00185868"/>
    <w:rsid w:val="00185940"/>
    <w:rsid w:val="00186B79"/>
    <w:rsid w:val="00187F2B"/>
    <w:rsid w:val="00193806"/>
    <w:rsid w:val="001957D7"/>
    <w:rsid w:val="001A023C"/>
    <w:rsid w:val="001A11F3"/>
    <w:rsid w:val="001A20B7"/>
    <w:rsid w:val="001A5E34"/>
    <w:rsid w:val="001A6940"/>
    <w:rsid w:val="001B0155"/>
    <w:rsid w:val="001B1CD6"/>
    <w:rsid w:val="001B3EBD"/>
    <w:rsid w:val="001B4B3F"/>
    <w:rsid w:val="001B5D89"/>
    <w:rsid w:val="001B70BD"/>
    <w:rsid w:val="001B774A"/>
    <w:rsid w:val="001B79D6"/>
    <w:rsid w:val="001C0945"/>
    <w:rsid w:val="001C0E48"/>
    <w:rsid w:val="001C11E1"/>
    <w:rsid w:val="001C1350"/>
    <w:rsid w:val="001C17A0"/>
    <w:rsid w:val="001C20BE"/>
    <w:rsid w:val="001C269F"/>
    <w:rsid w:val="001C3001"/>
    <w:rsid w:val="001C54EE"/>
    <w:rsid w:val="001C682E"/>
    <w:rsid w:val="001C6FDD"/>
    <w:rsid w:val="001C7700"/>
    <w:rsid w:val="001C7F5C"/>
    <w:rsid w:val="001D1460"/>
    <w:rsid w:val="001D1533"/>
    <w:rsid w:val="001D24D9"/>
    <w:rsid w:val="001D31FA"/>
    <w:rsid w:val="001D3994"/>
    <w:rsid w:val="001D444D"/>
    <w:rsid w:val="001D4876"/>
    <w:rsid w:val="001D51C8"/>
    <w:rsid w:val="001D541B"/>
    <w:rsid w:val="001D7A7A"/>
    <w:rsid w:val="001E1EEF"/>
    <w:rsid w:val="001E304E"/>
    <w:rsid w:val="001E307B"/>
    <w:rsid w:val="001E5A5F"/>
    <w:rsid w:val="001E6635"/>
    <w:rsid w:val="001E6789"/>
    <w:rsid w:val="001E7CFF"/>
    <w:rsid w:val="001F1098"/>
    <w:rsid w:val="001F2F24"/>
    <w:rsid w:val="001F653B"/>
    <w:rsid w:val="001F6C63"/>
    <w:rsid w:val="001F798D"/>
    <w:rsid w:val="00201A48"/>
    <w:rsid w:val="002023C2"/>
    <w:rsid w:val="0020625E"/>
    <w:rsid w:val="0020746F"/>
    <w:rsid w:val="00207574"/>
    <w:rsid w:val="00210B24"/>
    <w:rsid w:val="002114C1"/>
    <w:rsid w:val="002122A4"/>
    <w:rsid w:val="00212D54"/>
    <w:rsid w:val="002148FB"/>
    <w:rsid w:val="00216777"/>
    <w:rsid w:val="0022236B"/>
    <w:rsid w:val="00222F71"/>
    <w:rsid w:val="00223B40"/>
    <w:rsid w:val="00226290"/>
    <w:rsid w:val="002271CA"/>
    <w:rsid w:val="00230A1C"/>
    <w:rsid w:val="00230A4F"/>
    <w:rsid w:val="00231A56"/>
    <w:rsid w:val="00234902"/>
    <w:rsid w:val="00235230"/>
    <w:rsid w:val="00235337"/>
    <w:rsid w:val="00236334"/>
    <w:rsid w:val="00236495"/>
    <w:rsid w:val="00236921"/>
    <w:rsid w:val="002378D1"/>
    <w:rsid w:val="00237D0A"/>
    <w:rsid w:val="0024046B"/>
    <w:rsid w:val="00240DC9"/>
    <w:rsid w:val="00242B88"/>
    <w:rsid w:val="00242CB9"/>
    <w:rsid w:val="00243700"/>
    <w:rsid w:val="002445E6"/>
    <w:rsid w:val="002515F4"/>
    <w:rsid w:val="0025208D"/>
    <w:rsid w:val="00256BCF"/>
    <w:rsid w:val="00257CFC"/>
    <w:rsid w:val="0026010A"/>
    <w:rsid w:val="002610BF"/>
    <w:rsid w:val="00265969"/>
    <w:rsid w:val="00271679"/>
    <w:rsid w:val="002720C8"/>
    <w:rsid w:val="0027290C"/>
    <w:rsid w:val="00273536"/>
    <w:rsid w:val="00274881"/>
    <w:rsid w:val="0027586E"/>
    <w:rsid w:val="00275A25"/>
    <w:rsid w:val="0027606F"/>
    <w:rsid w:val="00277183"/>
    <w:rsid w:val="00277EC4"/>
    <w:rsid w:val="002801B7"/>
    <w:rsid w:val="0028085B"/>
    <w:rsid w:val="002816B4"/>
    <w:rsid w:val="00282413"/>
    <w:rsid w:val="002828E4"/>
    <w:rsid w:val="00283229"/>
    <w:rsid w:val="00283EF8"/>
    <w:rsid w:val="00284580"/>
    <w:rsid w:val="0028607B"/>
    <w:rsid w:val="0029020B"/>
    <w:rsid w:val="00290E07"/>
    <w:rsid w:val="00292C53"/>
    <w:rsid w:val="0029363C"/>
    <w:rsid w:val="00293786"/>
    <w:rsid w:val="002966AF"/>
    <w:rsid w:val="002970A5"/>
    <w:rsid w:val="002971D9"/>
    <w:rsid w:val="00297CD8"/>
    <w:rsid w:val="002A110A"/>
    <w:rsid w:val="002A34C8"/>
    <w:rsid w:val="002A3D74"/>
    <w:rsid w:val="002A451E"/>
    <w:rsid w:val="002A5146"/>
    <w:rsid w:val="002B06AC"/>
    <w:rsid w:val="002B2C3A"/>
    <w:rsid w:val="002B3630"/>
    <w:rsid w:val="002B5A09"/>
    <w:rsid w:val="002B61AB"/>
    <w:rsid w:val="002B64B0"/>
    <w:rsid w:val="002B76EF"/>
    <w:rsid w:val="002B7704"/>
    <w:rsid w:val="002C133B"/>
    <w:rsid w:val="002C1672"/>
    <w:rsid w:val="002C1905"/>
    <w:rsid w:val="002C27A6"/>
    <w:rsid w:val="002C2E02"/>
    <w:rsid w:val="002C41D5"/>
    <w:rsid w:val="002C4C88"/>
    <w:rsid w:val="002C4D5E"/>
    <w:rsid w:val="002C5E88"/>
    <w:rsid w:val="002C5EB2"/>
    <w:rsid w:val="002C6F77"/>
    <w:rsid w:val="002D3132"/>
    <w:rsid w:val="002D57BA"/>
    <w:rsid w:val="002D67E6"/>
    <w:rsid w:val="002D69ED"/>
    <w:rsid w:val="002D7849"/>
    <w:rsid w:val="002E302C"/>
    <w:rsid w:val="002E3E32"/>
    <w:rsid w:val="002E4AE4"/>
    <w:rsid w:val="002E6724"/>
    <w:rsid w:val="002E6AFA"/>
    <w:rsid w:val="002E715E"/>
    <w:rsid w:val="002F373A"/>
    <w:rsid w:val="002F4D0A"/>
    <w:rsid w:val="002F567B"/>
    <w:rsid w:val="002F6619"/>
    <w:rsid w:val="002F7BCD"/>
    <w:rsid w:val="00300EDB"/>
    <w:rsid w:val="003026E0"/>
    <w:rsid w:val="0030333B"/>
    <w:rsid w:val="003034DB"/>
    <w:rsid w:val="00303C3E"/>
    <w:rsid w:val="00305F34"/>
    <w:rsid w:val="00307D96"/>
    <w:rsid w:val="0031185C"/>
    <w:rsid w:val="00312797"/>
    <w:rsid w:val="00313173"/>
    <w:rsid w:val="00313549"/>
    <w:rsid w:val="0031392C"/>
    <w:rsid w:val="00315A55"/>
    <w:rsid w:val="00315A77"/>
    <w:rsid w:val="00315B12"/>
    <w:rsid w:val="00316153"/>
    <w:rsid w:val="003166A5"/>
    <w:rsid w:val="003201D9"/>
    <w:rsid w:val="003213C9"/>
    <w:rsid w:val="00321661"/>
    <w:rsid w:val="003216E0"/>
    <w:rsid w:val="00321921"/>
    <w:rsid w:val="00322197"/>
    <w:rsid w:val="003229F4"/>
    <w:rsid w:val="00322E87"/>
    <w:rsid w:val="00323EC7"/>
    <w:rsid w:val="00324C79"/>
    <w:rsid w:val="003276FB"/>
    <w:rsid w:val="00327F63"/>
    <w:rsid w:val="003305F3"/>
    <w:rsid w:val="00331137"/>
    <w:rsid w:val="00331D5F"/>
    <w:rsid w:val="003325A6"/>
    <w:rsid w:val="00332C5C"/>
    <w:rsid w:val="00334721"/>
    <w:rsid w:val="00335E39"/>
    <w:rsid w:val="00337557"/>
    <w:rsid w:val="00337EB2"/>
    <w:rsid w:val="00340360"/>
    <w:rsid w:val="00342565"/>
    <w:rsid w:val="003425EF"/>
    <w:rsid w:val="003430D0"/>
    <w:rsid w:val="00343516"/>
    <w:rsid w:val="00343902"/>
    <w:rsid w:val="00343BB5"/>
    <w:rsid w:val="00344AB6"/>
    <w:rsid w:val="00344BF3"/>
    <w:rsid w:val="0035191C"/>
    <w:rsid w:val="00351D04"/>
    <w:rsid w:val="003520DD"/>
    <w:rsid w:val="00352926"/>
    <w:rsid w:val="00354400"/>
    <w:rsid w:val="00355850"/>
    <w:rsid w:val="003564BB"/>
    <w:rsid w:val="00356B92"/>
    <w:rsid w:val="003578F2"/>
    <w:rsid w:val="0036045D"/>
    <w:rsid w:val="0036069E"/>
    <w:rsid w:val="00362012"/>
    <w:rsid w:val="003640A4"/>
    <w:rsid w:val="00364F44"/>
    <w:rsid w:val="00366DFE"/>
    <w:rsid w:val="00367127"/>
    <w:rsid w:val="003672EB"/>
    <w:rsid w:val="00370B3A"/>
    <w:rsid w:val="00370FB5"/>
    <w:rsid w:val="00372E2B"/>
    <w:rsid w:val="00373F45"/>
    <w:rsid w:val="00374632"/>
    <w:rsid w:val="0037565A"/>
    <w:rsid w:val="00377268"/>
    <w:rsid w:val="00381F4C"/>
    <w:rsid w:val="003848DD"/>
    <w:rsid w:val="00385459"/>
    <w:rsid w:val="00386843"/>
    <w:rsid w:val="00386975"/>
    <w:rsid w:val="00386B94"/>
    <w:rsid w:val="003876CA"/>
    <w:rsid w:val="00390A98"/>
    <w:rsid w:val="00391D57"/>
    <w:rsid w:val="0039252C"/>
    <w:rsid w:val="003945DA"/>
    <w:rsid w:val="00394696"/>
    <w:rsid w:val="00394DD9"/>
    <w:rsid w:val="00396804"/>
    <w:rsid w:val="0039712F"/>
    <w:rsid w:val="003A3377"/>
    <w:rsid w:val="003A4451"/>
    <w:rsid w:val="003A6432"/>
    <w:rsid w:val="003A6759"/>
    <w:rsid w:val="003A67CF"/>
    <w:rsid w:val="003A6BDD"/>
    <w:rsid w:val="003A6C52"/>
    <w:rsid w:val="003A7823"/>
    <w:rsid w:val="003B0988"/>
    <w:rsid w:val="003B3D5B"/>
    <w:rsid w:val="003B3EA3"/>
    <w:rsid w:val="003B456F"/>
    <w:rsid w:val="003B5D06"/>
    <w:rsid w:val="003C0930"/>
    <w:rsid w:val="003C0A6C"/>
    <w:rsid w:val="003C0BCF"/>
    <w:rsid w:val="003C1417"/>
    <w:rsid w:val="003C2979"/>
    <w:rsid w:val="003D17C1"/>
    <w:rsid w:val="003D3A3A"/>
    <w:rsid w:val="003D52FA"/>
    <w:rsid w:val="003D796F"/>
    <w:rsid w:val="003D7BEC"/>
    <w:rsid w:val="003E0785"/>
    <w:rsid w:val="003E0AA3"/>
    <w:rsid w:val="003E0C0B"/>
    <w:rsid w:val="003E0EA9"/>
    <w:rsid w:val="003E340D"/>
    <w:rsid w:val="003E62FF"/>
    <w:rsid w:val="003E7D35"/>
    <w:rsid w:val="003F2E31"/>
    <w:rsid w:val="003F5524"/>
    <w:rsid w:val="003F600F"/>
    <w:rsid w:val="003F64F3"/>
    <w:rsid w:val="003F79D0"/>
    <w:rsid w:val="004000E4"/>
    <w:rsid w:val="00402669"/>
    <w:rsid w:val="004050C0"/>
    <w:rsid w:val="00405915"/>
    <w:rsid w:val="00406206"/>
    <w:rsid w:val="00407D7D"/>
    <w:rsid w:val="0041387C"/>
    <w:rsid w:val="004143AC"/>
    <w:rsid w:val="0041575D"/>
    <w:rsid w:val="0042354B"/>
    <w:rsid w:val="00424211"/>
    <w:rsid w:val="00424DA5"/>
    <w:rsid w:val="00431210"/>
    <w:rsid w:val="004316DB"/>
    <w:rsid w:val="00431744"/>
    <w:rsid w:val="004330FB"/>
    <w:rsid w:val="004336DD"/>
    <w:rsid w:val="00435478"/>
    <w:rsid w:val="0044049B"/>
    <w:rsid w:val="004417EE"/>
    <w:rsid w:val="00442663"/>
    <w:rsid w:val="00443EE9"/>
    <w:rsid w:val="00445A1E"/>
    <w:rsid w:val="00446F45"/>
    <w:rsid w:val="0044733E"/>
    <w:rsid w:val="00447E58"/>
    <w:rsid w:val="00450840"/>
    <w:rsid w:val="004511CD"/>
    <w:rsid w:val="00454069"/>
    <w:rsid w:val="004553DF"/>
    <w:rsid w:val="004579C9"/>
    <w:rsid w:val="00457D71"/>
    <w:rsid w:val="00457E67"/>
    <w:rsid w:val="00460A6D"/>
    <w:rsid w:val="00461BFD"/>
    <w:rsid w:val="00463BEE"/>
    <w:rsid w:val="00464B01"/>
    <w:rsid w:val="00464B4C"/>
    <w:rsid w:val="0046570E"/>
    <w:rsid w:val="00466110"/>
    <w:rsid w:val="0046647C"/>
    <w:rsid w:val="00466966"/>
    <w:rsid w:val="004705E6"/>
    <w:rsid w:val="00471887"/>
    <w:rsid w:val="004726A8"/>
    <w:rsid w:val="00474498"/>
    <w:rsid w:val="0047724E"/>
    <w:rsid w:val="0048174D"/>
    <w:rsid w:val="00481F06"/>
    <w:rsid w:val="00482BDD"/>
    <w:rsid w:val="00485B83"/>
    <w:rsid w:val="00485FF3"/>
    <w:rsid w:val="004864C3"/>
    <w:rsid w:val="0048655E"/>
    <w:rsid w:val="0048747C"/>
    <w:rsid w:val="004909DF"/>
    <w:rsid w:val="0049127B"/>
    <w:rsid w:val="004933A3"/>
    <w:rsid w:val="004934AE"/>
    <w:rsid w:val="00497CF9"/>
    <w:rsid w:val="004A322B"/>
    <w:rsid w:val="004A4986"/>
    <w:rsid w:val="004A56AC"/>
    <w:rsid w:val="004A6BD8"/>
    <w:rsid w:val="004B287B"/>
    <w:rsid w:val="004B2F5E"/>
    <w:rsid w:val="004B4B53"/>
    <w:rsid w:val="004C0A9B"/>
    <w:rsid w:val="004C0E9D"/>
    <w:rsid w:val="004C3629"/>
    <w:rsid w:val="004C3FD8"/>
    <w:rsid w:val="004D05B6"/>
    <w:rsid w:val="004D0839"/>
    <w:rsid w:val="004D256B"/>
    <w:rsid w:val="004D280E"/>
    <w:rsid w:val="004D4F46"/>
    <w:rsid w:val="004D5B1F"/>
    <w:rsid w:val="004D6531"/>
    <w:rsid w:val="004D6BF0"/>
    <w:rsid w:val="004D70C1"/>
    <w:rsid w:val="004D71FB"/>
    <w:rsid w:val="004D7212"/>
    <w:rsid w:val="004E0491"/>
    <w:rsid w:val="004E1AAE"/>
    <w:rsid w:val="004E7557"/>
    <w:rsid w:val="004F17DA"/>
    <w:rsid w:val="004F2E5E"/>
    <w:rsid w:val="004F3298"/>
    <w:rsid w:val="004F32E6"/>
    <w:rsid w:val="004F34EF"/>
    <w:rsid w:val="004F4BC6"/>
    <w:rsid w:val="004F648B"/>
    <w:rsid w:val="005015A3"/>
    <w:rsid w:val="00501CC3"/>
    <w:rsid w:val="00502140"/>
    <w:rsid w:val="00502BC0"/>
    <w:rsid w:val="0050478A"/>
    <w:rsid w:val="00505038"/>
    <w:rsid w:val="005059B0"/>
    <w:rsid w:val="005068FB"/>
    <w:rsid w:val="005101D8"/>
    <w:rsid w:val="005102B8"/>
    <w:rsid w:val="00510DF0"/>
    <w:rsid w:val="00512104"/>
    <w:rsid w:val="00514932"/>
    <w:rsid w:val="00521265"/>
    <w:rsid w:val="00521AF0"/>
    <w:rsid w:val="00522168"/>
    <w:rsid w:val="0052436A"/>
    <w:rsid w:val="005246C5"/>
    <w:rsid w:val="00524B04"/>
    <w:rsid w:val="00524EFE"/>
    <w:rsid w:val="00530123"/>
    <w:rsid w:val="00531137"/>
    <w:rsid w:val="00531314"/>
    <w:rsid w:val="005314FC"/>
    <w:rsid w:val="00531C3A"/>
    <w:rsid w:val="00532C41"/>
    <w:rsid w:val="00535098"/>
    <w:rsid w:val="005352AC"/>
    <w:rsid w:val="00535B23"/>
    <w:rsid w:val="00535F2E"/>
    <w:rsid w:val="00536E4A"/>
    <w:rsid w:val="00537368"/>
    <w:rsid w:val="005379BF"/>
    <w:rsid w:val="00537D19"/>
    <w:rsid w:val="005416B5"/>
    <w:rsid w:val="005427A1"/>
    <w:rsid w:val="00543FDF"/>
    <w:rsid w:val="00544A46"/>
    <w:rsid w:val="005459FA"/>
    <w:rsid w:val="00545AAA"/>
    <w:rsid w:val="0054658C"/>
    <w:rsid w:val="0055022E"/>
    <w:rsid w:val="00550BAE"/>
    <w:rsid w:val="00552104"/>
    <w:rsid w:val="00552331"/>
    <w:rsid w:val="00553D81"/>
    <w:rsid w:val="005552AB"/>
    <w:rsid w:val="005603B1"/>
    <w:rsid w:val="00563440"/>
    <w:rsid w:val="0056569A"/>
    <w:rsid w:val="00565740"/>
    <w:rsid w:val="005668D5"/>
    <w:rsid w:val="00570FD8"/>
    <w:rsid w:val="00574964"/>
    <w:rsid w:val="00575160"/>
    <w:rsid w:val="00575554"/>
    <w:rsid w:val="005758DB"/>
    <w:rsid w:val="00575E35"/>
    <w:rsid w:val="00576039"/>
    <w:rsid w:val="005766E7"/>
    <w:rsid w:val="0057778E"/>
    <w:rsid w:val="00581E81"/>
    <w:rsid w:val="00584731"/>
    <w:rsid w:val="005855D5"/>
    <w:rsid w:val="00586D15"/>
    <w:rsid w:val="00586FD4"/>
    <w:rsid w:val="00587347"/>
    <w:rsid w:val="0058782B"/>
    <w:rsid w:val="00587D71"/>
    <w:rsid w:val="00593236"/>
    <w:rsid w:val="0059452D"/>
    <w:rsid w:val="00595F31"/>
    <w:rsid w:val="005960F1"/>
    <w:rsid w:val="00596150"/>
    <w:rsid w:val="00597BBE"/>
    <w:rsid w:val="005A08A9"/>
    <w:rsid w:val="005A09EF"/>
    <w:rsid w:val="005A13FB"/>
    <w:rsid w:val="005A1BCE"/>
    <w:rsid w:val="005A3776"/>
    <w:rsid w:val="005A435F"/>
    <w:rsid w:val="005A4712"/>
    <w:rsid w:val="005A4A2E"/>
    <w:rsid w:val="005B1191"/>
    <w:rsid w:val="005B3575"/>
    <w:rsid w:val="005B3E0C"/>
    <w:rsid w:val="005B4E07"/>
    <w:rsid w:val="005B65DC"/>
    <w:rsid w:val="005B7109"/>
    <w:rsid w:val="005C4AC3"/>
    <w:rsid w:val="005C691F"/>
    <w:rsid w:val="005D001C"/>
    <w:rsid w:val="005D2144"/>
    <w:rsid w:val="005D33E8"/>
    <w:rsid w:val="005D3A7E"/>
    <w:rsid w:val="005D435D"/>
    <w:rsid w:val="005D4B85"/>
    <w:rsid w:val="005D5AD4"/>
    <w:rsid w:val="005D5C38"/>
    <w:rsid w:val="005E0B69"/>
    <w:rsid w:val="005E16B9"/>
    <w:rsid w:val="005E2A54"/>
    <w:rsid w:val="005E3108"/>
    <w:rsid w:val="005E490C"/>
    <w:rsid w:val="005E56F5"/>
    <w:rsid w:val="005E70FF"/>
    <w:rsid w:val="005F0AB0"/>
    <w:rsid w:val="005F17F4"/>
    <w:rsid w:val="005F39B0"/>
    <w:rsid w:val="005F46B6"/>
    <w:rsid w:val="005F7A8D"/>
    <w:rsid w:val="00600098"/>
    <w:rsid w:val="006005B7"/>
    <w:rsid w:val="00600924"/>
    <w:rsid w:val="006046AA"/>
    <w:rsid w:val="006107A9"/>
    <w:rsid w:val="0061097A"/>
    <w:rsid w:val="0061208F"/>
    <w:rsid w:val="00614EEB"/>
    <w:rsid w:val="00616A37"/>
    <w:rsid w:val="00616CC2"/>
    <w:rsid w:val="00617669"/>
    <w:rsid w:val="006176AB"/>
    <w:rsid w:val="00625C8A"/>
    <w:rsid w:val="0062677C"/>
    <w:rsid w:val="00630C96"/>
    <w:rsid w:val="00631003"/>
    <w:rsid w:val="0063161F"/>
    <w:rsid w:val="00634215"/>
    <w:rsid w:val="006344A5"/>
    <w:rsid w:val="0063490B"/>
    <w:rsid w:val="00634F07"/>
    <w:rsid w:val="00636C0A"/>
    <w:rsid w:val="006401E1"/>
    <w:rsid w:val="00641AEF"/>
    <w:rsid w:val="00642998"/>
    <w:rsid w:val="0064377E"/>
    <w:rsid w:val="006438A9"/>
    <w:rsid w:val="00645F71"/>
    <w:rsid w:val="006462D0"/>
    <w:rsid w:val="00646390"/>
    <w:rsid w:val="006501FD"/>
    <w:rsid w:val="00652999"/>
    <w:rsid w:val="0065379A"/>
    <w:rsid w:val="00653824"/>
    <w:rsid w:val="00653D16"/>
    <w:rsid w:val="00653F8A"/>
    <w:rsid w:val="006543F1"/>
    <w:rsid w:val="006547B5"/>
    <w:rsid w:val="00654F8D"/>
    <w:rsid w:val="00656E24"/>
    <w:rsid w:val="00657E09"/>
    <w:rsid w:val="006601FA"/>
    <w:rsid w:val="00661593"/>
    <w:rsid w:val="006615F5"/>
    <w:rsid w:val="00665500"/>
    <w:rsid w:val="00665552"/>
    <w:rsid w:val="0066765E"/>
    <w:rsid w:val="00670D5E"/>
    <w:rsid w:val="00672FCA"/>
    <w:rsid w:val="00674E91"/>
    <w:rsid w:val="006753E0"/>
    <w:rsid w:val="00676807"/>
    <w:rsid w:val="00676CF5"/>
    <w:rsid w:val="006779E9"/>
    <w:rsid w:val="00677A91"/>
    <w:rsid w:val="006801A3"/>
    <w:rsid w:val="00681E16"/>
    <w:rsid w:val="006832DB"/>
    <w:rsid w:val="00683D4D"/>
    <w:rsid w:val="0068476E"/>
    <w:rsid w:val="006857BE"/>
    <w:rsid w:val="00685C94"/>
    <w:rsid w:val="00690E5B"/>
    <w:rsid w:val="00691B0B"/>
    <w:rsid w:val="006935D7"/>
    <w:rsid w:val="00694EC6"/>
    <w:rsid w:val="00695739"/>
    <w:rsid w:val="006967FC"/>
    <w:rsid w:val="00696C70"/>
    <w:rsid w:val="006A3106"/>
    <w:rsid w:val="006A35C4"/>
    <w:rsid w:val="006A5DB2"/>
    <w:rsid w:val="006A60A1"/>
    <w:rsid w:val="006A685B"/>
    <w:rsid w:val="006A6EBC"/>
    <w:rsid w:val="006A79C0"/>
    <w:rsid w:val="006A7C44"/>
    <w:rsid w:val="006B1072"/>
    <w:rsid w:val="006B139A"/>
    <w:rsid w:val="006B13F2"/>
    <w:rsid w:val="006B3DED"/>
    <w:rsid w:val="006C081A"/>
    <w:rsid w:val="006C1041"/>
    <w:rsid w:val="006C249E"/>
    <w:rsid w:val="006C316F"/>
    <w:rsid w:val="006C5F22"/>
    <w:rsid w:val="006C6573"/>
    <w:rsid w:val="006C665D"/>
    <w:rsid w:val="006C6CEA"/>
    <w:rsid w:val="006D11C0"/>
    <w:rsid w:val="006D2BEC"/>
    <w:rsid w:val="006D4178"/>
    <w:rsid w:val="006E0770"/>
    <w:rsid w:val="006E0B3E"/>
    <w:rsid w:val="006E0E2F"/>
    <w:rsid w:val="006E47AF"/>
    <w:rsid w:val="006E5224"/>
    <w:rsid w:val="006E53D4"/>
    <w:rsid w:val="006F2C99"/>
    <w:rsid w:val="006F3E51"/>
    <w:rsid w:val="006F4498"/>
    <w:rsid w:val="006F4AF7"/>
    <w:rsid w:val="007011F9"/>
    <w:rsid w:val="007013A0"/>
    <w:rsid w:val="007013A9"/>
    <w:rsid w:val="00704809"/>
    <w:rsid w:val="00705362"/>
    <w:rsid w:val="00705F0F"/>
    <w:rsid w:val="00710257"/>
    <w:rsid w:val="00711236"/>
    <w:rsid w:val="00712903"/>
    <w:rsid w:val="00713357"/>
    <w:rsid w:val="00716ADC"/>
    <w:rsid w:val="0071702B"/>
    <w:rsid w:val="00717983"/>
    <w:rsid w:val="00717CA0"/>
    <w:rsid w:val="00720A1E"/>
    <w:rsid w:val="00722FE3"/>
    <w:rsid w:val="00723827"/>
    <w:rsid w:val="007244C7"/>
    <w:rsid w:val="00724982"/>
    <w:rsid w:val="00725E6C"/>
    <w:rsid w:val="00731D63"/>
    <w:rsid w:val="0073473B"/>
    <w:rsid w:val="00736390"/>
    <w:rsid w:val="00741580"/>
    <w:rsid w:val="00741F89"/>
    <w:rsid w:val="0074301B"/>
    <w:rsid w:val="00745117"/>
    <w:rsid w:val="00746419"/>
    <w:rsid w:val="007473D4"/>
    <w:rsid w:val="007504C3"/>
    <w:rsid w:val="0075173B"/>
    <w:rsid w:val="0075422A"/>
    <w:rsid w:val="0075522B"/>
    <w:rsid w:val="0075567A"/>
    <w:rsid w:val="007566A4"/>
    <w:rsid w:val="007567A2"/>
    <w:rsid w:val="00756B65"/>
    <w:rsid w:val="0075724B"/>
    <w:rsid w:val="007576E6"/>
    <w:rsid w:val="0075772F"/>
    <w:rsid w:val="00757E70"/>
    <w:rsid w:val="007602D1"/>
    <w:rsid w:val="007606E9"/>
    <w:rsid w:val="00763EF7"/>
    <w:rsid w:val="00764B19"/>
    <w:rsid w:val="00765052"/>
    <w:rsid w:val="00766DEC"/>
    <w:rsid w:val="0077004E"/>
    <w:rsid w:val="0077011D"/>
    <w:rsid w:val="007701E8"/>
    <w:rsid w:val="007713C9"/>
    <w:rsid w:val="00771999"/>
    <w:rsid w:val="0077243B"/>
    <w:rsid w:val="00772FA8"/>
    <w:rsid w:val="0077519E"/>
    <w:rsid w:val="00775322"/>
    <w:rsid w:val="0078031C"/>
    <w:rsid w:val="00780D2C"/>
    <w:rsid w:val="00780FCB"/>
    <w:rsid w:val="00781791"/>
    <w:rsid w:val="00782460"/>
    <w:rsid w:val="00782D3E"/>
    <w:rsid w:val="0078478B"/>
    <w:rsid w:val="007854E3"/>
    <w:rsid w:val="00786DB4"/>
    <w:rsid w:val="00794730"/>
    <w:rsid w:val="0079660F"/>
    <w:rsid w:val="007970EC"/>
    <w:rsid w:val="007A0798"/>
    <w:rsid w:val="007A09C8"/>
    <w:rsid w:val="007A193E"/>
    <w:rsid w:val="007A3A46"/>
    <w:rsid w:val="007A50CD"/>
    <w:rsid w:val="007B06D6"/>
    <w:rsid w:val="007B0D97"/>
    <w:rsid w:val="007B1554"/>
    <w:rsid w:val="007B1B19"/>
    <w:rsid w:val="007B1E1E"/>
    <w:rsid w:val="007B2008"/>
    <w:rsid w:val="007B27ED"/>
    <w:rsid w:val="007B32BD"/>
    <w:rsid w:val="007B4186"/>
    <w:rsid w:val="007B446B"/>
    <w:rsid w:val="007B4C5C"/>
    <w:rsid w:val="007B74FC"/>
    <w:rsid w:val="007C00B0"/>
    <w:rsid w:val="007C08D6"/>
    <w:rsid w:val="007C1C2A"/>
    <w:rsid w:val="007C2E23"/>
    <w:rsid w:val="007C3FDE"/>
    <w:rsid w:val="007C642D"/>
    <w:rsid w:val="007C66FE"/>
    <w:rsid w:val="007C7343"/>
    <w:rsid w:val="007C7C3C"/>
    <w:rsid w:val="007D15D2"/>
    <w:rsid w:val="007D16EE"/>
    <w:rsid w:val="007D41E9"/>
    <w:rsid w:val="007D4519"/>
    <w:rsid w:val="007D49C0"/>
    <w:rsid w:val="007D6974"/>
    <w:rsid w:val="007D7087"/>
    <w:rsid w:val="007D7C37"/>
    <w:rsid w:val="007E0DDB"/>
    <w:rsid w:val="007E1214"/>
    <w:rsid w:val="007E1334"/>
    <w:rsid w:val="007E1960"/>
    <w:rsid w:val="007E19D1"/>
    <w:rsid w:val="007E4CFB"/>
    <w:rsid w:val="007E59B9"/>
    <w:rsid w:val="007F0C01"/>
    <w:rsid w:val="007F238A"/>
    <w:rsid w:val="007F2EC3"/>
    <w:rsid w:val="007F3663"/>
    <w:rsid w:val="007F417C"/>
    <w:rsid w:val="007F7B8C"/>
    <w:rsid w:val="00801BEB"/>
    <w:rsid w:val="00802DAE"/>
    <w:rsid w:val="00803516"/>
    <w:rsid w:val="008045B2"/>
    <w:rsid w:val="00804828"/>
    <w:rsid w:val="00805A81"/>
    <w:rsid w:val="0081394B"/>
    <w:rsid w:val="008142E8"/>
    <w:rsid w:val="00814B14"/>
    <w:rsid w:val="0082067E"/>
    <w:rsid w:val="00822FBF"/>
    <w:rsid w:val="00823709"/>
    <w:rsid w:val="00824F2F"/>
    <w:rsid w:val="00825C12"/>
    <w:rsid w:val="00826D32"/>
    <w:rsid w:val="00826DB6"/>
    <w:rsid w:val="00827258"/>
    <w:rsid w:val="00831D30"/>
    <w:rsid w:val="00832EAE"/>
    <w:rsid w:val="0083676D"/>
    <w:rsid w:val="008427E7"/>
    <w:rsid w:val="00842A19"/>
    <w:rsid w:val="00844436"/>
    <w:rsid w:val="008473E4"/>
    <w:rsid w:val="00851655"/>
    <w:rsid w:val="00853296"/>
    <w:rsid w:val="00856C49"/>
    <w:rsid w:val="00860B2D"/>
    <w:rsid w:val="00860E33"/>
    <w:rsid w:val="00871077"/>
    <w:rsid w:val="008732C2"/>
    <w:rsid w:val="00874E84"/>
    <w:rsid w:val="00875274"/>
    <w:rsid w:val="0087556C"/>
    <w:rsid w:val="00876A6F"/>
    <w:rsid w:val="0087714B"/>
    <w:rsid w:val="008808E3"/>
    <w:rsid w:val="008821FD"/>
    <w:rsid w:val="00882D5D"/>
    <w:rsid w:val="00883095"/>
    <w:rsid w:val="00884356"/>
    <w:rsid w:val="00886A42"/>
    <w:rsid w:val="00886C51"/>
    <w:rsid w:val="00886C58"/>
    <w:rsid w:val="008874D6"/>
    <w:rsid w:val="008874F9"/>
    <w:rsid w:val="008876CF"/>
    <w:rsid w:val="00887B51"/>
    <w:rsid w:val="00887EEF"/>
    <w:rsid w:val="008914A4"/>
    <w:rsid w:val="00891862"/>
    <w:rsid w:val="00892788"/>
    <w:rsid w:val="0089300A"/>
    <w:rsid w:val="008933AD"/>
    <w:rsid w:val="0089351D"/>
    <w:rsid w:val="008937AC"/>
    <w:rsid w:val="00893CA9"/>
    <w:rsid w:val="00894B81"/>
    <w:rsid w:val="008A363B"/>
    <w:rsid w:val="008A366E"/>
    <w:rsid w:val="008A42FA"/>
    <w:rsid w:val="008A4942"/>
    <w:rsid w:val="008A5104"/>
    <w:rsid w:val="008A6118"/>
    <w:rsid w:val="008A645A"/>
    <w:rsid w:val="008A662C"/>
    <w:rsid w:val="008A6B61"/>
    <w:rsid w:val="008A6C8A"/>
    <w:rsid w:val="008A6FEF"/>
    <w:rsid w:val="008B1457"/>
    <w:rsid w:val="008B2750"/>
    <w:rsid w:val="008B2CB2"/>
    <w:rsid w:val="008B2E41"/>
    <w:rsid w:val="008B3321"/>
    <w:rsid w:val="008B54FB"/>
    <w:rsid w:val="008B58A7"/>
    <w:rsid w:val="008B5959"/>
    <w:rsid w:val="008B7834"/>
    <w:rsid w:val="008C07C4"/>
    <w:rsid w:val="008C36B2"/>
    <w:rsid w:val="008C3FCA"/>
    <w:rsid w:val="008C4823"/>
    <w:rsid w:val="008C5FC1"/>
    <w:rsid w:val="008C6409"/>
    <w:rsid w:val="008C713C"/>
    <w:rsid w:val="008D0437"/>
    <w:rsid w:val="008D29A5"/>
    <w:rsid w:val="008D3A19"/>
    <w:rsid w:val="008D7618"/>
    <w:rsid w:val="008D7760"/>
    <w:rsid w:val="008E3FED"/>
    <w:rsid w:val="008F013C"/>
    <w:rsid w:val="008F1548"/>
    <w:rsid w:val="008F1AFB"/>
    <w:rsid w:val="008F280E"/>
    <w:rsid w:val="008F2EE0"/>
    <w:rsid w:val="008F4A30"/>
    <w:rsid w:val="008F634F"/>
    <w:rsid w:val="008F70D1"/>
    <w:rsid w:val="008F731C"/>
    <w:rsid w:val="008F781C"/>
    <w:rsid w:val="00900844"/>
    <w:rsid w:val="00900A83"/>
    <w:rsid w:val="00901844"/>
    <w:rsid w:val="00902770"/>
    <w:rsid w:val="00904CCC"/>
    <w:rsid w:val="00904FAE"/>
    <w:rsid w:val="0090528D"/>
    <w:rsid w:val="009100DE"/>
    <w:rsid w:val="00911A21"/>
    <w:rsid w:val="00911CAE"/>
    <w:rsid w:val="009121D9"/>
    <w:rsid w:val="00915466"/>
    <w:rsid w:val="00915F77"/>
    <w:rsid w:val="009161EB"/>
    <w:rsid w:val="009171F5"/>
    <w:rsid w:val="00917533"/>
    <w:rsid w:val="00920B71"/>
    <w:rsid w:val="00921926"/>
    <w:rsid w:val="00921C87"/>
    <w:rsid w:val="00923549"/>
    <w:rsid w:val="00923A2B"/>
    <w:rsid w:val="00925B6D"/>
    <w:rsid w:val="009266EC"/>
    <w:rsid w:val="00926806"/>
    <w:rsid w:val="0092681E"/>
    <w:rsid w:val="00927305"/>
    <w:rsid w:val="0092744D"/>
    <w:rsid w:val="00927AEF"/>
    <w:rsid w:val="00927E6B"/>
    <w:rsid w:val="009322DD"/>
    <w:rsid w:val="009335EB"/>
    <w:rsid w:val="009355CA"/>
    <w:rsid w:val="00937C6A"/>
    <w:rsid w:val="00942B8C"/>
    <w:rsid w:val="0094447A"/>
    <w:rsid w:val="00947D66"/>
    <w:rsid w:val="00950300"/>
    <w:rsid w:val="00950A42"/>
    <w:rsid w:val="009519F9"/>
    <w:rsid w:val="009520F1"/>
    <w:rsid w:val="0095498B"/>
    <w:rsid w:val="00956F91"/>
    <w:rsid w:val="00957109"/>
    <w:rsid w:val="0095763F"/>
    <w:rsid w:val="00961605"/>
    <w:rsid w:val="00963003"/>
    <w:rsid w:val="009632F4"/>
    <w:rsid w:val="009656F6"/>
    <w:rsid w:val="009664FB"/>
    <w:rsid w:val="00966791"/>
    <w:rsid w:val="00966F81"/>
    <w:rsid w:val="00972498"/>
    <w:rsid w:val="00973D74"/>
    <w:rsid w:val="00975469"/>
    <w:rsid w:val="00976785"/>
    <w:rsid w:val="00980F21"/>
    <w:rsid w:val="00981CC9"/>
    <w:rsid w:val="00982201"/>
    <w:rsid w:val="0098240E"/>
    <w:rsid w:val="0098696C"/>
    <w:rsid w:val="00987A9E"/>
    <w:rsid w:val="009912A6"/>
    <w:rsid w:val="00992F90"/>
    <w:rsid w:val="00994F22"/>
    <w:rsid w:val="00995594"/>
    <w:rsid w:val="00997B3B"/>
    <w:rsid w:val="009A0BA3"/>
    <w:rsid w:val="009A1D22"/>
    <w:rsid w:val="009A240C"/>
    <w:rsid w:val="009A28FF"/>
    <w:rsid w:val="009A2B65"/>
    <w:rsid w:val="009A3F49"/>
    <w:rsid w:val="009A7B06"/>
    <w:rsid w:val="009B11AB"/>
    <w:rsid w:val="009B2580"/>
    <w:rsid w:val="009B2B0F"/>
    <w:rsid w:val="009B2FEC"/>
    <w:rsid w:val="009B389E"/>
    <w:rsid w:val="009B67BB"/>
    <w:rsid w:val="009B7A2B"/>
    <w:rsid w:val="009C0F8F"/>
    <w:rsid w:val="009C1995"/>
    <w:rsid w:val="009C1DF2"/>
    <w:rsid w:val="009C2455"/>
    <w:rsid w:val="009C3189"/>
    <w:rsid w:val="009C33AC"/>
    <w:rsid w:val="009C44AC"/>
    <w:rsid w:val="009C483B"/>
    <w:rsid w:val="009C4C05"/>
    <w:rsid w:val="009C5EBC"/>
    <w:rsid w:val="009C78F8"/>
    <w:rsid w:val="009D1D30"/>
    <w:rsid w:val="009D21E0"/>
    <w:rsid w:val="009D3DBE"/>
    <w:rsid w:val="009D3DF8"/>
    <w:rsid w:val="009D7462"/>
    <w:rsid w:val="009D76A1"/>
    <w:rsid w:val="009E0E1E"/>
    <w:rsid w:val="009E1F38"/>
    <w:rsid w:val="009E22E3"/>
    <w:rsid w:val="009E3189"/>
    <w:rsid w:val="009E61FA"/>
    <w:rsid w:val="009E6899"/>
    <w:rsid w:val="009E6B70"/>
    <w:rsid w:val="009E71C1"/>
    <w:rsid w:val="009E72D8"/>
    <w:rsid w:val="009F0600"/>
    <w:rsid w:val="009F178B"/>
    <w:rsid w:val="009F2CAD"/>
    <w:rsid w:val="00A00FC4"/>
    <w:rsid w:val="00A016C1"/>
    <w:rsid w:val="00A01A41"/>
    <w:rsid w:val="00A02E28"/>
    <w:rsid w:val="00A04F71"/>
    <w:rsid w:val="00A051D9"/>
    <w:rsid w:val="00A0597B"/>
    <w:rsid w:val="00A065A2"/>
    <w:rsid w:val="00A072D0"/>
    <w:rsid w:val="00A074AD"/>
    <w:rsid w:val="00A1210B"/>
    <w:rsid w:val="00A1517E"/>
    <w:rsid w:val="00A20BE8"/>
    <w:rsid w:val="00A213A0"/>
    <w:rsid w:val="00A21469"/>
    <w:rsid w:val="00A21512"/>
    <w:rsid w:val="00A227E2"/>
    <w:rsid w:val="00A231BA"/>
    <w:rsid w:val="00A242EC"/>
    <w:rsid w:val="00A24AFA"/>
    <w:rsid w:val="00A2503F"/>
    <w:rsid w:val="00A25A6F"/>
    <w:rsid w:val="00A271C7"/>
    <w:rsid w:val="00A27BB5"/>
    <w:rsid w:val="00A30740"/>
    <w:rsid w:val="00A321C6"/>
    <w:rsid w:val="00A352F6"/>
    <w:rsid w:val="00A35A9D"/>
    <w:rsid w:val="00A36C84"/>
    <w:rsid w:val="00A36D55"/>
    <w:rsid w:val="00A40137"/>
    <w:rsid w:val="00A40251"/>
    <w:rsid w:val="00A4143F"/>
    <w:rsid w:val="00A42182"/>
    <w:rsid w:val="00A440C6"/>
    <w:rsid w:val="00A4798E"/>
    <w:rsid w:val="00A47D9D"/>
    <w:rsid w:val="00A50E47"/>
    <w:rsid w:val="00A51010"/>
    <w:rsid w:val="00A51C82"/>
    <w:rsid w:val="00A51EB8"/>
    <w:rsid w:val="00A52A65"/>
    <w:rsid w:val="00A54D68"/>
    <w:rsid w:val="00A56E63"/>
    <w:rsid w:val="00A56F00"/>
    <w:rsid w:val="00A57920"/>
    <w:rsid w:val="00A60BEB"/>
    <w:rsid w:val="00A61EF3"/>
    <w:rsid w:val="00A629F9"/>
    <w:rsid w:val="00A62EC1"/>
    <w:rsid w:val="00A663FB"/>
    <w:rsid w:val="00A67CA7"/>
    <w:rsid w:val="00A713DD"/>
    <w:rsid w:val="00A715A1"/>
    <w:rsid w:val="00A73C63"/>
    <w:rsid w:val="00A742C5"/>
    <w:rsid w:val="00A767E8"/>
    <w:rsid w:val="00A80803"/>
    <w:rsid w:val="00A8225D"/>
    <w:rsid w:val="00A83E44"/>
    <w:rsid w:val="00A845C3"/>
    <w:rsid w:val="00A85739"/>
    <w:rsid w:val="00A8589E"/>
    <w:rsid w:val="00A8600B"/>
    <w:rsid w:val="00A86E57"/>
    <w:rsid w:val="00A8772F"/>
    <w:rsid w:val="00A91F73"/>
    <w:rsid w:val="00A929D1"/>
    <w:rsid w:val="00A948F8"/>
    <w:rsid w:val="00A968C7"/>
    <w:rsid w:val="00A972B3"/>
    <w:rsid w:val="00A978C4"/>
    <w:rsid w:val="00AA1598"/>
    <w:rsid w:val="00AA2058"/>
    <w:rsid w:val="00AA26C0"/>
    <w:rsid w:val="00AA2775"/>
    <w:rsid w:val="00AA2A4C"/>
    <w:rsid w:val="00AA318A"/>
    <w:rsid w:val="00AA64DC"/>
    <w:rsid w:val="00AB0952"/>
    <w:rsid w:val="00AB0D56"/>
    <w:rsid w:val="00AB42A0"/>
    <w:rsid w:val="00AB5C83"/>
    <w:rsid w:val="00AB6A0B"/>
    <w:rsid w:val="00AB6EB3"/>
    <w:rsid w:val="00AC09DA"/>
    <w:rsid w:val="00AC4792"/>
    <w:rsid w:val="00AC5035"/>
    <w:rsid w:val="00AC5745"/>
    <w:rsid w:val="00AC5871"/>
    <w:rsid w:val="00AC66AC"/>
    <w:rsid w:val="00AC7309"/>
    <w:rsid w:val="00AD0B5D"/>
    <w:rsid w:val="00AD0CA4"/>
    <w:rsid w:val="00AD1069"/>
    <w:rsid w:val="00AD1117"/>
    <w:rsid w:val="00AD2DF5"/>
    <w:rsid w:val="00AD2FB4"/>
    <w:rsid w:val="00AD555B"/>
    <w:rsid w:val="00AD76C4"/>
    <w:rsid w:val="00AE0008"/>
    <w:rsid w:val="00AE13FC"/>
    <w:rsid w:val="00AE1C5D"/>
    <w:rsid w:val="00AE2D45"/>
    <w:rsid w:val="00AF053C"/>
    <w:rsid w:val="00AF327C"/>
    <w:rsid w:val="00AF3EE2"/>
    <w:rsid w:val="00AF69C0"/>
    <w:rsid w:val="00B00A5C"/>
    <w:rsid w:val="00B02295"/>
    <w:rsid w:val="00B03391"/>
    <w:rsid w:val="00B05D37"/>
    <w:rsid w:val="00B07327"/>
    <w:rsid w:val="00B11274"/>
    <w:rsid w:val="00B11EFE"/>
    <w:rsid w:val="00B1260B"/>
    <w:rsid w:val="00B132EE"/>
    <w:rsid w:val="00B14B60"/>
    <w:rsid w:val="00B14B68"/>
    <w:rsid w:val="00B15118"/>
    <w:rsid w:val="00B17136"/>
    <w:rsid w:val="00B2127A"/>
    <w:rsid w:val="00B21BFF"/>
    <w:rsid w:val="00B221F7"/>
    <w:rsid w:val="00B23DA2"/>
    <w:rsid w:val="00B24EFE"/>
    <w:rsid w:val="00B27408"/>
    <w:rsid w:val="00B30B38"/>
    <w:rsid w:val="00B31EBF"/>
    <w:rsid w:val="00B31FD9"/>
    <w:rsid w:val="00B323BB"/>
    <w:rsid w:val="00B3399E"/>
    <w:rsid w:val="00B341F5"/>
    <w:rsid w:val="00B35C32"/>
    <w:rsid w:val="00B36BB1"/>
    <w:rsid w:val="00B375A1"/>
    <w:rsid w:val="00B40321"/>
    <w:rsid w:val="00B40597"/>
    <w:rsid w:val="00B40C85"/>
    <w:rsid w:val="00B412B5"/>
    <w:rsid w:val="00B4479B"/>
    <w:rsid w:val="00B44CD0"/>
    <w:rsid w:val="00B44D57"/>
    <w:rsid w:val="00B46187"/>
    <w:rsid w:val="00B46613"/>
    <w:rsid w:val="00B4681C"/>
    <w:rsid w:val="00B46BE8"/>
    <w:rsid w:val="00B4776D"/>
    <w:rsid w:val="00B477BE"/>
    <w:rsid w:val="00B513EB"/>
    <w:rsid w:val="00B53C6D"/>
    <w:rsid w:val="00B54D66"/>
    <w:rsid w:val="00B550F4"/>
    <w:rsid w:val="00B609CE"/>
    <w:rsid w:val="00B63295"/>
    <w:rsid w:val="00B6335C"/>
    <w:rsid w:val="00B64695"/>
    <w:rsid w:val="00B66D54"/>
    <w:rsid w:val="00B66E30"/>
    <w:rsid w:val="00B702FF"/>
    <w:rsid w:val="00B71ACC"/>
    <w:rsid w:val="00B72226"/>
    <w:rsid w:val="00B727A2"/>
    <w:rsid w:val="00B77945"/>
    <w:rsid w:val="00B8439C"/>
    <w:rsid w:val="00B90CEE"/>
    <w:rsid w:val="00B91181"/>
    <w:rsid w:val="00B91468"/>
    <w:rsid w:val="00B916C1"/>
    <w:rsid w:val="00B92110"/>
    <w:rsid w:val="00B924C4"/>
    <w:rsid w:val="00B93C6E"/>
    <w:rsid w:val="00B94321"/>
    <w:rsid w:val="00B94C4E"/>
    <w:rsid w:val="00B94F56"/>
    <w:rsid w:val="00B9709C"/>
    <w:rsid w:val="00BA02CE"/>
    <w:rsid w:val="00BA2853"/>
    <w:rsid w:val="00BA4299"/>
    <w:rsid w:val="00BC30F7"/>
    <w:rsid w:val="00BC38A6"/>
    <w:rsid w:val="00BC41F2"/>
    <w:rsid w:val="00BC5FD3"/>
    <w:rsid w:val="00BC6224"/>
    <w:rsid w:val="00BC6586"/>
    <w:rsid w:val="00BC7762"/>
    <w:rsid w:val="00BC793B"/>
    <w:rsid w:val="00BD03C2"/>
    <w:rsid w:val="00BD3957"/>
    <w:rsid w:val="00BD414D"/>
    <w:rsid w:val="00BD56B7"/>
    <w:rsid w:val="00BD75EB"/>
    <w:rsid w:val="00BD78FF"/>
    <w:rsid w:val="00BE019F"/>
    <w:rsid w:val="00BE0EC3"/>
    <w:rsid w:val="00BE1302"/>
    <w:rsid w:val="00BE7D88"/>
    <w:rsid w:val="00BE7FB4"/>
    <w:rsid w:val="00BF1F08"/>
    <w:rsid w:val="00BF321E"/>
    <w:rsid w:val="00BF3857"/>
    <w:rsid w:val="00BF4B69"/>
    <w:rsid w:val="00BF4DE9"/>
    <w:rsid w:val="00BF73D3"/>
    <w:rsid w:val="00BF7526"/>
    <w:rsid w:val="00BF7B1B"/>
    <w:rsid w:val="00BF7CE0"/>
    <w:rsid w:val="00C02EA5"/>
    <w:rsid w:val="00C04789"/>
    <w:rsid w:val="00C05E82"/>
    <w:rsid w:val="00C07408"/>
    <w:rsid w:val="00C10DE7"/>
    <w:rsid w:val="00C12068"/>
    <w:rsid w:val="00C12626"/>
    <w:rsid w:val="00C13210"/>
    <w:rsid w:val="00C16185"/>
    <w:rsid w:val="00C17DCC"/>
    <w:rsid w:val="00C20458"/>
    <w:rsid w:val="00C20866"/>
    <w:rsid w:val="00C21368"/>
    <w:rsid w:val="00C21F1C"/>
    <w:rsid w:val="00C22CE3"/>
    <w:rsid w:val="00C24351"/>
    <w:rsid w:val="00C2439D"/>
    <w:rsid w:val="00C24D85"/>
    <w:rsid w:val="00C2588E"/>
    <w:rsid w:val="00C2709F"/>
    <w:rsid w:val="00C2784E"/>
    <w:rsid w:val="00C32050"/>
    <w:rsid w:val="00C33BA2"/>
    <w:rsid w:val="00C36054"/>
    <w:rsid w:val="00C365E2"/>
    <w:rsid w:val="00C36CF3"/>
    <w:rsid w:val="00C37817"/>
    <w:rsid w:val="00C37EDE"/>
    <w:rsid w:val="00C42671"/>
    <w:rsid w:val="00C45712"/>
    <w:rsid w:val="00C51238"/>
    <w:rsid w:val="00C51273"/>
    <w:rsid w:val="00C5178F"/>
    <w:rsid w:val="00C51863"/>
    <w:rsid w:val="00C51C37"/>
    <w:rsid w:val="00C52562"/>
    <w:rsid w:val="00C54ED5"/>
    <w:rsid w:val="00C562D1"/>
    <w:rsid w:val="00C6054F"/>
    <w:rsid w:val="00C61EE3"/>
    <w:rsid w:val="00C64FA0"/>
    <w:rsid w:val="00C66016"/>
    <w:rsid w:val="00C668AA"/>
    <w:rsid w:val="00C66F02"/>
    <w:rsid w:val="00C703ED"/>
    <w:rsid w:val="00C70DB8"/>
    <w:rsid w:val="00C71A8A"/>
    <w:rsid w:val="00C723A6"/>
    <w:rsid w:val="00C73E8A"/>
    <w:rsid w:val="00C7467D"/>
    <w:rsid w:val="00C75136"/>
    <w:rsid w:val="00C77914"/>
    <w:rsid w:val="00C80046"/>
    <w:rsid w:val="00C81601"/>
    <w:rsid w:val="00C8203F"/>
    <w:rsid w:val="00C84264"/>
    <w:rsid w:val="00C843CC"/>
    <w:rsid w:val="00C8570C"/>
    <w:rsid w:val="00C87218"/>
    <w:rsid w:val="00C87439"/>
    <w:rsid w:val="00C8762C"/>
    <w:rsid w:val="00C90C9A"/>
    <w:rsid w:val="00C9114B"/>
    <w:rsid w:val="00C9311B"/>
    <w:rsid w:val="00C93DF6"/>
    <w:rsid w:val="00C946B4"/>
    <w:rsid w:val="00C94DE8"/>
    <w:rsid w:val="00C95A1B"/>
    <w:rsid w:val="00C970EE"/>
    <w:rsid w:val="00C97EC5"/>
    <w:rsid w:val="00CA0D1C"/>
    <w:rsid w:val="00CA3349"/>
    <w:rsid w:val="00CA3C73"/>
    <w:rsid w:val="00CA5DF6"/>
    <w:rsid w:val="00CA6B7B"/>
    <w:rsid w:val="00CA7030"/>
    <w:rsid w:val="00CB140C"/>
    <w:rsid w:val="00CB2146"/>
    <w:rsid w:val="00CB3823"/>
    <w:rsid w:val="00CB418F"/>
    <w:rsid w:val="00CB634A"/>
    <w:rsid w:val="00CC0638"/>
    <w:rsid w:val="00CC0C13"/>
    <w:rsid w:val="00CC0E42"/>
    <w:rsid w:val="00CC1AB0"/>
    <w:rsid w:val="00CC3C34"/>
    <w:rsid w:val="00CC4649"/>
    <w:rsid w:val="00CC7E81"/>
    <w:rsid w:val="00CD0732"/>
    <w:rsid w:val="00CD1EA7"/>
    <w:rsid w:val="00CD285F"/>
    <w:rsid w:val="00CD4274"/>
    <w:rsid w:val="00CD5FF9"/>
    <w:rsid w:val="00CE112A"/>
    <w:rsid w:val="00CE1A41"/>
    <w:rsid w:val="00CE2200"/>
    <w:rsid w:val="00CE27E4"/>
    <w:rsid w:val="00CE3085"/>
    <w:rsid w:val="00CE55EE"/>
    <w:rsid w:val="00CE6E8D"/>
    <w:rsid w:val="00CE76F4"/>
    <w:rsid w:val="00CF09F0"/>
    <w:rsid w:val="00CF0C40"/>
    <w:rsid w:val="00CF0D13"/>
    <w:rsid w:val="00CF143B"/>
    <w:rsid w:val="00CF2376"/>
    <w:rsid w:val="00CF25B0"/>
    <w:rsid w:val="00CF27B5"/>
    <w:rsid w:val="00CF337A"/>
    <w:rsid w:val="00CF43CF"/>
    <w:rsid w:val="00CF5AB8"/>
    <w:rsid w:val="00CF6011"/>
    <w:rsid w:val="00CF6336"/>
    <w:rsid w:val="00CF6830"/>
    <w:rsid w:val="00CF6D03"/>
    <w:rsid w:val="00CF75C9"/>
    <w:rsid w:val="00CF767C"/>
    <w:rsid w:val="00D025FE"/>
    <w:rsid w:val="00D03FF8"/>
    <w:rsid w:val="00D05378"/>
    <w:rsid w:val="00D05ED1"/>
    <w:rsid w:val="00D06814"/>
    <w:rsid w:val="00D130C3"/>
    <w:rsid w:val="00D1428D"/>
    <w:rsid w:val="00D20B63"/>
    <w:rsid w:val="00D21EE0"/>
    <w:rsid w:val="00D226DE"/>
    <w:rsid w:val="00D226FE"/>
    <w:rsid w:val="00D243FE"/>
    <w:rsid w:val="00D2552B"/>
    <w:rsid w:val="00D262F4"/>
    <w:rsid w:val="00D26536"/>
    <w:rsid w:val="00D317C1"/>
    <w:rsid w:val="00D31B24"/>
    <w:rsid w:val="00D31EC0"/>
    <w:rsid w:val="00D328D1"/>
    <w:rsid w:val="00D32918"/>
    <w:rsid w:val="00D33BD6"/>
    <w:rsid w:val="00D349C6"/>
    <w:rsid w:val="00D356D9"/>
    <w:rsid w:val="00D40C38"/>
    <w:rsid w:val="00D42419"/>
    <w:rsid w:val="00D429D4"/>
    <w:rsid w:val="00D47403"/>
    <w:rsid w:val="00D47D8E"/>
    <w:rsid w:val="00D500AE"/>
    <w:rsid w:val="00D50BD0"/>
    <w:rsid w:val="00D52883"/>
    <w:rsid w:val="00D55089"/>
    <w:rsid w:val="00D55841"/>
    <w:rsid w:val="00D55914"/>
    <w:rsid w:val="00D5619A"/>
    <w:rsid w:val="00D56B73"/>
    <w:rsid w:val="00D57694"/>
    <w:rsid w:val="00D5778F"/>
    <w:rsid w:val="00D57E4D"/>
    <w:rsid w:val="00D60026"/>
    <w:rsid w:val="00D605C6"/>
    <w:rsid w:val="00D60B36"/>
    <w:rsid w:val="00D622A0"/>
    <w:rsid w:val="00D624F8"/>
    <w:rsid w:val="00D657B2"/>
    <w:rsid w:val="00D65BDA"/>
    <w:rsid w:val="00D660E8"/>
    <w:rsid w:val="00D66593"/>
    <w:rsid w:val="00D66A26"/>
    <w:rsid w:val="00D67DA0"/>
    <w:rsid w:val="00D701C1"/>
    <w:rsid w:val="00D70E61"/>
    <w:rsid w:val="00D71404"/>
    <w:rsid w:val="00D71B3B"/>
    <w:rsid w:val="00D722A9"/>
    <w:rsid w:val="00D740D6"/>
    <w:rsid w:val="00D7585E"/>
    <w:rsid w:val="00D76FC6"/>
    <w:rsid w:val="00D809FC"/>
    <w:rsid w:val="00D81919"/>
    <w:rsid w:val="00D835A0"/>
    <w:rsid w:val="00D8525A"/>
    <w:rsid w:val="00D8599C"/>
    <w:rsid w:val="00D904C1"/>
    <w:rsid w:val="00D90EB5"/>
    <w:rsid w:val="00D90F25"/>
    <w:rsid w:val="00D9117C"/>
    <w:rsid w:val="00D91D81"/>
    <w:rsid w:val="00D928AD"/>
    <w:rsid w:val="00D94B8F"/>
    <w:rsid w:val="00D9570B"/>
    <w:rsid w:val="00D96DCE"/>
    <w:rsid w:val="00D9729C"/>
    <w:rsid w:val="00DA0041"/>
    <w:rsid w:val="00DA09C5"/>
    <w:rsid w:val="00DA202B"/>
    <w:rsid w:val="00DA3C6A"/>
    <w:rsid w:val="00DA4B79"/>
    <w:rsid w:val="00DA53C2"/>
    <w:rsid w:val="00DA584C"/>
    <w:rsid w:val="00DA61CB"/>
    <w:rsid w:val="00DA6A5F"/>
    <w:rsid w:val="00DB02C3"/>
    <w:rsid w:val="00DB0B3E"/>
    <w:rsid w:val="00DB19B1"/>
    <w:rsid w:val="00DB1D55"/>
    <w:rsid w:val="00DB455B"/>
    <w:rsid w:val="00DB52F8"/>
    <w:rsid w:val="00DB5FDC"/>
    <w:rsid w:val="00DB69F8"/>
    <w:rsid w:val="00DC005B"/>
    <w:rsid w:val="00DC061C"/>
    <w:rsid w:val="00DC1B19"/>
    <w:rsid w:val="00DC2473"/>
    <w:rsid w:val="00DC2D3B"/>
    <w:rsid w:val="00DC42ED"/>
    <w:rsid w:val="00DC5A5B"/>
    <w:rsid w:val="00DC68AB"/>
    <w:rsid w:val="00DC6E94"/>
    <w:rsid w:val="00DC75F6"/>
    <w:rsid w:val="00DD0C19"/>
    <w:rsid w:val="00DD0C4A"/>
    <w:rsid w:val="00DD12ED"/>
    <w:rsid w:val="00DD1DC6"/>
    <w:rsid w:val="00DD2605"/>
    <w:rsid w:val="00DD2C5D"/>
    <w:rsid w:val="00DD7ADA"/>
    <w:rsid w:val="00DE17F4"/>
    <w:rsid w:val="00DE2650"/>
    <w:rsid w:val="00DE2749"/>
    <w:rsid w:val="00DE4FE2"/>
    <w:rsid w:val="00DE53F1"/>
    <w:rsid w:val="00DE5B87"/>
    <w:rsid w:val="00DF0BBE"/>
    <w:rsid w:val="00DF6176"/>
    <w:rsid w:val="00DF692E"/>
    <w:rsid w:val="00DF6F7D"/>
    <w:rsid w:val="00E0208C"/>
    <w:rsid w:val="00E02719"/>
    <w:rsid w:val="00E02950"/>
    <w:rsid w:val="00E06B08"/>
    <w:rsid w:val="00E12E37"/>
    <w:rsid w:val="00E152CC"/>
    <w:rsid w:val="00E15E5A"/>
    <w:rsid w:val="00E164A9"/>
    <w:rsid w:val="00E167ED"/>
    <w:rsid w:val="00E21319"/>
    <w:rsid w:val="00E2264D"/>
    <w:rsid w:val="00E22FAD"/>
    <w:rsid w:val="00E2487F"/>
    <w:rsid w:val="00E253CB"/>
    <w:rsid w:val="00E253F7"/>
    <w:rsid w:val="00E27F91"/>
    <w:rsid w:val="00E304D6"/>
    <w:rsid w:val="00E30FA9"/>
    <w:rsid w:val="00E31F6E"/>
    <w:rsid w:val="00E33386"/>
    <w:rsid w:val="00E33FE2"/>
    <w:rsid w:val="00E34385"/>
    <w:rsid w:val="00E35DCA"/>
    <w:rsid w:val="00E3764B"/>
    <w:rsid w:val="00E37F62"/>
    <w:rsid w:val="00E40683"/>
    <w:rsid w:val="00E412BC"/>
    <w:rsid w:val="00E419A7"/>
    <w:rsid w:val="00E42C49"/>
    <w:rsid w:val="00E43D64"/>
    <w:rsid w:val="00E43E70"/>
    <w:rsid w:val="00E4625C"/>
    <w:rsid w:val="00E47E9F"/>
    <w:rsid w:val="00E52D4E"/>
    <w:rsid w:val="00E567EB"/>
    <w:rsid w:val="00E60182"/>
    <w:rsid w:val="00E61378"/>
    <w:rsid w:val="00E67965"/>
    <w:rsid w:val="00E7083E"/>
    <w:rsid w:val="00E70DE5"/>
    <w:rsid w:val="00E717DB"/>
    <w:rsid w:val="00E71A24"/>
    <w:rsid w:val="00E726B5"/>
    <w:rsid w:val="00E72B22"/>
    <w:rsid w:val="00E72FF5"/>
    <w:rsid w:val="00E7546B"/>
    <w:rsid w:val="00E75E92"/>
    <w:rsid w:val="00E774CA"/>
    <w:rsid w:val="00E77722"/>
    <w:rsid w:val="00E810DE"/>
    <w:rsid w:val="00E83F24"/>
    <w:rsid w:val="00E84219"/>
    <w:rsid w:val="00E84F3F"/>
    <w:rsid w:val="00E85AAA"/>
    <w:rsid w:val="00E9013F"/>
    <w:rsid w:val="00E910A3"/>
    <w:rsid w:val="00E935C2"/>
    <w:rsid w:val="00E94B03"/>
    <w:rsid w:val="00E953BD"/>
    <w:rsid w:val="00E96295"/>
    <w:rsid w:val="00E96880"/>
    <w:rsid w:val="00EA2D2C"/>
    <w:rsid w:val="00EA3D49"/>
    <w:rsid w:val="00EA400E"/>
    <w:rsid w:val="00EA4191"/>
    <w:rsid w:val="00EA489E"/>
    <w:rsid w:val="00EA62E8"/>
    <w:rsid w:val="00EA7B9F"/>
    <w:rsid w:val="00EA7E8B"/>
    <w:rsid w:val="00EB04C9"/>
    <w:rsid w:val="00EB3A12"/>
    <w:rsid w:val="00EB404A"/>
    <w:rsid w:val="00EB58CE"/>
    <w:rsid w:val="00EB6910"/>
    <w:rsid w:val="00EB729C"/>
    <w:rsid w:val="00EC021C"/>
    <w:rsid w:val="00EC0F7C"/>
    <w:rsid w:val="00EC1B48"/>
    <w:rsid w:val="00EC21F3"/>
    <w:rsid w:val="00EC2599"/>
    <w:rsid w:val="00EC5841"/>
    <w:rsid w:val="00EC646F"/>
    <w:rsid w:val="00EC6B37"/>
    <w:rsid w:val="00ED2A68"/>
    <w:rsid w:val="00ED2C06"/>
    <w:rsid w:val="00ED2DD2"/>
    <w:rsid w:val="00ED3B27"/>
    <w:rsid w:val="00ED7C28"/>
    <w:rsid w:val="00EE1F64"/>
    <w:rsid w:val="00EE2C9D"/>
    <w:rsid w:val="00EE4D3E"/>
    <w:rsid w:val="00EE61BD"/>
    <w:rsid w:val="00EE65FF"/>
    <w:rsid w:val="00EE76EC"/>
    <w:rsid w:val="00EE7BCA"/>
    <w:rsid w:val="00EE7D88"/>
    <w:rsid w:val="00EF113A"/>
    <w:rsid w:val="00EF117A"/>
    <w:rsid w:val="00EF17AB"/>
    <w:rsid w:val="00EF58F9"/>
    <w:rsid w:val="00EF64D1"/>
    <w:rsid w:val="00F0477B"/>
    <w:rsid w:val="00F05092"/>
    <w:rsid w:val="00F07C64"/>
    <w:rsid w:val="00F07F9D"/>
    <w:rsid w:val="00F1021C"/>
    <w:rsid w:val="00F103A2"/>
    <w:rsid w:val="00F11FE6"/>
    <w:rsid w:val="00F130D1"/>
    <w:rsid w:val="00F139A0"/>
    <w:rsid w:val="00F13BE0"/>
    <w:rsid w:val="00F14586"/>
    <w:rsid w:val="00F14590"/>
    <w:rsid w:val="00F155F0"/>
    <w:rsid w:val="00F17CDF"/>
    <w:rsid w:val="00F20F7D"/>
    <w:rsid w:val="00F20F99"/>
    <w:rsid w:val="00F24146"/>
    <w:rsid w:val="00F24421"/>
    <w:rsid w:val="00F27486"/>
    <w:rsid w:val="00F32312"/>
    <w:rsid w:val="00F32E8F"/>
    <w:rsid w:val="00F335FF"/>
    <w:rsid w:val="00F34C0E"/>
    <w:rsid w:val="00F36BE7"/>
    <w:rsid w:val="00F413B2"/>
    <w:rsid w:val="00F4540B"/>
    <w:rsid w:val="00F46B9C"/>
    <w:rsid w:val="00F4750A"/>
    <w:rsid w:val="00F50632"/>
    <w:rsid w:val="00F54298"/>
    <w:rsid w:val="00F57A00"/>
    <w:rsid w:val="00F6320B"/>
    <w:rsid w:val="00F6601A"/>
    <w:rsid w:val="00F663A0"/>
    <w:rsid w:val="00F665F3"/>
    <w:rsid w:val="00F66E48"/>
    <w:rsid w:val="00F67BD6"/>
    <w:rsid w:val="00F71172"/>
    <w:rsid w:val="00F72850"/>
    <w:rsid w:val="00F735E3"/>
    <w:rsid w:val="00F73CD2"/>
    <w:rsid w:val="00F73D09"/>
    <w:rsid w:val="00F73E89"/>
    <w:rsid w:val="00F740B1"/>
    <w:rsid w:val="00F80A51"/>
    <w:rsid w:val="00F83DE7"/>
    <w:rsid w:val="00F851A3"/>
    <w:rsid w:val="00F85496"/>
    <w:rsid w:val="00F86347"/>
    <w:rsid w:val="00F86A1B"/>
    <w:rsid w:val="00F877F7"/>
    <w:rsid w:val="00F910CB"/>
    <w:rsid w:val="00F919AC"/>
    <w:rsid w:val="00F95197"/>
    <w:rsid w:val="00F96225"/>
    <w:rsid w:val="00F96B83"/>
    <w:rsid w:val="00F96BB9"/>
    <w:rsid w:val="00F97836"/>
    <w:rsid w:val="00FA0134"/>
    <w:rsid w:val="00FA2076"/>
    <w:rsid w:val="00FA2532"/>
    <w:rsid w:val="00FA36DB"/>
    <w:rsid w:val="00FA5B02"/>
    <w:rsid w:val="00FA63A7"/>
    <w:rsid w:val="00FA65C9"/>
    <w:rsid w:val="00FA6746"/>
    <w:rsid w:val="00FA7CF4"/>
    <w:rsid w:val="00FB0D0B"/>
    <w:rsid w:val="00FB1005"/>
    <w:rsid w:val="00FB1D05"/>
    <w:rsid w:val="00FB2028"/>
    <w:rsid w:val="00FB205F"/>
    <w:rsid w:val="00FB3746"/>
    <w:rsid w:val="00FB4897"/>
    <w:rsid w:val="00FB7F3A"/>
    <w:rsid w:val="00FC1F71"/>
    <w:rsid w:val="00FC2BD1"/>
    <w:rsid w:val="00FC3666"/>
    <w:rsid w:val="00FC38F2"/>
    <w:rsid w:val="00FC520A"/>
    <w:rsid w:val="00FC6E5C"/>
    <w:rsid w:val="00FC7BF0"/>
    <w:rsid w:val="00FD040D"/>
    <w:rsid w:val="00FD0C65"/>
    <w:rsid w:val="00FD440E"/>
    <w:rsid w:val="00FD5F2E"/>
    <w:rsid w:val="00FD69ED"/>
    <w:rsid w:val="00FE105D"/>
    <w:rsid w:val="00FE4DD1"/>
    <w:rsid w:val="00FE6453"/>
    <w:rsid w:val="00FE68D0"/>
    <w:rsid w:val="00FE706A"/>
    <w:rsid w:val="00FE757A"/>
    <w:rsid w:val="00FE75FC"/>
    <w:rsid w:val="00FE7B19"/>
    <w:rsid w:val="00FE7C84"/>
    <w:rsid w:val="00FF0294"/>
    <w:rsid w:val="00FF0919"/>
    <w:rsid w:val="00FF1722"/>
    <w:rsid w:val="00FF1D6E"/>
    <w:rsid w:val="00FF304F"/>
    <w:rsid w:val="00FF351F"/>
    <w:rsid w:val="00FF5BEC"/>
    <w:rsid w:val="00FF710A"/>
    <w:rsid w:val="00FF733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B994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D1492"/>
    <w:pPr>
      <w:jc w:val="both"/>
    </w:pPr>
    <w:rPr>
      <w:rFonts w:ascii="Times New Roman" w:hAnsi="Times New Roman"/>
    </w:rPr>
  </w:style>
  <w:style w:type="paragraph" w:styleId="Heading1">
    <w:name w:val="heading 1"/>
    <w:basedOn w:val="Normal"/>
    <w:next w:val="Normal"/>
    <w:link w:val="Heading1Char"/>
    <w:uiPriority w:val="9"/>
    <w:qFormat/>
    <w:rsid w:val="00A51C82"/>
    <w:pPr>
      <w:keepNext/>
      <w:keepLines/>
      <w:numPr>
        <w:numId w:val="14"/>
      </w:numPr>
      <w:spacing w:before="240"/>
      <w:outlineLvl w:val="0"/>
    </w:pPr>
    <w:rPr>
      <w:rFonts w:ascii="Times" w:eastAsiaTheme="majorEastAsia" w:hAnsi="Times" w:cstheme="majorBidi"/>
      <w:b/>
      <w:color w:val="000000" w:themeColor="text1"/>
      <w:sz w:val="28"/>
      <w:szCs w:val="32"/>
    </w:rPr>
  </w:style>
  <w:style w:type="paragraph" w:styleId="Heading2">
    <w:name w:val="heading 2"/>
    <w:basedOn w:val="Heading1"/>
    <w:next w:val="Normal"/>
    <w:link w:val="Heading2Char"/>
    <w:uiPriority w:val="9"/>
    <w:unhideWhenUsed/>
    <w:qFormat/>
    <w:rsid w:val="003276FB"/>
    <w:pPr>
      <w:numPr>
        <w:ilvl w:val="1"/>
      </w:numPr>
      <w:spacing w:before="120"/>
      <w:outlineLvl w:val="1"/>
    </w:pPr>
    <w:rPr>
      <w:sz w:val="26"/>
    </w:rPr>
  </w:style>
  <w:style w:type="paragraph" w:styleId="Heading3">
    <w:name w:val="heading 3"/>
    <w:basedOn w:val="Normal"/>
    <w:next w:val="Normal"/>
    <w:link w:val="Heading3Char"/>
    <w:uiPriority w:val="9"/>
    <w:unhideWhenUsed/>
    <w:qFormat/>
    <w:rsid w:val="00942B8C"/>
    <w:pPr>
      <w:keepNext/>
      <w:keepLines/>
      <w:numPr>
        <w:ilvl w:val="2"/>
        <w:numId w:val="14"/>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600098"/>
    <w:pPr>
      <w:keepNext/>
      <w:keepLines/>
      <w:numPr>
        <w:ilvl w:val="3"/>
        <w:numId w:val="14"/>
      </w:numPr>
      <w:spacing w:before="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176485"/>
    <w:pPr>
      <w:keepNext/>
      <w:keepLines/>
      <w:numPr>
        <w:ilvl w:val="4"/>
        <w:numId w:val="1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76485"/>
    <w:pPr>
      <w:keepNext/>
      <w:keepLines/>
      <w:numPr>
        <w:ilvl w:val="5"/>
        <w:numId w:val="1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76485"/>
    <w:pPr>
      <w:keepNext/>
      <w:keepLines/>
      <w:numPr>
        <w:ilvl w:val="6"/>
        <w:numId w:val="1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76485"/>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6485"/>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7945"/>
    <w:pPr>
      <w:ind w:left="720"/>
      <w:contextualSpacing/>
    </w:pPr>
  </w:style>
  <w:style w:type="character" w:customStyle="1" w:styleId="Heading1Char">
    <w:name w:val="Heading 1 Char"/>
    <w:basedOn w:val="DefaultParagraphFont"/>
    <w:link w:val="Heading1"/>
    <w:uiPriority w:val="9"/>
    <w:rsid w:val="00A51C82"/>
    <w:rPr>
      <w:rFonts w:ascii="Times" w:eastAsiaTheme="majorEastAsia" w:hAnsi="Times" w:cstheme="majorBidi"/>
      <w:b/>
      <w:color w:val="000000" w:themeColor="text1"/>
      <w:sz w:val="28"/>
      <w:szCs w:val="32"/>
    </w:rPr>
  </w:style>
  <w:style w:type="character" w:customStyle="1" w:styleId="Heading2Char">
    <w:name w:val="Heading 2 Char"/>
    <w:basedOn w:val="DefaultParagraphFont"/>
    <w:link w:val="Heading2"/>
    <w:uiPriority w:val="9"/>
    <w:rsid w:val="003276FB"/>
    <w:rPr>
      <w:rFonts w:ascii="Times" w:eastAsiaTheme="majorEastAsia" w:hAnsi="Times" w:cstheme="majorBidi"/>
      <w:b/>
      <w:color w:val="000000" w:themeColor="text1"/>
      <w:sz w:val="26"/>
      <w:szCs w:val="32"/>
    </w:rPr>
  </w:style>
  <w:style w:type="character" w:customStyle="1" w:styleId="Heading3Char">
    <w:name w:val="Heading 3 Char"/>
    <w:basedOn w:val="DefaultParagraphFont"/>
    <w:link w:val="Heading3"/>
    <w:uiPriority w:val="9"/>
    <w:rsid w:val="00942B8C"/>
    <w:rPr>
      <w:rFonts w:ascii="Times New Roman" w:eastAsiaTheme="majorEastAsia" w:hAnsi="Times New Roman" w:cstheme="majorBidi"/>
      <w:b/>
      <w:color w:val="000000" w:themeColor="text1"/>
    </w:rPr>
  </w:style>
  <w:style w:type="character" w:customStyle="1" w:styleId="Heading4Char">
    <w:name w:val="Heading 4 Char"/>
    <w:basedOn w:val="DefaultParagraphFont"/>
    <w:link w:val="Heading4"/>
    <w:uiPriority w:val="9"/>
    <w:rsid w:val="00600098"/>
    <w:rPr>
      <w:rFonts w:ascii="Times New Roman" w:eastAsiaTheme="majorEastAsia" w:hAnsi="Times New Roman" w:cstheme="majorBidi"/>
      <w:i/>
      <w:iCs/>
    </w:rPr>
  </w:style>
  <w:style w:type="paragraph" w:customStyle="1" w:styleId="Image">
    <w:name w:val="Image"/>
    <w:basedOn w:val="Normal"/>
    <w:qFormat/>
    <w:rsid w:val="000D6F0B"/>
    <w:pPr>
      <w:jc w:val="center"/>
    </w:pPr>
  </w:style>
  <w:style w:type="table" w:styleId="TableGrid">
    <w:name w:val="Table Grid"/>
    <w:basedOn w:val="TableNormal"/>
    <w:uiPriority w:val="39"/>
    <w:rsid w:val="00DA61C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A01A41"/>
    <w:pPr>
      <w:jc w:val="center"/>
    </w:pPr>
    <w:rPr>
      <w:b/>
      <w:i/>
      <w:iCs/>
      <w:color w:val="000000" w:themeColor="text1"/>
      <w:sz w:val="18"/>
      <w:szCs w:val="18"/>
    </w:rPr>
  </w:style>
  <w:style w:type="character" w:styleId="PlaceholderText">
    <w:name w:val="Placeholder Text"/>
    <w:basedOn w:val="DefaultParagraphFont"/>
    <w:uiPriority w:val="99"/>
    <w:semiHidden/>
    <w:rsid w:val="006462D0"/>
    <w:rPr>
      <w:color w:val="808080"/>
    </w:rPr>
  </w:style>
  <w:style w:type="character" w:customStyle="1" w:styleId="Heading5Char">
    <w:name w:val="Heading 5 Char"/>
    <w:basedOn w:val="DefaultParagraphFont"/>
    <w:link w:val="Heading5"/>
    <w:uiPriority w:val="9"/>
    <w:semiHidden/>
    <w:rsid w:val="00176485"/>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7648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76485"/>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7648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6485"/>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825C12"/>
    <w:pPr>
      <w:tabs>
        <w:tab w:val="center" w:pos="4513"/>
        <w:tab w:val="right" w:pos="9026"/>
      </w:tabs>
    </w:pPr>
  </w:style>
  <w:style w:type="character" w:customStyle="1" w:styleId="HeaderChar">
    <w:name w:val="Header Char"/>
    <w:basedOn w:val="DefaultParagraphFont"/>
    <w:link w:val="Header"/>
    <w:uiPriority w:val="99"/>
    <w:rsid w:val="00825C12"/>
    <w:rPr>
      <w:rFonts w:ascii="Times New Roman" w:hAnsi="Times New Roman"/>
    </w:rPr>
  </w:style>
  <w:style w:type="paragraph" w:styleId="Footer">
    <w:name w:val="footer"/>
    <w:basedOn w:val="Normal"/>
    <w:link w:val="FooterChar"/>
    <w:uiPriority w:val="99"/>
    <w:unhideWhenUsed/>
    <w:rsid w:val="00825C12"/>
    <w:pPr>
      <w:tabs>
        <w:tab w:val="center" w:pos="4513"/>
        <w:tab w:val="right" w:pos="9026"/>
      </w:tabs>
    </w:pPr>
  </w:style>
  <w:style w:type="character" w:customStyle="1" w:styleId="FooterChar">
    <w:name w:val="Footer Char"/>
    <w:basedOn w:val="DefaultParagraphFont"/>
    <w:link w:val="Footer"/>
    <w:uiPriority w:val="99"/>
    <w:rsid w:val="00825C12"/>
    <w:rPr>
      <w:rFonts w:ascii="Times New Roman" w:hAnsi="Times New Roman"/>
    </w:rPr>
  </w:style>
  <w:style w:type="character" w:styleId="PageNumber">
    <w:name w:val="page number"/>
    <w:basedOn w:val="DefaultParagraphFont"/>
    <w:uiPriority w:val="99"/>
    <w:semiHidden/>
    <w:unhideWhenUsed/>
    <w:rsid w:val="00825C12"/>
  </w:style>
  <w:style w:type="paragraph" w:customStyle="1" w:styleId="TableTitle">
    <w:name w:val="TableTitle"/>
    <w:basedOn w:val="Normal"/>
    <w:qFormat/>
    <w:rsid w:val="00617669"/>
    <w:pPr>
      <w:jc w:val="center"/>
    </w:pPr>
    <w:rPr>
      <w:b/>
    </w:rPr>
  </w:style>
  <w:style w:type="paragraph" w:styleId="Title">
    <w:name w:val="Title"/>
    <w:basedOn w:val="Normal"/>
    <w:next w:val="Normal"/>
    <w:link w:val="TitleChar"/>
    <w:uiPriority w:val="10"/>
    <w:qFormat/>
    <w:rsid w:val="00925B6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5B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5B6D"/>
    <w:pPr>
      <w:numPr>
        <w:ilvl w:val="1"/>
      </w:numPr>
      <w:spacing w:after="160"/>
    </w:pPr>
    <w:rPr>
      <w:rFonts w:eastAsiaTheme="minorEastAsia"/>
      <w:b/>
      <w:spacing w:val="15"/>
      <w:sz w:val="32"/>
      <w:szCs w:val="22"/>
    </w:rPr>
  </w:style>
  <w:style w:type="character" w:customStyle="1" w:styleId="SubtitleChar">
    <w:name w:val="Subtitle Char"/>
    <w:basedOn w:val="DefaultParagraphFont"/>
    <w:link w:val="Subtitle"/>
    <w:uiPriority w:val="11"/>
    <w:rsid w:val="00925B6D"/>
    <w:rPr>
      <w:rFonts w:ascii="Times New Roman" w:eastAsiaTheme="minorEastAsia" w:hAnsi="Times New Roman"/>
      <w:b/>
      <w:spacing w:val="15"/>
      <w:sz w:val="32"/>
      <w:szCs w:val="22"/>
    </w:rPr>
  </w:style>
  <w:style w:type="paragraph" w:customStyle="1" w:styleId="Head">
    <w:name w:val="Head"/>
    <w:basedOn w:val="Heading1"/>
    <w:qFormat/>
    <w:rsid w:val="003E0AA3"/>
    <w:pPr>
      <w:numPr>
        <w:numId w:val="0"/>
      </w:numPr>
      <w:ind w:left="432" w:hanging="432"/>
      <w:jc w:val="center"/>
    </w:pPr>
  </w:style>
  <w:style w:type="paragraph" w:styleId="TOCHeading">
    <w:name w:val="TOC Heading"/>
    <w:basedOn w:val="Head"/>
    <w:next w:val="Normal"/>
    <w:uiPriority w:val="39"/>
    <w:unhideWhenUsed/>
    <w:qFormat/>
    <w:rsid w:val="003E0AA3"/>
  </w:style>
  <w:style w:type="paragraph" w:styleId="TOC1">
    <w:name w:val="toc 1"/>
    <w:basedOn w:val="Normal"/>
    <w:next w:val="Normal"/>
    <w:autoRedefine/>
    <w:uiPriority w:val="39"/>
    <w:unhideWhenUsed/>
    <w:rsid w:val="003E0AA3"/>
    <w:pPr>
      <w:spacing w:before="120"/>
      <w:jc w:val="left"/>
    </w:pPr>
    <w:rPr>
      <w:b/>
      <w:bCs/>
    </w:rPr>
  </w:style>
  <w:style w:type="paragraph" w:styleId="TOC2">
    <w:name w:val="toc 2"/>
    <w:basedOn w:val="Normal"/>
    <w:next w:val="Normal"/>
    <w:autoRedefine/>
    <w:uiPriority w:val="39"/>
    <w:unhideWhenUsed/>
    <w:rsid w:val="003E0AA3"/>
    <w:pPr>
      <w:ind w:left="240"/>
      <w:jc w:val="left"/>
    </w:pPr>
    <w:rPr>
      <w:b/>
      <w:bCs/>
      <w:sz w:val="22"/>
      <w:szCs w:val="22"/>
    </w:rPr>
  </w:style>
  <w:style w:type="paragraph" w:styleId="TOC3">
    <w:name w:val="toc 3"/>
    <w:basedOn w:val="Normal"/>
    <w:next w:val="Normal"/>
    <w:autoRedefine/>
    <w:uiPriority w:val="39"/>
    <w:unhideWhenUsed/>
    <w:rsid w:val="003E0AA3"/>
    <w:pPr>
      <w:ind w:left="480"/>
      <w:jc w:val="left"/>
    </w:pPr>
    <w:rPr>
      <w:szCs w:val="22"/>
    </w:rPr>
  </w:style>
  <w:style w:type="character" w:styleId="Hyperlink">
    <w:name w:val="Hyperlink"/>
    <w:basedOn w:val="DefaultParagraphFont"/>
    <w:uiPriority w:val="99"/>
    <w:unhideWhenUsed/>
    <w:rsid w:val="00235337"/>
    <w:rPr>
      <w:color w:val="0563C1" w:themeColor="hyperlink"/>
      <w:u w:val="single"/>
    </w:rPr>
  </w:style>
  <w:style w:type="paragraph" w:styleId="TOC4">
    <w:name w:val="toc 4"/>
    <w:basedOn w:val="Normal"/>
    <w:next w:val="Normal"/>
    <w:autoRedefine/>
    <w:uiPriority w:val="39"/>
    <w:semiHidden/>
    <w:unhideWhenUsed/>
    <w:rsid w:val="00235337"/>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235337"/>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235337"/>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235337"/>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235337"/>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235337"/>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2427130">
      <w:bodyDiv w:val="1"/>
      <w:marLeft w:val="0"/>
      <w:marRight w:val="0"/>
      <w:marTop w:val="0"/>
      <w:marBottom w:val="0"/>
      <w:divBdr>
        <w:top w:val="none" w:sz="0" w:space="0" w:color="auto"/>
        <w:left w:val="none" w:sz="0" w:space="0" w:color="auto"/>
        <w:bottom w:val="none" w:sz="0" w:space="0" w:color="auto"/>
        <w:right w:val="none" w:sz="0" w:space="0" w:color="auto"/>
      </w:divBdr>
    </w:div>
    <w:div w:id="562717536">
      <w:bodyDiv w:val="1"/>
      <w:marLeft w:val="0"/>
      <w:marRight w:val="0"/>
      <w:marTop w:val="0"/>
      <w:marBottom w:val="0"/>
      <w:divBdr>
        <w:top w:val="none" w:sz="0" w:space="0" w:color="auto"/>
        <w:left w:val="none" w:sz="0" w:space="0" w:color="auto"/>
        <w:bottom w:val="none" w:sz="0" w:space="0" w:color="auto"/>
        <w:right w:val="none" w:sz="0" w:space="0" w:color="auto"/>
      </w:divBdr>
    </w:div>
    <w:div w:id="796801151">
      <w:bodyDiv w:val="1"/>
      <w:marLeft w:val="0"/>
      <w:marRight w:val="0"/>
      <w:marTop w:val="0"/>
      <w:marBottom w:val="0"/>
      <w:divBdr>
        <w:top w:val="none" w:sz="0" w:space="0" w:color="auto"/>
        <w:left w:val="none" w:sz="0" w:space="0" w:color="auto"/>
        <w:bottom w:val="none" w:sz="0" w:space="0" w:color="auto"/>
        <w:right w:val="none" w:sz="0" w:space="0" w:color="auto"/>
      </w:divBdr>
    </w:div>
    <w:div w:id="1116606404">
      <w:bodyDiv w:val="1"/>
      <w:marLeft w:val="0"/>
      <w:marRight w:val="0"/>
      <w:marTop w:val="0"/>
      <w:marBottom w:val="0"/>
      <w:divBdr>
        <w:top w:val="none" w:sz="0" w:space="0" w:color="auto"/>
        <w:left w:val="none" w:sz="0" w:space="0" w:color="auto"/>
        <w:bottom w:val="none" w:sz="0" w:space="0" w:color="auto"/>
        <w:right w:val="none" w:sz="0" w:space="0" w:color="auto"/>
      </w:divBdr>
    </w:div>
    <w:div w:id="2122919854">
      <w:bodyDiv w:val="1"/>
      <w:marLeft w:val="0"/>
      <w:marRight w:val="0"/>
      <w:marTop w:val="0"/>
      <w:marBottom w:val="0"/>
      <w:divBdr>
        <w:top w:val="none" w:sz="0" w:space="0" w:color="auto"/>
        <w:left w:val="none" w:sz="0" w:space="0" w:color="auto"/>
        <w:bottom w:val="none" w:sz="0" w:space="0" w:color="auto"/>
        <w:right w:val="none" w:sz="0" w:space="0" w:color="auto"/>
      </w:divBdr>
    </w:div>
    <w:div w:id="21446908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jpeg"/><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jpeg"/><Relationship Id="rId30" Type="http://schemas.openxmlformats.org/officeDocument/2006/relationships/image" Target="media/image20.emf"/><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39.jpeg"/><Relationship Id="rId51" Type="http://schemas.openxmlformats.org/officeDocument/2006/relationships/image" Target="media/image40.jpeg"/><Relationship Id="rId52" Type="http://schemas.openxmlformats.org/officeDocument/2006/relationships/chart" Target="charts/chart2.xml"/><Relationship Id="rId53" Type="http://schemas.openxmlformats.org/officeDocument/2006/relationships/image" Target="media/image41.jpeg"/><Relationship Id="rId54" Type="http://schemas.openxmlformats.org/officeDocument/2006/relationships/image" Target="media/image42.jpeg"/><Relationship Id="rId55" Type="http://schemas.openxmlformats.org/officeDocument/2006/relationships/image" Target="media/image43.jpeg"/><Relationship Id="rId56" Type="http://schemas.openxmlformats.org/officeDocument/2006/relationships/image" Target="media/image44.jpeg"/><Relationship Id="rId57" Type="http://schemas.openxmlformats.org/officeDocument/2006/relationships/chart" Target="charts/chart3.xml"/><Relationship Id="rId58" Type="http://schemas.openxmlformats.org/officeDocument/2006/relationships/image" Target="media/image45.jpeg"/><Relationship Id="rId59" Type="http://schemas.openxmlformats.org/officeDocument/2006/relationships/image" Target="media/image46.jpeg"/><Relationship Id="rId70" Type="http://schemas.openxmlformats.org/officeDocument/2006/relationships/image" Target="media/image56.jpeg"/><Relationship Id="rId71" Type="http://schemas.openxmlformats.org/officeDocument/2006/relationships/image" Target="media/image57.jpeg"/><Relationship Id="rId72" Type="http://schemas.openxmlformats.org/officeDocument/2006/relationships/image" Target="media/image58.jpeg"/><Relationship Id="rId73" Type="http://schemas.openxmlformats.org/officeDocument/2006/relationships/image" Target="media/image59.jpeg"/><Relationship Id="rId74" Type="http://schemas.openxmlformats.org/officeDocument/2006/relationships/image" Target="media/image60.jpeg"/><Relationship Id="rId75" Type="http://schemas.openxmlformats.org/officeDocument/2006/relationships/image" Target="media/image61.jpeg"/><Relationship Id="rId76" Type="http://schemas.openxmlformats.org/officeDocument/2006/relationships/image" Target="media/image62.jpeg"/><Relationship Id="rId77" Type="http://schemas.openxmlformats.org/officeDocument/2006/relationships/image" Target="media/image63.jpeg"/><Relationship Id="rId78" Type="http://schemas.openxmlformats.org/officeDocument/2006/relationships/chart" Target="charts/chart5.xml"/><Relationship Id="rId79" Type="http://schemas.openxmlformats.org/officeDocument/2006/relationships/chart" Target="charts/chart6.xml"/><Relationship Id="rId90" Type="http://schemas.openxmlformats.org/officeDocument/2006/relationships/image" Target="media/image73.jpeg"/><Relationship Id="rId91" Type="http://schemas.openxmlformats.org/officeDocument/2006/relationships/image" Target="media/image74.jpeg"/><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jpeg"/><Relationship Id="rId47" Type="http://schemas.openxmlformats.org/officeDocument/2006/relationships/chart" Target="charts/chart1.xml"/><Relationship Id="rId48" Type="http://schemas.openxmlformats.org/officeDocument/2006/relationships/image" Target="media/image37.jpeg"/><Relationship Id="rId49" Type="http://schemas.openxmlformats.org/officeDocument/2006/relationships/image" Target="media/image38.jpeg"/><Relationship Id="rId60" Type="http://schemas.openxmlformats.org/officeDocument/2006/relationships/image" Target="media/image47.jpeg"/><Relationship Id="rId61" Type="http://schemas.openxmlformats.org/officeDocument/2006/relationships/image" Target="media/image48.jpeg"/><Relationship Id="rId62" Type="http://schemas.openxmlformats.org/officeDocument/2006/relationships/image" Target="media/image49.jpeg"/><Relationship Id="rId63" Type="http://schemas.openxmlformats.org/officeDocument/2006/relationships/image" Target="media/image50.jpeg"/><Relationship Id="rId64" Type="http://schemas.openxmlformats.org/officeDocument/2006/relationships/image" Target="media/image51.jpeg"/><Relationship Id="rId65" Type="http://schemas.openxmlformats.org/officeDocument/2006/relationships/image" Target="media/image52.jpeg"/><Relationship Id="rId66" Type="http://schemas.openxmlformats.org/officeDocument/2006/relationships/image" Target="media/image53.jpeg"/><Relationship Id="rId67" Type="http://schemas.openxmlformats.org/officeDocument/2006/relationships/image" Target="media/image54.jpeg"/><Relationship Id="rId68" Type="http://schemas.openxmlformats.org/officeDocument/2006/relationships/image" Target="media/image55.jpeg"/><Relationship Id="rId69" Type="http://schemas.openxmlformats.org/officeDocument/2006/relationships/chart" Target="charts/chart4.xml"/><Relationship Id="rId80" Type="http://schemas.openxmlformats.org/officeDocument/2006/relationships/image" Target="media/image64.jpeg"/><Relationship Id="rId81" Type="http://schemas.openxmlformats.org/officeDocument/2006/relationships/image" Target="media/image65.jpeg"/><Relationship Id="rId82" Type="http://schemas.openxmlformats.org/officeDocument/2006/relationships/image" Target="media/image66.jpeg"/><Relationship Id="rId83" Type="http://schemas.openxmlformats.org/officeDocument/2006/relationships/image" Target="media/image67.jpeg"/><Relationship Id="rId84" Type="http://schemas.openxmlformats.org/officeDocument/2006/relationships/image" Target="media/image68.jpeg"/><Relationship Id="rId85" Type="http://schemas.openxmlformats.org/officeDocument/2006/relationships/image" Target="media/image69.jpeg"/><Relationship Id="rId86" Type="http://schemas.openxmlformats.org/officeDocument/2006/relationships/image" Target="media/image70.jpeg"/><Relationship Id="rId87" Type="http://schemas.openxmlformats.org/officeDocument/2006/relationships/image" Target="media/image71.jpeg"/><Relationship Id="rId88" Type="http://schemas.openxmlformats.org/officeDocument/2006/relationships/chart" Target="charts/chart7.xml"/><Relationship Id="rId89" Type="http://schemas.openxmlformats.org/officeDocument/2006/relationships/image" Target="media/image72.jpe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dekauliya/Library/Group%20Containers/UBF8T346G9.Office/User%20Content.localized/Templates.localized/ReportVer2.dotx"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dekauliya/Assignments/4042/Project2/Part2-autoencoders/res.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dekauliya/Assignments/4042/Project2/Part2-autoencoders/res.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dekauliya/Assignments/4042/Project2/Part2-autoencoders/res.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dekauliya/Assignments/4042/Project2/Part2-autoencoders/res.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localhost/Users/dekauliya/Assignments/4042/Project2/Part2-autoencoders/res.xlsx" TargetMode="External"/></Relationships>
</file>

<file path=word/charts/_rels/chart6.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oleObject" Target="file://localhost/Users/dekauliya/Assignments/4042/Project2/Part2-autoencoders/res.xlsx" TargetMode="External"/></Relationships>
</file>

<file path=word/charts/_rels/chart7.xml.rels><?xml version="1.0" encoding="UTF-8" standalone="yes"?>
<Relationships xmlns="http://schemas.openxmlformats.org/package/2006/relationships"><Relationship Id="rId1" Type="http://schemas.microsoft.com/office/2011/relationships/chartStyle" Target="style7.xml"/><Relationship Id="rId2" Type="http://schemas.microsoft.com/office/2011/relationships/chartColorStyle" Target="colors7.xml"/><Relationship Id="rId3" Type="http://schemas.openxmlformats.org/officeDocument/2006/relationships/oleObject" Target="file://localhost/Users/dekauliya/Assignments/4042/Project2/Part2-autoencoders/r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SG"/>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r>
              <a:rPr lang="en-US"/>
              <a:t>Epochs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endParaRPr lang="en-GB"/>
        </a:p>
      </c:txPr>
    </c:title>
    <c:autoTitleDeleted val="0"/>
    <c:plotArea>
      <c:layout/>
      <c:lineChart>
        <c:grouping val="standard"/>
        <c:varyColors val="0"/>
        <c:ser>
          <c:idx val="0"/>
          <c:order val="0"/>
          <c:tx>
            <c:strRef>
              <c:f>PartA!$A$2</c:f>
              <c:strCache>
                <c:ptCount val="1"/>
                <c:pt idx="0">
                  <c:v>Epoch</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PartA!$A$3:$A$12</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cat>
          <c:val>
            <c:numRef>
              <c:f>PartA!$C$3:$C$12</c:f>
              <c:numCache>
                <c:formatCode>General</c:formatCode>
                <c:ptCount val="10"/>
                <c:pt idx="0">
                  <c:v>812.436599999998</c:v>
                </c:pt>
                <c:pt idx="1">
                  <c:v>470.4347</c:v>
                </c:pt>
                <c:pt idx="2">
                  <c:v>345.4682</c:v>
                </c:pt>
                <c:pt idx="3">
                  <c:v>321.9166</c:v>
                </c:pt>
                <c:pt idx="4">
                  <c:v>284.0115</c:v>
                </c:pt>
                <c:pt idx="5">
                  <c:v>276.4466</c:v>
                </c:pt>
                <c:pt idx="6">
                  <c:v>262.8631</c:v>
                </c:pt>
                <c:pt idx="7">
                  <c:v>258.7441</c:v>
                </c:pt>
                <c:pt idx="8">
                  <c:v>252.4011</c:v>
                </c:pt>
                <c:pt idx="9">
                  <c:v>244.3604</c:v>
                </c:pt>
              </c:numCache>
            </c:numRef>
          </c:val>
          <c:smooth val="0"/>
        </c:ser>
        <c:dLbls>
          <c:showLegendKey val="0"/>
          <c:showVal val="0"/>
          <c:showCatName val="0"/>
          <c:showSerName val="0"/>
          <c:showPercent val="0"/>
          <c:showBubbleSize val="0"/>
        </c:dLbls>
        <c:marker val="1"/>
        <c:smooth val="0"/>
        <c:axId val="-2065260688"/>
        <c:axId val="-1994507344"/>
      </c:lineChart>
      <c:catAx>
        <c:axId val="-2065260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994507344"/>
        <c:crosses val="autoZero"/>
        <c:auto val="1"/>
        <c:lblAlgn val="ctr"/>
        <c:lblOffset val="100"/>
        <c:noMultiLvlLbl val="0"/>
      </c:catAx>
      <c:valAx>
        <c:axId val="-19945073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r>
                  <a:rPr lang="en-US"/>
                  <a:t>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20652606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charset="0"/>
          <a:ea typeface="Times New Roman" charset="0"/>
          <a:cs typeface="Times New Roman" charset="0"/>
        </a:defRPr>
      </a:pPr>
      <a:endParaRPr lang="en-GB"/>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SG"/>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r>
              <a:rPr lang="en-US"/>
              <a:t>Sparsity Proportion-Sparsity Regularization Combinations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endParaRPr lang="en-GB"/>
        </a:p>
      </c:txPr>
    </c:title>
    <c:autoTitleDeleted val="0"/>
    <c:plotArea>
      <c:layout/>
      <c:lineChart>
        <c:grouping val="standard"/>
        <c:varyColors val="0"/>
        <c:ser>
          <c:idx val="0"/>
          <c:order val="0"/>
          <c:tx>
            <c:strRef>
              <c:f>PartA!$D$17</c:f>
              <c:strCache>
                <c:ptCount val="1"/>
                <c:pt idx="0">
                  <c:v>prop = 0.01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PartA!$B$17:$B$20</c:f>
              <c:strCache>
                <c:ptCount val="4"/>
                <c:pt idx="0">
                  <c:v>reg = 1</c:v>
                </c:pt>
                <c:pt idx="1">
                  <c:v>reg = 4</c:v>
                </c:pt>
                <c:pt idx="2">
                  <c:v>reg = 7</c:v>
                </c:pt>
                <c:pt idx="3">
                  <c:v>reg = 10</c:v>
                </c:pt>
              </c:strCache>
            </c:strRef>
          </c:cat>
          <c:val>
            <c:numRef>
              <c:f>PartA!$G$24:$J$24</c:f>
              <c:numCache>
                <c:formatCode>General</c:formatCode>
                <c:ptCount val="4"/>
                <c:pt idx="0">
                  <c:v>247.4594</c:v>
                </c:pt>
                <c:pt idx="1">
                  <c:v>241.231</c:v>
                </c:pt>
                <c:pt idx="2">
                  <c:v>228.5531</c:v>
                </c:pt>
                <c:pt idx="3">
                  <c:v>229.3516</c:v>
                </c:pt>
              </c:numCache>
            </c:numRef>
          </c:val>
          <c:smooth val="0"/>
        </c:ser>
        <c:ser>
          <c:idx val="1"/>
          <c:order val="1"/>
          <c:tx>
            <c:strRef>
              <c:f>PartA!$D$21</c:f>
              <c:strCache>
                <c:ptCount val="1"/>
                <c:pt idx="0">
                  <c:v>prop = 0.05</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PartA!$B$17:$B$20</c:f>
              <c:strCache>
                <c:ptCount val="4"/>
                <c:pt idx="0">
                  <c:v>reg = 1</c:v>
                </c:pt>
                <c:pt idx="1">
                  <c:v>reg = 4</c:v>
                </c:pt>
                <c:pt idx="2">
                  <c:v>reg = 7</c:v>
                </c:pt>
                <c:pt idx="3">
                  <c:v>reg = 10</c:v>
                </c:pt>
              </c:strCache>
            </c:strRef>
          </c:cat>
          <c:val>
            <c:numRef>
              <c:f>PartA!$G$25:$J$25</c:f>
              <c:numCache>
                <c:formatCode>General</c:formatCode>
                <c:ptCount val="4"/>
                <c:pt idx="0">
                  <c:v>241.7264</c:v>
                </c:pt>
                <c:pt idx="1">
                  <c:v>238.8358</c:v>
                </c:pt>
                <c:pt idx="2">
                  <c:v>240.3351</c:v>
                </c:pt>
                <c:pt idx="3">
                  <c:v>228.4708</c:v>
                </c:pt>
              </c:numCache>
            </c:numRef>
          </c:val>
          <c:smooth val="0"/>
        </c:ser>
        <c:ser>
          <c:idx val="2"/>
          <c:order val="2"/>
          <c:tx>
            <c:strRef>
              <c:f>PartA!$D$25</c:f>
              <c:strCache>
                <c:ptCount val="1"/>
                <c:pt idx="0">
                  <c:v>prop = 0.1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PartA!$B$17:$B$20</c:f>
              <c:strCache>
                <c:ptCount val="4"/>
                <c:pt idx="0">
                  <c:v>reg = 1</c:v>
                </c:pt>
                <c:pt idx="1">
                  <c:v>reg = 4</c:v>
                </c:pt>
                <c:pt idx="2">
                  <c:v>reg = 7</c:v>
                </c:pt>
                <c:pt idx="3">
                  <c:v>reg = 10</c:v>
                </c:pt>
              </c:strCache>
            </c:strRef>
          </c:cat>
          <c:val>
            <c:numRef>
              <c:f>PartA!$G$26:$J$26</c:f>
              <c:numCache>
                <c:formatCode>General</c:formatCode>
                <c:ptCount val="4"/>
                <c:pt idx="0">
                  <c:v>245.082</c:v>
                </c:pt>
                <c:pt idx="1">
                  <c:v>237.3981</c:v>
                </c:pt>
                <c:pt idx="2">
                  <c:v>237.9799</c:v>
                </c:pt>
                <c:pt idx="3">
                  <c:v>226.9904</c:v>
                </c:pt>
              </c:numCache>
            </c:numRef>
          </c:val>
          <c:smooth val="0"/>
        </c:ser>
        <c:ser>
          <c:idx val="3"/>
          <c:order val="3"/>
          <c:tx>
            <c:strRef>
              <c:f>PartA!$D$29</c:f>
              <c:strCache>
                <c:ptCount val="1"/>
                <c:pt idx="0">
                  <c:v>prop = 0.2</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PartA!$B$17:$B$20</c:f>
              <c:strCache>
                <c:ptCount val="4"/>
                <c:pt idx="0">
                  <c:v>reg = 1</c:v>
                </c:pt>
                <c:pt idx="1">
                  <c:v>reg = 4</c:v>
                </c:pt>
                <c:pt idx="2">
                  <c:v>reg = 7</c:v>
                </c:pt>
                <c:pt idx="3">
                  <c:v>reg = 10</c:v>
                </c:pt>
              </c:strCache>
            </c:strRef>
          </c:cat>
          <c:val>
            <c:numRef>
              <c:f>PartA!$G$27:$J$27</c:f>
              <c:numCache>
                <c:formatCode>General</c:formatCode>
                <c:ptCount val="4"/>
                <c:pt idx="0">
                  <c:v>244.1398</c:v>
                </c:pt>
                <c:pt idx="1">
                  <c:v>260.4396</c:v>
                </c:pt>
                <c:pt idx="2">
                  <c:v>231.4313</c:v>
                </c:pt>
                <c:pt idx="3">
                  <c:v>230.8495</c:v>
                </c:pt>
              </c:numCache>
            </c:numRef>
          </c:val>
          <c:smooth val="0"/>
        </c:ser>
        <c:ser>
          <c:idx val="4"/>
          <c:order val="4"/>
          <c:tx>
            <c:strRef>
              <c:f>PartA!$D$33</c:f>
              <c:strCache>
                <c:ptCount val="1"/>
                <c:pt idx="0">
                  <c:v>prop = 0.3</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PartA!$B$17:$B$20</c:f>
              <c:strCache>
                <c:ptCount val="4"/>
                <c:pt idx="0">
                  <c:v>reg = 1</c:v>
                </c:pt>
                <c:pt idx="1">
                  <c:v>reg = 4</c:v>
                </c:pt>
                <c:pt idx="2">
                  <c:v>reg = 7</c:v>
                </c:pt>
                <c:pt idx="3">
                  <c:v>reg = 10</c:v>
                </c:pt>
              </c:strCache>
            </c:strRef>
          </c:cat>
          <c:val>
            <c:numRef>
              <c:f>PartA!$G$28:$J$28</c:f>
              <c:numCache>
                <c:formatCode>General</c:formatCode>
                <c:ptCount val="4"/>
                <c:pt idx="0">
                  <c:v>239.4495</c:v>
                </c:pt>
                <c:pt idx="1">
                  <c:v>238.8069</c:v>
                </c:pt>
                <c:pt idx="2">
                  <c:v>238.1005</c:v>
                </c:pt>
                <c:pt idx="3">
                  <c:v>231.2535</c:v>
                </c:pt>
              </c:numCache>
            </c:numRef>
          </c:val>
          <c:smooth val="0"/>
        </c:ser>
        <c:dLbls>
          <c:showLegendKey val="0"/>
          <c:showVal val="0"/>
          <c:showCatName val="0"/>
          <c:showSerName val="0"/>
          <c:showPercent val="0"/>
          <c:showBubbleSize val="0"/>
        </c:dLbls>
        <c:marker val="1"/>
        <c:smooth val="0"/>
        <c:axId val="-1994819344"/>
        <c:axId val="-1969820688"/>
      </c:lineChart>
      <c:catAx>
        <c:axId val="-1994819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969820688"/>
        <c:crosses val="autoZero"/>
        <c:auto val="1"/>
        <c:lblAlgn val="ctr"/>
        <c:lblOffset val="100"/>
        <c:noMultiLvlLbl val="0"/>
      </c:catAx>
      <c:valAx>
        <c:axId val="-1969820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r>
                  <a:rPr lang="en-US"/>
                  <a:t>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99481934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charset="0"/>
          <a:ea typeface="Times New Roman" charset="0"/>
          <a:cs typeface="Times New Roman" charset="0"/>
        </a:defRPr>
      </a:pPr>
      <a:endParaRPr lang="en-GB"/>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SG"/>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r>
              <a:rPr lang="en-US"/>
              <a:t>Encode-Decode Transfer Functions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endParaRPr lang="en-GB"/>
        </a:p>
      </c:txPr>
    </c:title>
    <c:autoTitleDeleted val="0"/>
    <c:plotArea>
      <c:layout/>
      <c:lineChart>
        <c:grouping val="standard"/>
        <c:varyColors val="0"/>
        <c:ser>
          <c:idx val="0"/>
          <c:order val="0"/>
          <c:tx>
            <c:strRef>
              <c:f>PartA!$B$41</c:f>
              <c:strCache>
                <c:ptCount val="1"/>
                <c:pt idx="0">
                  <c:v>enc = logsig</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PartA!$D$41:$D$43</c:f>
              <c:strCache>
                <c:ptCount val="3"/>
                <c:pt idx="0">
                  <c:v>dec = logsig</c:v>
                </c:pt>
                <c:pt idx="1">
                  <c:v>dec = satlin</c:v>
                </c:pt>
                <c:pt idx="2">
                  <c:v>dec = purelin</c:v>
                </c:pt>
              </c:strCache>
            </c:strRef>
          </c:cat>
          <c:val>
            <c:numRef>
              <c:f>PartA!$G$42:$I$42</c:f>
              <c:numCache>
                <c:formatCode>General</c:formatCode>
                <c:ptCount val="3"/>
                <c:pt idx="0">
                  <c:v>230.0</c:v>
                </c:pt>
                <c:pt idx="1">
                  <c:v>596.3000000000001</c:v>
                </c:pt>
                <c:pt idx="2">
                  <c:v>453.7</c:v>
                </c:pt>
              </c:numCache>
            </c:numRef>
          </c:val>
          <c:smooth val="0"/>
        </c:ser>
        <c:ser>
          <c:idx val="1"/>
          <c:order val="1"/>
          <c:tx>
            <c:strRef>
              <c:f>PartA!$B$44</c:f>
              <c:strCache>
                <c:ptCount val="1"/>
                <c:pt idx="0">
                  <c:v>enc = satlin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PartA!$D$41:$D$43</c:f>
              <c:strCache>
                <c:ptCount val="3"/>
                <c:pt idx="0">
                  <c:v>dec = logsig</c:v>
                </c:pt>
                <c:pt idx="1">
                  <c:v>dec = satlin</c:v>
                </c:pt>
                <c:pt idx="2">
                  <c:v>dec = purelin</c:v>
                </c:pt>
              </c:strCache>
            </c:strRef>
          </c:cat>
          <c:val>
            <c:numRef>
              <c:f>PartA!$G$43:$I$43</c:f>
              <c:numCache>
                <c:formatCode>General</c:formatCode>
                <c:ptCount val="3"/>
                <c:pt idx="0">
                  <c:v>1338.2</c:v>
                </c:pt>
                <c:pt idx="1">
                  <c:v>254.3</c:v>
                </c:pt>
                <c:pt idx="2">
                  <c:v>1756.9</c:v>
                </c:pt>
              </c:numCache>
            </c:numRef>
          </c:val>
          <c:smooth val="0"/>
        </c:ser>
        <c:dLbls>
          <c:showLegendKey val="0"/>
          <c:showVal val="0"/>
          <c:showCatName val="0"/>
          <c:showSerName val="0"/>
          <c:showPercent val="0"/>
          <c:showBubbleSize val="0"/>
        </c:dLbls>
        <c:marker val="1"/>
        <c:smooth val="0"/>
        <c:axId val="-1969695376"/>
        <c:axId val="-1969693056"/>
      </c:lineChart>
      <c:catAx>
        <c:axId val="-1969695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969693056"/>
        <c:crosses val="autoZero"/>
        <c:auto val="1"/>
        <c:lblAlgn val="ctr"/>
        <c:lblOffset val="100"/>
        <c:noMultiLvlLbl val="0"/>
      </c:catAx>
      <c:valAx>
        <c:axId val="-1969693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r>
                  <a:rPr lang="en-US"/>
                  <a:t>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96969537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charset="0"/>
          <a:ea typeface="Times New Roman" charset="0"/>
          <a:cs typeface="Times New Roman" charset="0"/>
        </a:defRPr>
      </a:pPr>
      <a:endParaRPr lang="en-GB"/>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SG"/>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r>
              <a:rPr lang="en-US"/>
              <a:t>Hidden Neurons in AutoEncoder1</a:t>
            </a:r>
            <a:r>
              <a:rPr lang="en-US" baseline="0"/>
              <a:t> </a:t>
            </a:r>
            <a:r>
              <a:rPr lang="en-US"/>
              <a:t>and AutoEncoder2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endParaRPr lang="en-GB"/>
        </a:p>
      </c:txPr>
    </c:title>
    <c:autoTitleDeleted val="0"/>
    <c:plotArea>
      <c:layout/>
      <c:lineChart>
        <c:grouping val="standard"/>
        <c:varyColors val="0"/>
        <c:ser>
          <c:idx val="0"/>
          <c:order val="0"/>
          <c:tx>
            <c:strRef>
              <c:f>PartC!$B$4</c:f>
              <c:strCache>
                <c:ptCount val="1"/>
                <c:pt idx="0">
                  <c:v>autoenc1 = 100</c:v>
                </c:pt>
              </c:strCache>
            </c:strRef>
          </c:tx>
          <c:spPr>
            <a:ln w="28575" cap="rnd">
              <a:solidFill>
                <a:schemeClr val="accent1"/>
              </a:solidFill>
              <a:round/>
            </a:ln>
            <a:effectLst/>
          </c:spPr>
          <c:marker>
            <c:symbol val="none"/>
          </c:marker>
          <c:cat>
            <c:strRef>
              <c:f>PartC!$D$4:$D$6</c:f>
              <c:strCache>
                <c:ptCount val="3"/>
                <c:pt idx="0">
                  <c:v>autoenc2 = 50</c:v>
                </c:pt>
                <c:pt idx="1">
                  <c:v>autoenc2 = 100</c:v>
                </c:pt>
                <c:pt idx="2">
                  <c:v>autoenc2 = 200</c:v>
                </c:pt>
              </c:strCache>
            </c:strRef>
          </c:cat>
          <c:val>
            <c:numRef>
              <c:f>PartC!$H$11:$J$11</c:f>
              <c:numCache>
                <c:formatCode>General</c:formatCode>
                <c:ptCount val="3"/>
                <c:pt idx="0">
                  <c:v>2362.54</c:v>
                </c:pt>
                <c:pt idx="1">
                  <c:v>2537.42</c:v>
                </c:pt>
                <c:pt idx="2">
                  <c:v>3116.21</c:v>
                </c:pt>
              </c:numCache>
            </c:numRef>
          </c:val>
          <c:smooth val="0"/>
        </c:ser>
        <c:ser>
          <c:idx val="1"/>
          <c:order val="1"/>
          <c:tx>
            <c:strRef>
              <c:f>PartC!$B$7</c:f>
              <c:strCache>
                <c:ptCount val="1"/>
                <c:pt idx="0">
                  <c:v>autoenc1 = 200</c:v>
                </c:pt>
              </c:strCache>
            </c:strRef>
          </c:tx>
          <c:spPr>
            <a:ln w="28575" cap="rnd">
              <a:solidFill>
                <a:schemeClr val="accent2"/>
              </a:solidFill>
              <a:round/>
            </a:ln>
            <a:effectLst/>
          </c:spPr>
          <c:marker>
            <c:symbol val="none"/>
          </c:marker>
          <c:cat>
            <c:strRef>
              <c:f>PartC!$D$4:$D$6</c:f>
              <c:strCache>
                <c:ptCount val="3"/>
                <c:pt idx="0">
                  <c:v>autoenc2 = 50</c:v>
                </c:pt>
                <c:pt idx="1">
                  <c:v>autoenc2 = 100</c:v>
                </c:pt>
                <c:pt idx="2">
                  <c:v>autoenc2 = 200</c:v>
                </c:pt>
              </c:strCache>
            </c:strRef>
          </c:cat>
          <c:val>
            <c:numRef>
              <c:f>PartC!$H$12:$J$12</c:f>
              <c:numCache>
                <c:formatCode>General</c:formatCode>
                <c:ptCount val="3"/>
                <c:pt idx="0">
                  <c:v>2156.96</c:v>
                </c:pt>
                <c:pt idx="1">
                  <c:v>1323.49</c:v>
                </c:pt>
                <c:pt idx="2">
                  <c:v>1646.84</c:v>
                </c:pt>
              </c:numCache>
            </c:numRef>
          </c:val>
          <c:smooth val="0"/>
        </c:ser>
        <c:ser>
          <c:idx val="2"/>
          <c:order val="2"/>
          <c:tx>
            <c:strRef>
              <c:f>PartC!$B$10</c:f>
              <c:strCache>
                <c:ptCount val="1"/>
                <c:pt idx="0">
                  <c:v>autoenc1 = 300</c:v>
                </c:pt>
              </c:strCache>
            </c:strRef>
          </c:tx>
          <c:spPr>
            <a:ln w="28575" cap="rnd">
              <a:solidFill>
                <a:schemeClr val="accent3"/>
              </a:solidFill>
              <a:round/>
            </a:ln>
            <a:effectLst/>
          </c:spPr>
          <c:marker>
            <c:symbol val="none"/>
          </c:marker>
          <c:cat>
            <c:strRef>
              <c:f>PartC!$D$4:$D$6</c:f>
              <c:strCache>
                <c:ptCount val="3"/>
                <c:pt idx="0">
                  <c:v>autoenc2 = 50</c:v>
                </c:pt>
                <c:pt idx="1">
                  <c:v>autoenc2 = 100</c:v>
                </c:pt>
                <c:pt idx="2">
                  <c:v>autoenc2 = 200</c:v>
                </c:pt>
              </c:strCache>
            </c:strRef>
          </c:cat>
          <c:val>
            <c:numRef>
              <c:f>PartC!$H$13:$J$13</c:f>
              <c:numCache>
                <c:formatCode>General</c:formatCode>
                <c:ptCount val="3"/>
                <c:pt idx="0">
                  <c:v>2373.29</c:v>
                </c:pt>
                <c:pt idx="1">
                  <c:v>1200.83</c:v>
                </c:pt>
                <c:pt idx="2">
                  <c:v>1308.7</c:v>
                </c:pt>
              </c:numCache>
            </c:numRef>
          </c:val>
          <c:smooth val="0"/>
        </c:ser>
        <c:ser>
          <c:idx val="3"/>
          <c:order val="3"/>
          <c:tx>
            <c:strRef>
              <c:f>PartC!$B$13</c:f>
              <c:strCache>
                <c:ptCount val="1"/>
                <c:pt idx="0">
                  <c:v>autoenc1 = 400</c:v>
                </c:pt>
              </c:strCache>
            </c:strRef>
          </c:tx>
          <c:spPr>
            <a:ln w="28575" cap="rnd">
              <a:solidFill>
                <a:schemeClr val="accent4"/>
              </a:solidFill>
              <a:round/>
            </a:ln>
            <a:effectLst/>
          </c:spPr>
          <c:marker>
            <c:symbol val="none"/>
          </c:marker>
          <c:cat>
            <c:strRef>
              <c:f>PartC!$D$4:$D$6</c:f>
              <c:strCache>
                <c:ptCount val="3"/>
                <c:pt idx="0">
                  <c:v>autoenc2 = 50</c:v>
                </c:pt>
                <c:pt idx="1">
                  <c:v>autoenc2 = 100</c:v>
                </c:pt>
                <c:pt idx="2">
                  <c:v>autoenc2 = 200</c:v>
                </c:pt>
              </c:strCache>
            </c:strRef>
          </c:cat>
          <c:val>
            <c:numRef>
              <c:f>PartC!$H$14:$J$14</c:f>
              <c:numCache>
                <c:formatCode>General</c:formatCode>
                <c:ptCount val="3"/>
                <c:pt idx="0">
                  <c:v>1956.1</c:v>
                </c:pt>
                <c:pt idx="1">
                  <c:v>2032.98</c:v>
                </c:pt>
                <c:pt idx="2">
                  <c:v>1613.91</c:v>
                </c:pt>
              </c:numCache>
            </c:numRef>
          </c:val>
          <c:smooth val="0"/>
        </c:ser>
        <c:dLbls>
          <c:showLegendKey val="0"/>
          <c:showVal val="0"/>
          <c:showCatName val="0"/>
          <c:showSerName val="0"/>
          <c:showPercent val="0"/>
          <c:showBubbleSize val="0"/>
        </c:dLbls>
        <c:smooth val="0"/>
        <c:axId val="-1995386496"/>
        <c:axId val="-1634062176"/>
      </c:lineChart>
      <c:catAx>
        <c:axId val="-1995386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634062176"/>
        <c:crosses val="autoZero"/>
        <c:auto val="1"/>
        <c:lblAlgn val="ctr"/>
        <c:lblOffset val="100"/>
        <c:noMultiLvlLbl val="0"/>
      </c:catAx>
      <c:valAx>
        <c:axId val="-16340621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r>
                  <a:rPr lang="en-US"/>
                  <a:t>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995386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charset="0"/>
          <a:ea typeface="Times New Roman" charset="0"/>
          <a:cs typeface="Times New Roman" charset="0"/>
        </a:defRPr>
      </a:pPr>
      <a:endParaRPr lang="en-GB"/>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SG"/>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r>
              <a:rPr lang="en-US"/>
              <a:t>MSE vs 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endParaRPr lang="en-GB"/>
        </a:p>
      </c:txPr>
    </c:title>
    <c:autoTitleDeleted val="0"/>
    <c:plotArea>
      <c:layout/>
      <c:lineChart>
        <c:grouping val="standard"/>
        <c:varyColors val="0"/>
        <c:ser>
          <c:idx val="1"/>
          <c:order val="0"/>
          <c:tx>
            <c:strRef>
              <c:f>PartC!$A$34</c:f>
              <c:strCache>
                <c:ptCount val="1"/>
                <c:pt idx="0">
                  <c:v>MSE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PartC!$A$35:$A$46</c:f>
              <c:numCache>
                <c:formatCode>General</c:formatCode>
                <c:ptCount val="12"/>
                <c:pt idx="0">
                  <c:v>1200.83</c:v>
                </c:pt>
                <c:pt idx="1">
                  <c:v>1308.7</c:v>
                </c:pt>
                <c:pt idx="2">
                  <c:v>1323.49</c:v>
                </c:pt>
                <c:pt idx="3">
                  <c:v>1613.91</c:v>
                </c:pt>
                <c:pt idx="4">
                  <c:v>1646.84</c:v>
                </c:pt>
                <c:pt idx="5">
                  <c:v>1956.1</c:v>
                </c:pt>
                <c:pt idx="6">
                  <c:v>2032.98</c:v>
                </c:pt>
                <c:pt idx="7">
                  <c:v>2156.96</c:v>
                </c:pt>
                <c:pt idx="8">
                  <c:v>2362.54</c:v>
                </c:pt>
                <c:pt idx="9">
                  <c:v>2373.29</c:v>
                </c:pt>
                <c:pt idx="10">
                  <c:v>2537.42</c:v>
                </c:pt>
                <c:pt idx="11">
                  <c:v>3116.21</c:v>
                </c:pt>
              </c:numCache>
            </c:numRef>
          </c:cat>
          <c:val>
            <c:numRef>
              <c:f>PartC!$B$35:$B$46</c:f>
              <c:numCache>
                <c:formatCode>0.00</c:formatCode>
                <c:ptCount val="12"/>
                <c:pt idx="0">
                  <c:v>88.3</c:v>
                </c:pt>
                <c:pt idx="1">
                  <c:v>86.8</c:v>
                </c:pt>
                <c:pt idx="2">
                  <c:v>88.0</c:v>
                </c:pt>
                <c:pt idx="3">
                  <c:v>87.5</c:v>
                </c:pt>
                <c:pt idx="4">
                  <c:v>90.0</c:v>
                </c:pt>
                <c:pt idx="5">
                  <c:v>87.0</c:v>
                </c:pt>
                <c:pt idx="6">
                  <c:v>85.6</c:v>
                </c:pt>
                <c:pt idx="7">
                  <c:v>85.0</c:v>
                </c:pt>
                <c:pt idx="8">
                  <c:v>86.0</c:v>
                </c:pt>
                <c:pt idx="9">
                  <c:v>84.6</c:v>
                </c:pt>
                <c:pt idx="10">
                  <c:v>87.4</c:v>
                </c:pt>
                <c:pt idx="11">
                  <c:v>90.4</c:v>
                </c:pt>
              </c:numCache>
            </c:numRef>
          </c:val>
          <c:smooth val="0"/>
        </c:ser>
        <c:dLbls>
          <c:showLegendKey val="0"/>
          <c:showVal val="0"/>
          <c:showCatName val="0"/>
          <c:showSerName val="0"/>
          <c:showPercent val="0"/>
          <c:showBubbleSize val="0"/>
        </c:dLbls>
        <c:marker val="1"/>
        <c:smooth val="0"/>
        <c:axId val="-1991748528"/>
        <c:axId val="-1991746752"/>
      </c:lineChart>
      <c:catAx>
        <c:axId val="-1991748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991746752"/>
        <c:crosses val="autoZero"/>
        <c:auto val="1"/>
        <c:lblAlgn val="ctr"/>
        <c:lblOffset val="100"/>
        <c:noMultiLvlLbl val="0"/>
      </c:catAx>
      <c:valAx>
        <c:axId val="-1991746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99174852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charset="0"/>
          <a:ea typeface="Times New Roman" charset="0"/>
          <a:cs typeface="Times New Roman" charset="0"/>
        </a:defRPr>
      </a:pPr>
      <a:endParaRPr lang="en-GB"/>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SG"/>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r>
              <a:rPr lang="en-US"/>
              <a:t>Sparsity Proportion - Sparsity Regularization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endParaRPr lang="en-GB"/>
        </a:p>
      </c:txPr>
    </c:title>
    <c:autoTitleDeleted val="0"/>
    <c:plotArea>
      <c:layout/>
      <c:lineChart>
        <c:grouping val="standard"/>
        <c:varyColors val="0"/>
        <c:ser>
          <c:idx val="0"/>
          <c:order val="0"/>
          <c:tx>
            <c:strRef>
              <c:f>PartC!$D$20</c:f>
              <c:strCache>
                <c:ptCount val="1"/>
                <c:pt idx="0">
                  <c:v>prop = 0.1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(PartC!$B$20,PartC!$B$23,PartC!$B$26,PartC!$B$29)</c:f>
              <c:strCache>
                <c:ptCount val="4"/>
                <c:pt idx="0">
                  <c:v>reg = 1</c:v>
                </c:pt>
                <c:pt idx="1">
                  <c:v>reg = 4</c:v>
                </c:pt>
                <c:pt idx="2">
                  <c:v>reg = 7</c:v>
                </c:pt>
                <c:pt idx="3">
                  <c:v>reg = 10</c:v>
                </c:pt>
              </c:strCache>
            </c:strRef>
          </c:cat>
          <c:val>
            <c:numRef>
              <c:f>PartC!$H$21:$H$24</c:f>
              <c:numCache>
                <c:formatCode>General</c:formatCode>
                <c:ptCount val="4"/>
                <c:pt idx="0">
                  <c:v>1006.97</c:v>
                </c:pt>
                <c:pt idx="1">
                  <c:v>1282.33</c:v>
                </c:pt>
                <c:pt idx="2">
                  <c:v>1925.14</c:v>
                </c:pt>
                <c:pt idx="3">
                  <c:v>1802.71</c:v>
                </c:pt>
              </c:numCache>
            </c:numRef>
          </c:val>
          <c:smooth val="0"/>
        </c:ser>
        <c:ser>
          <c:idx val="1"/>
          <c:order val="1"/>
          <c:tx>
            <c:strRef>
              <c:f>PartC!$D$21</c:f>
              <c:strCache>
                <c:ptCount val="1"/>
                <c:pt idx="0">
                  <c:v>prop = 0.2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(PartC!$B$20,PartC!$B$23,PartC!$B$26,PartC!$B$29)</c:f>
              <c:strCache>
                <c:ptCount val="4"/>
                <c:pt idx="0">
                  <c:v>reg = 1</c:v>
                </c:pt>
                <c:pt idx="1">
                  <c:v>reg = 4</c:v>
                </c:pt>
                <c:pt idx="2">
                  <c:v>reg = 7</c:v>
                </c:pt>
                <c:pt idx="3">
                  <c:v>reg = 10</c:v>
                </c:pt>
              </c:strCache>
            </c:strRef>
          </c:cat>
          <c:val>
            <c:numRef>
              <c:f>PartC!$I$21:$I$24</c:f>
              <c:numCache>
                <c:formatCode>General</c:formatCode>
                <c:ptCount val="4"/>
                <c:pt idx="0">
                  <c:v>762.071</c:v>
                </c:pt>
                <c:pt idx="1">
                  <c:v>886.0469999999985</c:v>
                </c:pt>
                <c:pt idx="2">
                  <c:v>1226.61</c:v>
                </c:pt>
                <c:pt idx="3">
                  <c:v>1363.65</c:v>
                </c:pt>
              </c:numCache>
            </c:numRef>
          </c:val>
          <c:smooth val="0"/>
        </c:ser>
        <c:ser>
          <c:idx val="2"/>
          <c:order val="2"/>
          <c:tx>
            <c:strRef>
              <c:f>PartC!$D$22</c:f>
              <c:strCache>
                <c:ptCount val="1"/>
                <c:pt idx="0">
                  <c:v>prop = 0.3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(PartC!$B$20,PartC!$B$23,PartC!$B$26,PartC!$B$29)</c:f>
              <c:strCache>
                <c:ptCount val="4"/>
                <c:pt idx="0">
                  <c:v>reg = 1</c:v>
                </c:pt>
                <c:pt idx="1">
                  <c:v>reg = 4</c:v>
                </c:pt>
                <c:pt idx="2">
                  <c:v>reg = 7</c:v>
                </c:pt>
                <c:pt idx="3">
                  <c:v>reg = 10</c:v>
                </c:pt>
              </c:strCache>
            </c:strRef>
          </c:cat>
          <c:val>
            <c:numRef>
              <c:f>PartC!$J$21:$J$24</c:f>
              <c:numCache>
                <c:formatCode>General</c:formatCode>
                <c:ptCount val="4"/>
                <c:pt idx="0">
                  <c:v>664.41</c:v>
                </c:pt>
                <c:pt idx="1">
                  <c:v>789.732</c:v>
                </c:pt>
                <c:pt idx="2">
                  <c:v>1342.55</c:v>
                </c:pt>
                <c:pt idx="3">
                  <c:v>1599.36</c:v>
                </c:pt>
              </c:numCache>
            </c:numRef>
          </c:val>
          <c:smooth val="0"/>
        </c:ser>
        <c:dLbls>
          <c:showLegendKey val="0"/>
          <c:showVal val="0"/>
          <c:showCatName val="0"/>
          <c:showSerName val="0"/>
          <c:showPercent val="0"/>
          <c:showBubbleSize val="0"/>
        </c:dLbls>
        <c:marker val="1"/>
        <c:smooth val="0"/>
        <c:axId val="-1965957488"/>
        <c:axId val="-1965955168"/>
      </c:lineChart>
      <c:catAx>
        <c:axId val="-1965957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965955168"/>
        <c:crosses val="autoZero"/>
        <c:auto val="1"/>
        <c:lblAlgn val="ctr"/>
        <c:lblOffset val="100"/>
        <c:noMultiLvlLbl val="0"/>
      </c:catAx>
      <c:valAx>
        <c:axId val="-196595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r>
                  <a:rPr lang="en-US"/>
                  <a:t>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19659574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charset="0"/>
          <a:ea typeface="Times New Roman" charset="0"/>
          <a:cs typeface="Times New Roman" charset="0"/>
        </a:defRPr>
      </a:pPr>
      <a:endParaRPr lang="en-GB"/>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SG"/>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r>
              <a:rPr lang="en-US"/>
              <a:t>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endParaRPr lang="en-GB"/>
        </a:p>
      </c:txPr>
    </c:title>
    <c:autoTitleDeleted val="0"/>
    <c:plotArea>
      <c:layout/>
      <c:lineChart>
        <c:grouping val="standard"/>
        <c:varyColors val="0"/>
        <c:ser>
          <c:idx val="0"/>
          <c:order val="0"/>
          <c:tx>
            <c:strRef>
              <c:f>PartC!$D$34</c:f>
              <c:strCache>
                <c:ptCount val="1"/>
                <c:pt idx="0">
                  <c:v>MSE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PartC!$D$35:$D$46</c:f>
              <c:numCache>
                <c:formatCode>General</c:formatCode>
                <c:ptCount val="12"/>
                <c:pt idx="0">
                  <c:v>664.4104</c:v>
                </c:pt>
                <c:pt idx="1">
                  <c:v>762.0713</c:v>
                </c:pt>
                <c:pt idx="2">
                  <c:v>789.7319</c:v>
                </c:pt>
                <c:pt idx="3">
                  <c:v>886.0464999999994</c:v>
                </c:pt>
                <c:pt idx="4">
                  <c:v>1006.9736</c:v>
                </c:pt>
                <c:pt idx="5">
                  <c:v>1226.6065</c:v>
                </c:pt>
                <c:pt idx="6">
                  <c:v>1282.3257</c:v>
                </c:pt>
                <c:pt idx="7">
                  <c:v>1342.5526</c:v>
                </c:pt>
                <c:pt idx="8">
                  <c:v>1363.645</c:v>
                </c:pt>
                <c:pt idx="9">
                  <c:v>1599.3636</c:v>
                </c:pt>
                <c:pt idx="10">
                  <c:v>1802.7096</c:v>
                </c:pt>
                <c:pt idx="11">
                  <c:v>1925.1395</c:v>
                </c:pt>
              </c:numCache>
            </c:numRef>
          </c:cat>
          <c:val>
            <c:numRef>
              <c:f>PartC!$E$35:$E$46</c:f>
              <c:numCache>
                <c:formatCode>0.00</c:formatCode>
                <c:ptCount val="12"/>
                <c:pt idx="0">
                  <c:v>88.1</c:v>
                </c:pt>
                <c:pt idx="1">
                  <c:v>88.6</c:v>
                </c:pt>
                <c:pt idx="2">
                  <c:v>87.2</c:v>
                </c:pt>
                <c:pt idx="3">
                  <c:v>87.2</c:v>
                </c:pt>
                <c:pt idx="4">
                  <c:v>89.8</c:v>
                </c:pt>
                <c:pt idx="5">
                  <c:v>86.2</c:v>
                </c:pt>
                <c:pt idx="6">
                  <c:v>88.2</c:v>
                </c:pt>
                <c:pt idx="7">
                  <c:v>87.0</c:v>
                </c:pt>
                <c:pt idx="8">
                  <c:v>86.6</c:v>
                </c:pt>
                <c:pt idx="9">
                  <c:v>93.6</c:v>
                </c:pt>
                <c:pt idx="10">
                  <c:v>85.4</c:v>
                </c:pt>
                <c:pt idx="11">
                  <c:v>86.5</c:v>
                </c:pt>
              </c:numCache>
            </c:numRef>
          </c:val>
          <c:smooth val="0"/>
        </c:ser>
        <c:dLbls>
          <c:showLegendKey val="0"/>
          <c:showVal val="0"/>
          <c:showCatName val="0"/>
          <c:showSerName val="0"/>
          <c:showPercent val="0"/>
          <c:showBubbleSize val="0"/>
        </c:dLbls>
        <c:marker val="1"/>
        <c:smooth val="0"/>
        <c:axId val="-2067631232"/>
        <c:axId val="-2067617088"/>
      </c:lineChart>
      <c:catAx>
        <c:axId val="-2067631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2067617088"/>
        <c:crosses val="autoZero"/>
        <c:auto val="1"/>
        <c:lblAlgn val="ctr"/>
        <c:lblOffset val="100"/>
        <c:noMultiLvlLbl val="0"/>
      </c:catAx>
      <c:valAx>
        <c:axId val="-2067617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crossAx val="-20676312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charset="0"/>
          <a:ea typeface="Times New Roman" charset="0"/>
          <a:cs typeface="Times New Roman" charset="0"/>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35D7B0C-462C-984F-B391-FA45318C5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ReportVer2.dotx</Template>
  <TotalTime>39</TotalTime>
  <Pages>30</Pages>
  <Words>6784</Words>
  <Characters>38670</Characters>
  <Application>Microsoft Macintosh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45364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#DEKA AULIYA AKBAR#</dc:creator>
  <cp:keywords/>
  <dc:description/>
  <cp:lastModifiedBy>#DEKA AULIYA AKBAR#</cp:lastModifiedBy>
  <cp:revision>112</cp:revision>
  <cp:lastPrinted>2016-11-08T21:24:00Z</cp:lastPrinted>
  <dcterms:created xsi:type="dcterms:W3CDTF">2016-11-09T04:13:00Z</dcterms:created>
  <dcterms:modified xsi:type="dcterms:W3CDTF">2016-11-09T05:19:00Z</dcterms:modified>
</cp:coreProperties>
</file>