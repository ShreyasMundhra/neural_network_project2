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3EE09" w14:textId="77777777" w:rsidR="00620C4C" w:rsidRPr="003C04B3" w:rsidRDefault="00620C4C" w:rsidP="00510824">
      <w:pPr>
        <w:spacing w:line="360" w:lineRule="auto"/>
        <w:jc w:val="center"/>
        <w:rPr>
          <w:rFonts w:cs="Times New Roman"/>
          <w:b/>
          <w:sz w:val="22"/>
        </w:rPr>
      </w:pPr>
    </w:p>
    <w:p w14:paraId="366F81D9" w14:textId="77777777" w:rsidR="009C23E2" w:rsidRPr="003C04B3" w:rsidRDefault="009C23E2" w:rsidP="00510824">
      <w:pPr>
        <w:spacing w:line="360" w:lineRule="auto"/>
        <w:jc w:val="center"/>
        <w:rPr>
          <w:rFonts w:cs="Times New Roman"/>
          <w:b/>
          <w:sz w:val="44"/>
          <w:szCs w:val="44"/>
        </w:rPr>
      </w:pPr>
      <w:r w:rsidRPr="003C04B3">
        <w:rPr>
          <w:rFonts w:cs="Times New Roman"/>
          <w:b/>
          <w:noProof/>
          <w:sz w:val="44"/>
          <w:szCs w:val="44"/>
          <w:lang w:eastAsia="en-GB"/>
        </w:rPr>
        <w:drawing>
          <wp:inline distT="0" distB="0" distL="0" distR="0" wp14:anchorId="38DE2459" wp14:editId="3D2536AF">
            <wp:extent cx="4291824" cy="162612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TU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33" cy="163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2C9C" w14:textId="77777777" w:rsidR="00C46038" w:rsidRDefault="00C46038" w:rsidP="00614828">
      <w:pPr>
        <w:spacing w:line="360" w:lineRule="auto"/>
        <w:jc w:val="center"/>
        <w:outlineLvl w:val="0"/>
        <w:rPr>
          <w:rFonts w:cs="Times New Roman"/>
          <w:b/>
          <w:sz w:val="40"/>
          <w:szCs w:val="44"/>
        </w:rPr>
      </w:pPr>
      <w:r>
        <w:rPr>
          <w:rFonts w:cs="Times New Roman"/>
          <w:b/>
          <w:sz w:val="40"/>
          <w:szCs w:val="44"/>
        </w:rPr>
        <w:t>[DOCUMENT TITLE]</w:t>
      </w:r>
    </w:p>
    <w:p w14:paraId="031D4128" w14:textId="77777777" w:rsidR="00C46038" w:rsidRDefault="00C46038" w:rsidP="00614828">
      <w:pPr>
        <w:spacing w:line="360" w:lineRule="auto"/>
        <w:jc w:val="center"/>
        <w:outlineLvl w:val="0"/>
        <w:rPr>
          <w:rFonts w:cs="Times New Roman"/>
          <w:b/>
          <w:sz w:val="40"/>
          <w:szCs w:val="44"/>
        </w:rPr>
      </w:pPr>
    </w:p>
    <w:p w14:paraId="14593EFA" w14:textId="77777777" w:rsidR="00F73146" w:rsidRPr="00A02D48" w:rsidRDefault="003A048D" w:rsidP="00614828">
      <w:pPr>
        <w:spacing w:line="360" w:lineRule="auto"/>
        <w:jc w:val="center"/>
        <w:outlineLvl w:val="0"/>
        <w:rPr>
          <w:rFonts w:cs="Times New Roman"/>
          <w:b/>
          <w:sz w:val="40"/>
          <w:szCs w:val="44"/>
        </w:rPr>
      </w:pPr>
      <w:r w:rsidRPr="002D7BF7">
        <w:rPr>
          <w:rFonts w:cs="Times New Roman"/>
          <w:b/>
          <w:sz w:val="40"/>
          <w:szCs w:val="44"/>
        </w:rPr>
        <w:t>PREPARED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2"/>
        <w:gridCol w:w="4102"/>
      </w:tblGrid>
      <w:tr w:rsidR="00FE0AFD" w:rsidRPr="00923DE0" w14:paraId="79F2C38A" w14:textId="77777777" w:rsidTr="00FE0AFD">
        <w:tc>
          <w:tcPr>
            <w:tcW w:w="4102" w:type="dxa"/>
          </w:tcPr>
          <w:p w14:paraId="3ED1AD14" w14:textId="77777777" w:rsidR="00FE0AFD" w:rsidRPr="00923DE0" w:rsidRDefault="00FE0AFD" w:rsidP="00A86C38">
            <w:pPr>
              <w:tabs>
                <w:tab w:val="left" w:pos="1134"/>
                <w:tab w:val="left" w:pos="4111"/>
              </w:tabs>
              <w:jc w:val="center"/>
              <w:rPr>
                <w:rFonts w:cs="Times New Roman"/>
                <w:b/>
                <w:sz w:val="32"/>
                <w:szCs w:val="40"/>
              </w:rPr>
            </w:pPr>
            <w:r w:rsidRPr="00923DE0">
              <w:rPr>
                <w:rFonts w:cs="Times New Roman"/>
                <w:b/>
                <w:sz w:val="32"/>
                <w:szCs w:val="40"/>
              </w:rPr>
              <w:t>NAME</w:t>
            </w:r>
          </w:p>
        </w:tc>
        <w:tc>
          <w:tcPr>
            <w:tcW w:w="4102" w:type="dxa"/>
          </w:tcPr>
          <w:p w14:paraId="0CE9A1D9" w14:textId="77777777" w:rsidR="00FE0AFD" w:rsidRPr="00923DE0" w:rsidRDefault="00FE0AFD" w:rsidP="00A86C38">
            <w:pPr>
              <w:tabs>
                <w:tab w:val="left" w:pos="1134"/>
                <w:tab w:val="left" w:pos="4111"/>
              </w:tabs>
              <w:jc w:val="center"/>
              <w:rPr>
                <w:rFonts w:cs="Times New Roman"/>
                <w:b/>
                <w:sz w:val="32"/>
                <w:szCs w:val="40"/>
              </w:rPr>
            </w:pPr>
            <w:r w:rsidRPr="00923DE0">
              <w:rPr>
                <w:rFonts w:cs="Times New Roman"/>
                <w:b/>
                <w:sz w:val="32"/>
                <w:szCs w:val="40"/>
              </w:rPr>
              <w:t>MATRIC. NUM</w:t>
            </w:r>
          </w:p>
        </w:tc>
      </w:tr>
      <w:tr w:rsidR="00EA64A7" w14:paraId="1EB23ECD" w14:textId="77777777" w:rsidTr="00FE0AFD">
        <w:tc>
          <w:tcPr>
            <w:tcW w:w="4102" w:type="dxa"/>
          </w:tcPr>
          <w:p w14:paraId="7DF19AE3" w14:textId="70621E19" w:rsidR="00EA64A7" w:rsidRDefault="00923DE0" w:rsidP="00A86C38">
            <w:pPr>
              <w:tabs>
                <w:tab w:val="left" w:pos="1134"/>
                <w:tab w:val="left" w:pos="4111"/>
              </w:tabs>
              <w:jc w:val="center"/>
              <w:rPr>
                <w:rFonts w:cs="Times New Roman"/>
                <w:sz w:val="32"/>
                <w:szCs w:val="40"/>
              </w:rPr>
            </w:pPr>
            <w:r>
              <w:rPr>
                <w:rFonts w:cs="Times New Roman"/>
                <w:sz w:val="32"/>
                <w:szCs w:val="40"/>
              </w:rPr>
              <w:t>DEKA AULIYA AKBAR</w:t>
            </w:r>
          </w:p>
        </w:tc>
        <w:tc>
          <w:tcPr>
            <w:tcW w:w="4102" w:type="dxa"/>
          </w:tcPr>
          <w:p w14:paraId="38D0008F" w14:textId="7F2990FA" w:rsidR="00EA64A7" w:rsidRDefault="00923DE0" w:rsidP="00A86C38">
            <w:pPr>
              <w:tabs>
                <w:tab w:val="left" w:pos="1134"/>
                <w:tab w:val="left" w:pos="4111"/>
              </w:tabs>
              <w:jc w:val="center"/>
              <w:rPr>
                <w:rFonts w:cs="Times New Roman"/>
                <w:sz w:val="32"/>
                <w:szCs w:val="40"/>
              </w:rPr>
            </w:pPr>
            <w:r>
              <w:rPr>
                <w:rFonts w:cs="Times New Roman"/>
                <w:sz w:val="32"/>
                <w:szCs w:val="40"/>
              </w:rPr>
              <w:t>U1323056K</w:t>
            </w:r>
            <w:bookmarkStart w:id="0" w:name="_GoBack"/>
            <w:bookmarkEnd w:id="0"/>
          </w:p>
        </w:tc>
      </w:tr>
      <w:tr w:rsidR="00EA64A7" w14:paraId="5A7D663D" w14:textId="77777777" w:rsidTr="00FE0AFD">
        <w:tc>
          <w:tcPr>
            <w:tcW w:w="4102" w:type="dxa"/>
          </w:tcPr>
          <w:p w14:paraId="4F76DA36" w14:textId="77777777" w:rsidR="00EA64A7" w:rsidRDefault="00EA64A7" w:rsidP="00A86C38">
            <w:pPr>
              <w:tabs>
                <w:tab w:val="left" w:pos="1134"/>
                <w:tab w:val="left" w:pos="4111"/>
              </w:tabs>
              <w:jc w:val="center"/>
              <w:rPr>
                <w:rFonts w:cs="Times New Roman"/>
                <w:sz w:val="32"/>
                <w:szCs w:val="40"/>
              </w:rPr>
            </w:pPr>
          </w:p>
        </w:tc>
        <w:tc>
          <w:tcPr>
            <w:tcW w:w="4102" w:type="dxa"/>
          </w:tcPr>
          <w:p w14:paraId="1D9E3C56" w14:textId="77777777" w:rsidR="00EA64A7" w:rsidRDefault="00EA64A7" w:rsidP="00A86C38">
            <w:pPr>
              <w:tabs>
                <w:tab w:val="left" w:pos="1134"/>
                <w:tab w:val="left" w:pos="4111"/>
              </w:tabs>
              <w:jc w:val="center"/>
              <w:rPr>
                <w:rFonts w:cs="Times New Roman"/>
                <w:sz w:val="32"/>
                <w:szCs w:val="40"/>
              </w:rPr>
            </w:pPr>
          </w:p>
        </w:tc>
      </w:tr>
    </w:tbl>
    <w:p w14:paraId="714490CC" w14:textId="77777777" w:rsidR="00FB6BA9" w:rsidRDefault="00FB6BA9" w:rsidP="00620C4C">
      <w:pPr>
        <w:tabs>
          <w:tab w:val="left" w:pos="1134"/>
          <w:tab w:val="left" w:pos="4111"/>
        </w:tabs>
        <w:spacing w:line="360" w:lineRule="auto"/>
        <w:jc w:val="center"/>
        <w:rPr>
          <w:rFonts w:cs="Times New Roman"/>
          <w:sz w:val="32"/>
          <w:szCs w:val="40"/>
        </w:rPr>
      </w:pPr>
    </w:p>
    <w:p w14:paraId="6E73D220" w14:textId="77777777" w:rsidR="00FE0AFD" w:rsidRPr="00FB6BA9" w:rsidRDefault="00FE0AFD" w:rsidP="00620C4C">
      <w:pPr>
        <w:tabs>
          <w:tab w:val="left" w:pos="1134"/>
          <w:tab w:val="left" w:pos="4111"/>
        </w:tabs>
        <w:spacing w:line="360" w:lineRule="auto"/>
        <w:jc w:val="center"/>
        <w:rPr>
          <w:rFonts w:cs="Times New Roman"/>
          <w:sz w:val="18"/>
          <w:szCs w:val="44"/>
        </w:rPr>
      </w:pPr>
    </w:p>
    <w:p w14:paraId="6C5104BE" w14:textId="77777777" w:rsidR="0027613A" w:rsidRPr="007C5610" w:rsidRDefault="00A03524" w:rsidP="00614828">
      <w:pPr>
        <w:tabs>
          <w:tab w:val="left" w:pos="1134"/>
          <w:tab w:val="left" w:pos="4111"/>
        </w:tabs>
        <w:spacing w:line="360" w:lineRule="auto"/>
        <w:jc w:val="center"/>
        <w:outlineLvl w:val="0"/>
        <w:rPr>
          <w:rFonts w:cs="Times New Roman"/>
          <w:sz w:val="40"/>
          <w:szCs w:val="44"/>
        </w:rPr>
      </w:pPr>
      <w:r w:rsidRPr="007C5610">
        <w:rPr>
          <w:rFonts w:cs="Times New Roman"/>
          <w:sz w:val="40"/>
          <w:szCs w:val="44"/>
        </w:rPr>
        <w:t xml:space="preserve">BACHELOR OF </w:t>
      </w:r>
      <w:r w:rsidR="0027613A" w:rsidRPr="007C5610">
        <w:rPr>
          <w:rFonts w:cs="Times New Roman"/>
          <w:sz w:val="40"/>
          <w:szCs w:val="44"/>
        </w:rPr>
        <w:t>COMPUTER SCIENCE</w:t>
      </w:r>
    </w:p>
    <w:p w14:paraId="7B2FD53F" w14:textId="77777777" w:rsidR="002734FD" w:rsidRPr="00A02D48" w:rsidRDefault="004413AF" w:rsidP="00620C4C">
      <w:pPr>
        <w:tabs>
          <w:tab w:val="left" w:pos="1134"/>
          <w:tab w:val="left" w:pos="4111"/>
        </w:tabs>
        <w:spacing w:line="360" w:lineRule="auto"/>
        <w:jc w:val="center"/>
        <w:rPr>
          <w:rFonts w:cs="Times New Roman"/>
          <w:b/>
          <w:sz w:val="40"/>
          <w:szCs w:val="44"/>
        </w:rPr>
      </w:pPr>
      <w:r w:rsidRPr="00A02D48">
        <w:rPr>
          <w:rFonts w:cs="Times New Roman"/>
          <w:b/>
          <w:sz w:val="40"/>
          <w:szCs w:val="44"/>
        </w:rPr>
        <w:t xml:space="preserve">SCHOOL OF COMPUTER </w:t>
      </w:r>
      <w:r w:rsidR="0027613A" w:rsidRPr="00A02D48">
        <w:rPr>
          <w:rFonts w:cs="Times New Roman"/>
          <w:b/>
          <w:sz w:val="40"/>
          <w:szCs w:val="44"/>
        </w:rPr>
        <w:t xml:space="preserve">SCIENCE AND </w:t>
      </w:r>
      <w:r w:rsidRPr="00A02D48">
        <w:rPr>
          <w:rFonts w:cs="Times New Roman"/>
          <w:b/>
          <w:sz w:val="40"/>
          <w:szCs w:val="44"/>
        </w:rPr>
        <w:t>ENGINEERING</w:t>
      </w:r>
    </w:p>
    <w:p w14:paraId="7514C533" w14:textId="77777777" w:rsidR="00FB7886" w:rsidRPr="003C04B3" w:rsidRDefault="0027613A" w:rsidP="00614828">
      <w:pPr>
        <w:tabs>
          <w:tab w:val="left" w:pos="1134"/>
          <w:tab w:val="left" w:pos="4111"/>
        </w:tabs>
        <w:spacing w:line="360" w:lineRule="auto"/>
        <w:jc w:val="center"/>
        <w:outlineLvl w:val="0"/>
        <w:rPr>
          <w:rFonts w:eastAsia="Times New Roman" w:cs="Times New Roman"/>
          <w:lang w:val="en-US"/>
        </w:rPr>
      </w:pPr>
      <w:r w:rsidRPr="007C5610">
        <w:rPr>
          <w:rFonts w:cs="Times New Roman"/>
          <w:sz w:val="40"/>
          <w:szCs w:val="44"/>
        </w:rPr>
        <w:t>NANYANG TECHNOLOGICAL UNIVERSITY</w:t>
      </w:r>
      <w:r w:rsidR="00760141" w:rsidRPr="003C04B3">
        <w:rPr>
          <w:rFonts w:eastAsia="Times New Roman" w:cs="Times New Roman"/>
          <w:lang w:val="en-US"/>
        </w:rPr>
        <w:t xml:space="preserve"> </w:t>
      </w:r>
    </w:p>
    <w:sectPr w:rsidR="00FB7886" w:rsidRPr="003C04B3" w:rsidSect="00760141">
      <w:headerReference w:type="default" r:id="rId9"/>
      <w:pgSz w:w="11900" w:h="16840"/>
      <w:pgMar w:top="1701" w:right="1701" w:bottom="1701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ED1C1F" w14:textId="77777777" w:rsidR="003D2558" w:rsidRDefault="003D2558" w:rsidP="002C54F8">
      <w:r>
        <w:separator/>
      </w:r>
    </w:p>
  </w:endnote>
  <w:endnote w:type="continuationSeparator" w:id="0">
    <w:p w14:paraId="08AA8955" w14:textId="77777777" w:rsidR="003D2558" w:rsidRDefault="003D2558" w:rsidP="002C5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79FB6" w14:textId="77777777" w:rsidR="003D2558" w:rsidRDefault="003D2558" w:rsidP="002C54F8">
      <w:r>
        <w:separator/>
      </w:r>
    </w:p>
  </w:footnote>
  <w:footnote w:type="continuationSeparator" w:id="0">
    <w:p w14:paraId="6A579C77" w14:textId="77777777" w:rsidR="003D2558" w:rsidRDefault="003D2558" w:rsidP="002C54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EEABD" w14:textId="77777777" w:rsidR="0080032D" w:rsidRPr="001F2E8B" w:rsidRDefault="0080032D" w:rsidP="001F2E8B">
    <w:pPr>
      <w:pStyle w:val="Header"/>
      <w:jc w:val="right"/>
      <w:rPr>
        <w:sz w:val="22"/>
      </w:rPr>
    </w:pPr>
    <w:r>
      <w:rPr>
        <w:sz w:val="22"/>
      </w:rPr>
      <w:t>REFERENCES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5481"/>
    <w:multiLevelType w:val="hybridMultilevel"/>
    <w:tmpl w:val="1F660AC4"/>
    <w:lvl w:ilvl="0" w:tplc="12525B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32D83"/>
    <w:multiLevelType w:val="hybridMultilevel"/>
    <w:tmpl w:val="7A966C92"/>
    <w:lvl w:ilvl="0" w:tplc="12525B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470D3"/>
    <w:multiLevelType w:val="hybridMultilevel"/>
    <w:tmpl w:val="BB2632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C0041"/>
    <w:multiLevelType w:val="multilevel"/>
    <w:tmpl w:val="E13098F2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D7D7724"/>
    <w:multiLevelType w:val="multilevel"/>
    <w:tmpl w:val="010C7CC6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12538E7"/>
    <w:multiLevelType w:val="hybridMultilevel"/>
    <w:tmpl w:val="433A8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94227D"/>
    <w:multiLevelType w:val="hybridMultilevel"/>
    <w:tmpl w:val="BB2632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B1097D"/>
    <w:multiLevelType w:val="hybridMultilevel"/>
    <w:tmpl w:val="5F500C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D34F8"/>
    <w:multiLevelType w:val="hybridMultilevel"/>
    <w:tmpl w:val="761470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C64B7E"/>
    <w:multiLevelType w:val="hybridMultilevel"/>
    <w:tmpl w:val="CFDEFD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5C6C9E"/>
    <w:multiLevelType w:val="hybridMultilevel"/>
    <w:tmpl w:val="D76611C0"/>
    <w:lvl w:ilvl="0" w:tplc="12525B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8148C8"/>
    <w:multiLevelType w:val="multilevel"/>
    <w:tmpl w:val="DA0A45F4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4DE34F04"/>
    <w:multiLevelType w:val="multilevel"/>
    <w:tmpl w:val="A022DFF0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pStyle w:val="Report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Report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50E2312A"/>
    <w:multiLevelType w:val="multilevel"/>
    <w:tmpl w:val="96BE72F2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51C8367D"/>
    <w:multiLevelType w:val="hybridMultilevel"/>
    <w:tmpl w:val="D12890E2"/>
    <w:lvl w:ilvl="0" w:tplc="F0269B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342C7F"/>
    <w:multiLevelType w:val="hybridMultilevel"/>
    <w:tmpl w:val="750240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4C69A8"/>
    <w:multiLevelType w:val="hybridMultilevel"/>
    <w:tmpl w:val="51689DCA"/>
    <w:lvl w:ilvl="0" w:tplc="790C52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02512"/>
    <w:multiLevelType w:val="multilevel"/>
    <w:tmpl w:val="76F8A1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6D5C29E9"/>
    <w:multiLevelType w:val="multilevel"/>
    <w:tmpl w:val="6FBE29F2"/>
    <w:lvl w:ilvl="0">
      <w:start w:val="1"/>
      <w:numFmt w:val="decimal"/>
      <w:lvlText w:val="3.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70664F73"/>
    <w:multiLevelType w:val="hybridMultilevel"/>
    <w:tmpl w:val="3C783DC6"/>
    <w:lvl w:ilvl="0" w:tplc="C958DD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1AC1B4E"/>
    <w:multiLevelType w:val="hybridMultilevel"/>
    <w:tmpl w:val="8586E1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1924F0"/>
    <w:multiLevelType w:val="multilevel"/>
    <w:tmpl w:val="C4A21830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7"/>
  </w:num>
  <w:num w:numId="5">
    <w:abstractNumId w:val="16"/>
  </w:num>
  <w:num w:numId="6">
    <w:abstractNumId w:val="21"/>
  </w:num>
  <w:num w:numId="7">
    <w:abstractNumId w:val="4"/>
  </w:num>
  <w:num w:numId="8">
    <w:abstractNumId w:val="18"/>
  </w:num>
  <w:num w:numId="9">
    <w:abstractNumId w:val="3"/>
  </w:num>
  <w:num w:numId="10">
    <w:abstractNumId w:val="13"/>
  </w:num>
  <w:num w:numId="11">
    <w:abstractNumId w:val="11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0"/>
  </w:num>
  <w:num w:numId="23">
    <w:abstractNumId w:val="8"/>
  </w:num>
  <w:num w:numId="24">
    <w:abstractNumId w:val="0"/>
  </w:num>
  <w:num w:numId="25">
    <w:abstractNumId w:val="19"/>
  </w:num>
  <w:num w:numId="26">
    <w:abstractNumId w:val="1"/>
  </w:num>
  <w:num w:numId="27">
    <w:abstractNumId w:val="15"/>
  </w:num>
  <w:num w:numId="28">
    <w:abstractNumId w:val="20"/>
  </w:num>
  <w:num w:numId="29">
    <w:abstractNumId w:val="9"/>
  </w:num>
  <w:num w:numId="30">
    <w:abstractNumId w:val="7"/>
  </w:num>
  <w:num w:numId="31">
    <w:abstractNumId w:val="6"/>
  </w:num>
  <w:num w:numId="32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FD"/>
    <w:rsid w:val="000002BD"/>
    <w:rsid w:val="0000050A"/>
    <w:rsid w:val="00001D76"/>
    <w:rsid w:val="00001E6B"/>
    <w:rsid w:val="0000218B"/>
    <w:rsid w:val="000032D6"/>
    <w:rsid w:val="00010771"/>
    <w:rsid w:val="00010E22"/>
    <w:rsid w:val="0001294A"/>
    <w:rsid w:val="00013A0D"/>
    <w:rsid w:val="0001405C"/>
    <w:rsid w:val="00015F3E"/>
    <w:rsid w:val="000178EA"/>
    <w:rsid w:val="000207A0"/>
    <w:rsid w:val="00020BC8"/>
    <w:rsid w:val="000213D4"/>
    <w:rsid w:val="00021CDD"/>
    <w:rsid w:val="00021E96"/>
    <w:rsid w:val="000220F4"/>
    <w:rsid w:val="000229C3"/>
    <w:rsid w:val="0002493C"/>
    <w:rsid w:val="00026A8D"/>
    <w:rsid w:val="00026F18"/>
    <w:rsid w:val="0002742A"/>
    <w:rsid w:val="00027755"/>
    <w:rsid w:val="0003158F"/>
    <w:rsid w:val="000318F1"/>
    <w:rsid w:val="00032A55"/>
    <w:rsid w:val="00032B9C"/>
    <w:rsid w:val="00032D9A"/>
    <w:rsid w:val="00033302"/>
    <w:rsid w:val="000339ED"/>
    <w:rsid w:val="00033DA0"/>
    <w:rsid w:val="000341A9"/>
    <w:rsid w:val="00034C67"/>
    <w:rsid w:val="000353CB"/>
    <w:rsid w:val="00036355"/>
    <w:rsid w:val="00036D91"/>
    <w:rsid w:val="000375E0"/>
    <w:rsid w:val="00037BFE"/>
    <w:rsid w:val="0004156D"/>
    <w:rsid w:val="00041A9E"/>
    <w:rsid w:val="00041D0A"/>
    <w:rsid w:val="00042AF6"/>
    <w:rsid w:val="000431D9"/>
    <w:rsid w:val="0004398C"/>
    <w:rsid w:val="0004421B"/>
    <w:rsid w:val="00044445"/>
    <w:rsid w:val="00044754"/>
    <w:rsid w:val="00044FB1"/>
    <w:rsid w:val="000462A1"/>
    <w:rsid w:val="00046540"/>
    <w:rsid w:val="00046CCD"/>
    <w:rsid w:val="0004700B"/>
    <w:rsid w:val="00047E0E"/>
    <w:rsid w:val="0005070D"/>
    <w:rsid w:val="00051B3F"/>
    <w:rsid w:val="00051C6F"/>
    <w:rsid w:val="000527C8"/>
    <w:rsid w:val="00052ED9"/>
    <w:rsid w:val="00053BEC"/>
    <w:rsid w:val="00053CE9"/>
    <w:rsid w:val="00055BFA"/>
    <w:rsid w:val="00056923"/>
    <w:rsid w:val="00056B04"/>
    <w:rsid w:val="00056D3C"/>
    <w:rsid w:val="0005760D"/>
    <w:rsid w:val="00057BB1"/>
    <w:rsid w:val="000604A0"/>
    <w:rsid w:val="000607B0"/>
    <w:rsid w:val="00060A05"/>
    <w:rsid w:val="00060FEC"/>
    <w:rsid w:val="00061601"/>
    <w:rsid w:val="0006171E"/>
    <w:rsid w:val="00062E8C"/>
    <w:rsid w:val="00063911"/>
    <w:rsid w:val="00070308"/>
    <w:rsid w:val="0007117F"/>
    <w:rsid w:val="00071EC1"/>
    <w:rsid w:val="00072039"/>
    <w:rsid w:val="00072317"/>
    <w:rsid w:val="00072E5C"/>
    <w:rsid w:val="00077FD3"/>
    <w:rsid w:val="00082124"/>
    <w:rsid w:val="0008257E"/>
    <w:rsid w:val="00082E5E"/>
    <w:rsid w:val="0008366D"/>
    <w:rsid w:val="000837C5"/>
    <w:rsid w:val="00083895"/>
    <w:rsid w:val="000838FC"/>
    <w:rsid w:val="0008394F"/>
    <w:rsid w:val="000853FC"/>
    <w:rsid w:val="00085F68"/>
    <w:rsid w:val="000863B3"/>
    <w:rsid w:val="00086B3D"/>
    <w:rsid w:val="00086F98"/>
    <w:rsid w:val="0008727D"/>
    <w:rsid w:val="00087561"/>
    <w:rsid w:val="00087629"/>
    <w:rsid w:val="000917FE"/>
    <w:rsid w:val="0009251E"/>
    <w:rsid w:val="000929E3"/>
    <w:rsid w:val="0009410B"/>
    <w:rsid w:val="0009463C"/>
    <w:rsid w:val="00095858"/>
    <w:rsid w:val="000961DF"/>
    <w:rsid w:val="0009725F"/>
    <w:rsid w:val="000A05F9"/>
    <w:rsid w:val="000A14C5"/>
    <w:rsid w:val="000A1F14"/>
    <w:rsid w:val="000A30D1"/>
    <w:rsid w:val="000A3628"/>
    <w:rsid w:val="000A426D"/>
    <w:rsid w:val="000A474F"/>
    <w:rsid w:val="000A4B85"/>
    <w:rsid w:val="000A53BF"/>
    <w:rsid w:val="000A593A"/>
    <w:rsid w:val="000A5E5A"/>
    <w:rsid w:val="000A707B"/>
    <w:rsid w:val="000B05B2"/>
    <w:rsid w:val="000B090E"/>
    <w:rsid w:val="000B0E13"/>
    <w:rsid w:val="000B36D5"/>
    <w:rsid w:val="000B4286"/>
    <w:rsid w:val="000B5105"/>
    <w:rsid w:val="000B5921"/>
    <w:rsid w:val="000B64C1"/>
    <w:rsid w:val="000B68AA"/>
    <w:rsid w:val="000B7F37"/>
    <w:rsid w:val="000C053E"/>
    <w:rsid w:val="000C06B6"/>
    <w:rsid w:val="000C0A44"/>
    <w:rsid w:val="000C265A"/>
    <w:rsid w:val="000C28A6"/>
    <w:rsid w:val="000C478A"/>
    <w:rsid w:val="000C6700"/>
    <w:rsid w:val="000C6846"/>
    <w:rsid w:val="000C6C3C"/>
    <w:rsid w:val="000D0008"/>
    <w:rsid w:val="000D1DB4"/>
    <w:rsid w:val="000D30A5"/>
    <w:rsid w:val="000D3EF1"/>
    <w:rsid w:val="000D4D70"/>
    <w:rsid w:val="000D7612"/>
    <w:rsid w:val="000D7B27"/>
    <w:rsid w:val="000E06CD"/>
    <w:rsid w:val="000E074F"/>
    <w:rsid w:val="000E29CD"/>
    <w:rsid w:val="000E2A91"/>
    <w:rsid w:val="000E5715"/>
    <w:rsid w:val="000E5F8E"/>
    <w:rsid w:val="000E6229"/>
    <w:rsid w:val="000E679A"/>
    <w:rsid w:val="000E6FFC"/>
    <w:rsid w:val="000E7C3A"/>
    <w:rsid w:val="000F0D70"/>
    <w:rsid w:val="000F2A51"/>
    <w:rsid w:val="000F2B89"/>
    <w:rsid w:val="000F6145"/>
    <w:rsid w:val="000F6474"/>
    <w:rsid w:val="000F64EE"/>
    <w:rsid w:val="000F6CD8"/>
    <w:rsid w:val="00103658"/>
    <w:rsid w:val="00103E3F"/>
    <w:rsid w:val="00104574"/>
    <w:rsid w:val="00105507"/>
    <w:rsid w:val="00106665"/>
    <w:rsid w:val="00106BCD"/>
    <w:rsid w:val="00107029"/>
    <w:rsid w:val="001071AA"/>
    <w:rsid w:val="00110865"/>
    <w:rsid w:val="00110E80"/>
    <w:rsid w:val="0011195D"/>
    <w:rsid w:val="001142D5"/>
    <w:rsid w:val="001161C1"/>
    <w:rsid w:val="00116B4E"/>
    <w:rsid w:val="00116BAE"/>
    <w:rsid w:val="00120650"/>
    <w:rsid w:val="00122346"/>
    <w:rsid w:val="00122376"/>
    <w:rsid w:val="00122442"/>
    <w:rsid w:val="00123157"/>
    <w:rsid w:val="001256CA"/>
    <w:rsid w:val="00125833"/>
    <w:rsid w:val="00126255"/>
    <w:rsid w:val="001331CD"/>
    <w:rsid w:val="001336B4"/>
    <w:rsid w:val="00134575"/>
    <w:rsid w:val="00134920"/>
    <w:rsid w:val="0013596F"/>
    <w:rsid w:val="00136547"/>
    <w:rsid w:val="00136638"/>
    <w:rsid w:val="00137F25"/>
    <w:rsid w:val="0014045A"/>
    <w:rsid w:val="001414D0"/>
    <w:rsid w:val="00141575"/>
    <w:rsid w:val="00142CC5"/>
    <w:rsid w:val="00142DF5"/>
    <w:rsid w:val="0014491F"/>
    <w:rsid w:val="0014492A"/>
    <w:rsid w:val="00145521"/>
    <w:rsid w:val="00147B85"/>
    <w:rsid w:val="00150CE0"/>
    <w:rsid w:val="00151971"/>
    <w:rsid w:val="00152E97"/>
    <w:rsid w:val="001537A5"/>
    <w:rsid w:val="00153C57"/>
    <w:rsid w:val="00154282"/>
    <w:rsid w:val="00156861"/>
    <w:rsid w:val="001574E6"/>
    <w:rsid w:val="00157A87"/>
    <w:rsid w:val="001610D2"/>
    <w:rsid w:val="001611AD"/>
    <w:rsid w:val="00161360"/>
    <w:rsid w:val="001616D2"/>
    <w:rsid w:val="00163309"/>
    <w:rsid w:val="00165110"/>
    <w:rsid w:val="00171704"/>
    <w:rsid w:val="001717A9"/>
    <w:rsid w:val="0017465F"/>
    <w:rsid w:val="00175071"/>
    <w:rsid w:val="00175281"/>
    <w:rsid w:val="0017691E"/>
    <w:rsid w:val="0017764B"/>
    <w:rsid w:val="00177AD6"/>
    <w:rsid w:val="00177B6B"/>
    <w:rsid w:val="00180CD9"/>
    <w:rsid w:val="00182481"/>
    <w:rsid w:val="00183177"/>
    <w:rsid w:val="0018317D"/>
    <w:rsid w:val="00184233"/>
    <w:rsid w:val="00184617"/>
    <w:rsid w:val="0018484B"/>
    <w:rsid w:val="00184F7C"/>
    <w:rsid w:val="00186F00"/>
    <w:rsid w:val="00186FAE"/>
    <w:rsid w:val="00187D91"/>
    <w:rsid w:val="00190922"/>
    <w:rsid w:val="00190F2A"/>
    <w:rsid w:val="001926F7"/>
    <w:rsid w:val="0019336E"/>
    <w:rsid w:val="0019376C"/>
    <w:rsid w:val="00195F24"/>
    <w:rsid w:val="001966E0"/>
    <w:rsid w:val="0019763D"/>
    <w:rsid w:val="001A014E"/>
    <w:rsid w:val="001A0B36"/>
    <w:rsid w:val="001A0FB9"/>
    <w:rsid w:val="001A2BCA"/>
    <w:rsid w:val="001A2C7C"/>
    <w:rsid w:val="001A3130"/>
    <w:rsid w:val="001A37F3"/>
    <w:rsid w:val="001A3934"/>
    <w:rsid w:val="001A3D97"/>
    <w:rsid w:val="001A42FD"/>
    <w:rsid w:val="001A44CE"/>
    <w:rsid w:val="001A4A53"/>
    <w:rsid w:val="001A5D06"/>
    <w:rsid w:val="001A7B1D"/>
    <w:rsid w:val="001B0B4B"/>
    <w:rsid w:val="001B376F"/>
    <w:rsid w:val="001B3C2B"/>
    <w:rsid w:val="001B3CDA"/>
    <w:rsid w:val="001B4A25"/>
    <w:rsid w:val="001B544C"/>
    <w:rsid w:val="001B5BC6"/>
    <w:rsid w:val="001B629E"/>
    <w:rsid w:val="001B665F"/>
    <w:rsid w:val="001B6C91"/>
    <w:rsid w:val="001B71F1"/>
    <w:rsid w:val="001B7F9F"/>
    <w:rsid w:val="001C1584"/>
    <w:rsid w:val="001C1E31"/>
    <w:rsid w:val="001C33C5"/>
    <w:rsid w:val="001C3702"/>
    <w:rsid w:val="001C3E11"/>
    <w:rsid w:val="001C48EE"/>
    <w:rsid w:val="001C5CC2"/>
    <w:rsid w:val="001C5DD7"/>
    <w:rsid w:val="001C64A9"/>
    <w:rsid w:val="001D0A2C"/>
    <w:rsid w:val="001D0B25"/>
    <w:rsid w:val="001D1A59"/>
    <w:rsid w:val="001D1BCD"/>
    <w:rsid w:val="001D2E81"/>
    <w:rsid w:val="001D4D67"/>
    <w:rsid w:val="001D55A6"/>
    <w:rsid w:val="001D695F"/>
    <w:rsid w:val="001E0919"/>
    <w:rsid w:val="001E0A04"/>
    <w:rsid w:val="001E1321"/>
    <w:rsid w:val="001E2755"/>
    <w:rsid w:val="001E2C35"/>
    <w:rsid w:val="001E2D3A"/>
    <w:rsid w:val="001E3942"/>
    <w:rsid w:val="001E413C"/>
    <w:rsid w:val="001E5A0F"/>
    <w:rsid w:val="001E5DCF"/>
    <w:rsid w:val="001E6238"/>
    <w:rsid w:val="001E7B3A"/>
    <w:rsid w:val="001F0582"/>
    <w:rsid w:val="001F1054"/>
    <w:rsid w:val="001F117D"/>
    <w:rsid w:val="001F2398"/>
    <w:rsid w:val="001F23AA"/>
    <w:rsid w:val="001F2E8B"/>
    <w:rsid w:val="001F33F5"/>
    <w:rsid w:val="001F4A7C"/>
    <w:rsid w:val="001F7264"/>
    <w:rsid w:val="001F78F8"/>
    <w:rsid w:val="00200C2A"/>
    <w:rsid w:val="00201D7B"/>
    <w:rsid w:val="0020232F"/>
    <w:rsid w:val="00202ADA"/>
    <w:rsid w:val="00204189"/>
    <w:rsid w:val="00204399"/>
    <w:rsid w:val="002068F8"/>
    <w:rsid w:val="0020717A"/>
    <w:rsid w:val="00207C63"/>
    <w:rsid w:val="0021020B"/>
    <w:rsid w:val="00211591"/>
    <w:rsid w:val="00211886"/>
    <w:rsid w:val="00211A2A"/>
    <w:rsid w:val="002122C6"/>
    <w:rsid w:val="00212493"/>
    <w:rsid w:val="002125BA"/>
    <w:rsid w:val="00213AC2"/>
    <w:rsid w:val="00213F8D"/>
    <w:rsid w:val="002141DB"/>
    <w:rsid w:val="00214A84"/>
    <w:rsid w:val="00215C86"/>
    <w:rsid w:val="00215F0D"/>
    <w:rsid w:val="0021602C"/>
    <w:rsid w:val="002162A4"/>
    <w:rsid w:val="002164C7"/>
    <w:rsid w:val="002175A8"/>
    <w:rsid w:val="0022014C"/>
    <w:rsid w:val="002209E3"/>
    <w:rsid w:val="00220D24"/>
    <w:rsid w:val="00221271"/>
    <w:rsid w:val="002214D1"/>
    <w:rsid w:val="00221ED3"/>
    <w:rsid w:val="00222CE4"/>
    <w:rsid w:val="00223FCE"/>
    <w:rsid w:val="00224710"/>
    <w:rsid w:val="00224BED"/>
    <w:rsid w:val="00224F04"/>
    <w:rsid w:val="00225623"/>
    <w:rsid w:val="00226E6C"/>
    <w:rsid w:val="00226F78"/>
    <w:rsid w:val="00227D00"/>
    <w:rsid w:val="00230242"/>
    <w:rsid w:val="002318DF"/>
    <w:rsid w:val="0023288B"/>
    <w:rsid w:val="00232D7A"/>
    <w:rsid w:val="0023322D"/>
    <w:rsid w:val="00234869"/>
    <w:rsid w:val="00236920"/>
    <w:rsid w:val="00236BC2"/>
    <w:rsid w:val="002401E8"/>
    <w:rsid w:val="00242CF5"/>
    <w:rsid w:val="0024359F"/>
    <w:rsid w:val="00243977"/>
    <w:rsid w:val="00243D75"/>
    <w:rsid w:val="00244A24"/>
    <w:rsid w:val="00245262"/>
    <w:rsid w:val="002457B5"/>
    <w:rsid w:val="00246846"/>
    <w:rsid w:val="0025065E"/>
    <w:rsid w:val="00250EE6"/>
    <w:rsid w:val="00251055"/>
    <w:rsid w:val="002516E4"/>
    <w:rsid w:val="00252B49"/>
    <w:rsid w:val="00252C89"/>
    <w:rsid w:val="00253077"/>
    <w:rsid w:val="00253FF2"/>
    <w:rsid w:val="00254594"/>
    <w:rsid w:val="00254850"/>
    <w:rsid w:val="0025647F"/>
    <w:rsid w:val="0025694C"/>
    <w:rsid w:val="00257BFC"/>
    <w:rsid w:val="0026018E"/>
    <w:rsid w:val="00260B44"/>
    <w:rsid w:val="002615DE"/>
    <w:rsid w:val="0026169C"/>
    <w:rsid w:val="00263720"/>
    <w:rsid w:val="002643FE"/>
    <w:rsid w:val="00264B55"/>
    <w:rsid w:val="0026551F"/>
    <w:rsid w:val="00265A02"/>
    <w:rsid w:val="00265F60"/>
    <w:rsid w:val="002662A2"/>
    <w:rsid w:val="0026659E"/>
    <w:rsid w:val="002669FA"/>
    <w:rsid w:val="00266B0F"/>
    <w:rsid w:val="00266BFE"/>
    <w:rsid w:val="00267B22"/>
    <w:rsid w:val="0027103B"/>
    <w:rsid w:val="00271EA9"/>
    <w:rsid w:val="00272AAC"/>
    <w:rsid w:val="002730FC"/>
    <w:rsid w:val="002734FD"/>
    <w:rsid w:val="00274330"/>
    <w:rsid w:val="00274446"/>
    <w:rsid w:val="00274971"/>
    <w:rsid w:val="0027613A"/>
    <w:rsid w:val="00281CBD"/>
    <w:rsid w:val="00281F8E"/>
    <w:rsid w:val="0028591F"/>
    <w:rsid w:val="00286E92"/>
    <w:rsid w:val="00287554"/>
    <w:rsid w:val="00292724"/>
    <w:rsid w:val="002931ED"/>
    <w:rsid w:val="0029344D"/>
    <w:rsid w:val="00294C82"/>
    <w:rsid w:val="002951B9"/>
    <w:rsid w:val="00295AB4"/>
    <w:rsid w:val="0029714C"/>
    <w:rsid w:val="002A183A"/>
    <w:rsid w:val="002A1BC8"/>
    <w:rsid w:val="002A29DF"/>
    <w:rsid w:val="002A311E"/>
    <w:rsid w:val="002A3151"/>
    <w:rsid w:val="002A390C"/>
    <w:rsid w:val="002A3FB7"/>
    <w:rsid w:val="002A420A"/>
    <w:rsid w:val="002A730C"/>
    <w:rsid w:val="002B1AB3"/>
    <w:rsid w:val="002B1B8E"/>
    <w:rsid w:val="002B2EA9"/>
    <w:rsid w:val="002B47E8"/>
    <w:rsid w:val="002B51AC"/>
    <w:rsid w:val="002B614A"/>
    <w:rsid w:val="002B651C"/>
    <w:rsid w:val="002C0787"/>
    <w:rsid w:val="002C166B"/>
    <w:rsid w:val="002C2679"/>
    <w:rsid w:val="002C2F11"/>
    <w:rsid w:val="002C2FF8"/>
    <w:rsid w:val="002C302F"/>
    <w:rsid w:val="002C414A"/>
    <w:rsid w:val="002C5436"/>
    <w:rsid w:val="002C54F8"/>
    <w:rsid w:val="002C5FD2"/>
    <w:rsid w:val="002C6F70"/>
    <w:rsid w:val="002D00ED"/>
    <w:rsid w:val="002D1661"/>
    <w:rsid w:val="002D1824"/>
    <w:rsid w:val="002D1DD2"/>
    <w:rsid w:val="002D2819"/>
    <w:rsid w:val="002D2A5F"/>
    <w:rsid w:val="002D2CC1"/>
    <w:rsid w:val="002D2F7E"/>
    <w:rsid w:val="002D3837"/>
    <w:rsid w:val="002D5D80"/>
    <w:rsid w:val="002D6561"/>
    <w:rsid w:val="002D6D77"/>
    <w:rsid w:val="002D70B0"/>
    <w:rsid w:val="002D7101"/>
    <w:rsid w:val="002D7783"/>
    <w:rsid w:val="002D7ADD"/>
    <w:rsid w:val="002D7BF7"/>
    <w:rsid w:val="002E0348"/>
    <w:rsid w:val="002E09C3"/>
    <w:rsid w:val="002E21E6"/>
    <w:rsid w:val="002E37B8"/>
    <w:rsid w:val="002E49FC"/>
    <w:rsid w:val="002E4D26"/>
    <w:rsid w:val="002E785B"/>
    <w:rsid w:val="002E7F1F"/>
    <w:rsid w:val="002F05D8"/>
    <w:rsid w:val="002F06CF"/>
    <w:rsid w:val="002F0EC2"/>
    <w:rsid w:val="002F1C10"/>
    <w:rsid w:val="002F1F4C"/>
    <w:rsid w:val="002F20FD"/>
    <w:rsid w:val="002F2E2A"/>
    <w:rsid w:val="002F325E"/>
    <w:rsid w:val="002F3A44"/>
    <w:rsid w:val="00300751"/>
    <w:rsid w:val="00302046"/>
    <w:rsid w:val="0030239A"/>
    <w:rsid w:val="00302B88"/>
    <w:rsid w:val="00302F5E"/>
    <w:rsid w:val="00303A7A"/>
    <w:rsid w:val="003045D1"/>
    <w:rsid w:val="00304951"/>
    <w:rsid w:val="00304D88"/>
    <w:rsid w:val="00304E50"/>
    <w:rsid w:val="00305A9C"/>
    <w:rsid w:val="00305DDB"/>
    <w:rsid w:val="003106DD"/>
    <w:rsid w:val="00310B44"/>
    <w:rsid w:val="00313134"/>
    <w:rsid w:val="00314976"/>
    <w:rsid w:val="00314991"/>
    <w:rsid w:val="00315119"/>
    <w:rsid w:val="00315C3F"/>
    <w:rsid w:val="00316E42"/>
    <w:rsid w:val="00317ACB"/>
    <w:rsid w:val="00317F08"/>
    <w:rsid w:val="00321E13"/>
    <w:rsid w:val="003239A4"/>
    <w:rsid w:val="00324878"/>
    <w:rsid w:val="003259DF"/>
    <w:rsid w:val="00325BC9"/>
    <w:rsid w:val="003266B9"/>
    <w:rsid w:val="00326A23"/>
    <w:rsid w:val="0033004D"/>
    <w:rsid w:val="00330D72"/>
    <w:rsid w:val="003315B7"/>
    <w:rsid w:val="00332884"/>
    <w:rsid w:val="00332A6F"/>
    <w:rsid w:val="00332D9B"/>
    <w:rsid w:val="00332F29"/>
    <w:rsid w:val="00333065"/>
    <w:rsid w:val="0033366F"/>
    <w:rsid w:val="00333F86"/>
    <w:rsid w:val="00337169"/>
    <w:rsid w:val="003376E3"/>
    <w:rsid w:val="00337918"/>
    <w:rsid w:val="00337967"/>
    <w:rsid w:val="00341062"/>
    <w:rsid w:val="003415D7"/>
    <w:rsid w:val="00341B88"/>
    <w:rsid w:val="00341DB8"/>
    <w:rsid w:val="00342DE7"/>
    <w:rsid w:val="00343A09"/>
    <w:rsid w:val="00344193"/>
    <w:rsid w:val="003472F3"/>
    <w:rsid w:val="0034771C"/>
    <w:rsid w:val="00347AE8"/>
    <w:rsid w:val="00347BBE"/>
    <w:rsid w:val="00347BF6"/>
    <w:rsid w:val="0035087C"/>
    <w:rsid w:val="00350E24"/>
    <w:rsid w:val="003521E4"/>
    <w:rsid w:val="00356505"/>
    <w:rsid w:val="00356511"/>
    <w:rsid w:val="003568DC"/>
    <w:rsid w:val="003578B6"/>
    <w:rsid w:val="0035797C"/>
    <w:rsid w:val="00362308"/>
    <w:rsid w:val="00362338"/>
    <w:rsid w:val="00362395"/>
    <w:rsid w:val="00362BE3"/>
    <w:rsid w:val="00362F94"/>
    <w:rsid w:val="0036377F"/>
    <w:rsid w:val="00365882"/>
    <w:rsid w:val="00365A2C"/>
    <w:rsid w:val="00365B0F"/>
    <w:rsid w:val="003668AE"/>
    <w:rsid w:val="00367536"/>
    <w:rsid w:val="00367DAE"/>
    <w:rsid w:val="00370D73"/>
    <w:rsid w:val="00371318"/>
    <w:rsid w:val="00372116"/>
    <w:rsid w:val="003726B1"/>
    <w:rsid w:val="003755B5"/>
    <w:rsid w:val="003765EA"/>
    <w:rsid w:val="0038088B"/>
    <w:rsid w:val="00381A86"/>
    <w:rsid w:val="00382747"/>
    <w:rsid w:val="00382C7B"/>
    <w:rsid w:val="00384A6E"/>
    <w:rsid w:val="00385685"/>
    <w:rsid w:val="00387D5B"/>
    <w:rsid w:val="00390196"/>
    <w:rsid w:val="00391D4C"/>
    <w:rsid w:val="00393430"/>
    <w:rsid w:val="003939A2"/>
    <w:rsid w:val="00393C52"/>
    <w:rsid w:val="003941DD"/>
    <w:rsid w:val="0039434A"/>
    <w:rsid w:val="00395D8B"/>
    <w:rsid w:val="003962B9"/>
    <w:rsid w:val="003A02C4"/>
    <w:rsid w:val="003A048D"/>
    <w:rsid w:val="003A0779"/>
    <w:rsid w:val="003A18E0"/>
    <w:rsid w:val="003A29C7"/>
    <w:rsid w:val="003A48CB"/>
    <w:rsid w:val="003A54A1"/>
    <w:rsid w:val="003A5EE3"/>
    <w:rsid w:val="003A6340"/>
    <w:rsid w:val="003A69C3"/>
    <w:rsid w:val="003B077A"/>
    <w:rsid w:val="003B11F1"/>
    <w:rsid w:val="003B209D"/>
    <w:rsid w:val="003B27FC"/>
    <w:rsid w:val="003B2CFC"/>
    <w:rsid w:val="003B41A6"/>
    <w:rsid w:val="003B4AD9"/>
    <w:rsid w:val="003B58E1"/>
    <w:rsid w:val="003B5BD3"/>
    <w:rsid w:val="003B7B8C"/>
    <w:rsid w:val="003B7BFC"/>
    <w:rsid w:val="003C04B3"/>
    <w:rsid w:val="003C0645"/>
    <w:rsid w:val="003C0663"/>
    <w:rsid w:val="003C0C1B"/>
    <w:rsid w:val="003C1D1E"/>
    <w:rsid w:val="003C42F8"/>
    <w:rsid w:val="003C46F2"/>
    <w:rsid w:val="003C4EE1"/>
    <w:rsid w:val="003C5049"/>
    <w:rsid w:val="003C63C6"/>
    <w:rsid w:val="003C680C"/>
    <w:rsid w:val="003C744E"/>
    <w:rsid w:val="003D02C4"/>
    <w:rsid w:val="003D111C"/>
    <w:rsid w:val="003D2558"/>
    <w:rsid w:val="003D338D"/>
    <w:rsid w:val="003D4BC6"/>
    <w:rsid w:val="003D574A"/>
    <w:rsid w:val="003D6FF3"/>
    <w:rsid w:val="003D76FB"/>
    <w:rsid w:val="003D78A2"/>
    <w:rsid w:val="003D7D80"/>
    <w:rsid w:val="003D7EAD"/>
    <w:rsid w:val="003E1697"/>
    <w:rsid w:val="003E25E0"/>
    <w:rsid w:val="003E3C08"/>
    <w:rsid w:val="003E69A3"/>
    <w:rsid w:val="003F0A7D"/>
    <w:rsid w:val="003F1F17"/>
    <w:rsid w:val="003F207E"/>
    <w:rsid w:val="003F445D"/>
    <w:rsid w:val="003F4672"/>
    <w:rsid w:val="003F49F2"/>
    <w:rsid w:val="00401F37"/>
    <w:rsid w:val="00402A29"/>
    <w:rsid w:val="00403643"/>
    <w:rsid w:val="0040581E"/>
    <w:rsid w:val="00406943"/>
    <w:rsid w:val="0040739C"/>
    <w:rsid w:val="004105D8"/>
    <w:rsid w:val="004115D3"/>
    <w:rsid w:val="00411F04"/>
    <w:rsid w:val="004136FC"/>
    <w:rsid w:val="00413842"/>
    <w:rsid w:val="00416761"/>
    <w:rsid w:val="004169E6"/>
    <w:rsid w:val="00417084"/>
    <w:rsid w:val="00420351"/>
    <w:rsid w:val="00420A50"/>
    <w:rsid w:val="004214F1"/>
    <w:rsid w:val="00421505"/>
    <w:rsid w:val="004217CB"/>
    <w:rsid w:val="0042196E"/>
    <w:rsid w:val="004219E2"/>
    <w:rsid w:val="00421BE5"/>
    <w:rsid w:val="0042253E"/>
    <w:rsid w:val="00423038"/>
    <w:rsid w:val="004232AF"/>
    <w:rsid w:val="00424B62"/>
    <w:rsid w:val="004251E6"/>
    <w:rsid w:val="0042640F"/>
    <w:rsid w:val="00426F0A"/>
    <w:rsid w:val="00427E67"/>
    <w:rsid w:val="004317C8"/>
    <w:rsid w:val="00431C43"/>
    <w:rsid w:val="00431E6A"/>
    <w:rsid w:val="00432B5D"/>
    <w:rsid w:val="00433350"/>
    <w:rsid w:val="004334DF"/>
    <w:rsid w:val="0043372E"/>
    <w:rsid w:val="00434650"/>
    <w:rsid w:val="00434BCF"/>
    <w:rsid w:val="00435DA1"/>
    <w:rsid w:val="004362A7"/>
    <w:rsid w:val="00436472"/>
    <w:rsid w:val="00437BF2"/>
    <w:rsid w:val="00440027"/>
    <w:rsid w:val="00440705"/>
    <w:rsid w:val="004412DC"/>
    <w:rsid w:val="004413AF"/>
    <w:rsid w:val="004423B1"/>
    <w:rsid w:val="00442C25"/>
    <w:rsid w:val="004439A9"/>
    <w:rsid w:val="00443AEE"/>
    <w:rsid w:val="004446A5"/>
    <w:rsid w:val="00444D92"/>
    <w:rsid w:val="00444EAD"/>
    <w:rsid w:val="00445273"/>
    <w:rsid w:val="00445873"/>
    <w:rsid w:val="004458FD"/>
    <w:rsid w:val="0044595E"/>
    <w:rsid w:val="004465DD"/>
    <w:rsid w:val="00446B35"/>
    <w:rsid w:val="00447650"/>
    <w:rsid w:val="004512B1"/>
    <w:rsid w:val="004514EA"/>
    <w:rsid w:val="00451641"/>
    <w:rsid w:val="00451B5A"/>
    <w:rsid w:val="00451F67"/>
    <w:rsid w:val="00452551"/>
    <w:rsid w:val="00452619"/>
    <w:rsid w:val="004526DC"/>
    <w:rsid w:val="00452F8B"/>
    <w:rsid w:val="00454565"/>
    <w:rsid w:val="00454DD0"/>
    <w:rsid w:val="00456FD0"/>
    <w:rsid w:val="00457074"/>
    <w:rsid w:val="004576C3"/>
    <w:rsid w:val="00460BF6"/>
    <w:rsid w:val="00461C2B"/>
    <w:rsid w:val="00464960"/>
    <w:rsid w:val="0046551F"/>
    <w:rsid w:val="00465745"/>
    <w:rsid w:val="00466C8E"/>
    <w:rsid w:val="0046729D"/>
    <w:rsid w:val="00467A7F"/>
    <w:rsid w:val="00472CB9"/>
    <w:rsid w:val="00473C29"/>
    <w:rsid w:val="00474217"/>
    <w:rsid w:val="0047538F"/>
    <w:rsid w:val="0047541F"/>
    <w:rsid w:val="00475730"/>
    <w:rsid w:val="00475C36"/>
    <w:rsid w:val="00475D5D"/>
    <w:rsid w:val="00476DA3"/>
    <w:rsid w:val="00477AE8"/>
    <w:rsid w:val="00481430"/>
    <w:rsid w:val="004820B0"/>
    <w:rsid w:val="004824C4"/>
    <w:rsid w:val="00482A55"/>
    <w:rsid w:val="004832FD"/>
    <w:rsid w:val="00484452"/>
    <w:rsid w:val="00485090"/>
    <w:rsid w:val="00485309"/>
    <w:rsid w:val="00487527"/>
    <w:rsid w:val="00487E85"/>
    <w:rsid w:val="0049002A"/>
    <w:rsid w:val="00490609"/>
    <w:rsid w:val="004907A5"/>
    <w:rsid w:val="0049270B"/>
    <w:rsid w:val="004937D6"/>
    <w:rsid w:val="00493931"/>
    <w:rsid w:val="0049436B"/>
    <w:rsid w:val="004958CA"/>
    <w:rsid w:val="0049631B"/>
    <w:rsid w:val="00496A88"/>
    <w:rsid w:val="004975D7"/>
    <w:rsid w:val="004A2085"/>
    <w:rsid w:val="004A308B"/>
    <w:rsid w:val="004A42A9"/>
    <w:rsid w:val="004A5829"/>
    <w:rsid w:val="004A5BCC"/>
    <w:rsid w:val="004A5DC1"/>
    <w:rsid w:val="004A6569"/>
    <w:rsid w:val="004A6ECC"/>
    <w:rsid w:val="004A6F59"/>
    <w:rsid w:val="004B01DF"/>
    <w:rsid w:val="004B0684"/>
    <w:rsid w:val="004B0DE7"/>
    <w:rsid w:val="004B10B0"/>
    <w:rsid w:val="004B1E4C"/>
    <w:rsid w:val="004B29F7"/>
    <w:rsid w:val="004B5FC8"/>
    <w:rsid w:val="004B688A"/>
    <w:rsid w:val="004B69B4"/>
    <w:rsid w:val="004B7241"/>
    <w:rsid w:val="004B7983"/>
    <w:rsid w:val="004C1966"/>
    <w:rsid w:val="004C1D89"/>
    <w:rsid w:val="004C564E"/>
    <w:rsid w:val="004C5D23"/>
    <w:rsid w:val="004C5EA5"/>
    <w:rsid w:val="004D04FC"/>
    <w:rsid w:val="004D0D7E"/>
    <w:rsid w:val="004D19A6"/>
    <w:rsid w:val="004D1C06"/>
    <w:rsid w:val="004D284C"/>
    <w:rsid w:val="004D2C0E"/>
    <w:rsid w:val="004D2D1A"/>
    <w:rsid w:val="004D3153"/>
    <w:rsid w:val="004D32A7"/>
    <w:rsid w:val="004D36CB"/>
    <w:rsid w:val="004D3A9B"/>
    <w:rsid w:val="004D4119"/>
    <w:rsid w:val="004D65EA"/>
    <w:rsid w:val="004D7074"/>
    <w:rsid w:val="004D77B8"/>
    <w:rsid w:val="004E0D26"/>
    <w:rsid w:val="004E1101"/>
    <w:rsid w:val="004E155A"/>
    <w:rsid w:val="004E2883"/>
    <w:rsid w:val="004E334F"/>
    <w:rsid w:val="004E3694"/>
    <w:rsid w:val="004E554E"/>
    <w:rsid w:val="004E5CBF"/>
    <w:rsid w:val="004E62C0"/>
    <w:rsid w:val="004E6F1A"/>
    <w:rsid w:val="004F291F"/>
    <w:rsid w:val="004F50C2"/>
    <w:rsid w:val="004F5A2B"/>
    <w:rsid w:val="00500249"/>
    <w:rsid w:val="00500CBE"/>
    <w:rsid w:val="00501FE5"/>
    <w:rsid w:val="00502C2E"/>
    <w:rsid w:val="00504C71"/>
    <w:rsid w:val="005065CD"/>
    <w:rsid w:val="00506A12"/>
    <w:rsid w:val="00506A81"/>
    <w:rsid w:val="00506CF5"/>
    <w:rsid w:val="00507462"/>
    <w:rsid w:val="00510387"/>
    <w:rsid w:val="00510421"/>
    <w:rsid w:val="00510824"/>
    <w:rsid w:val="00510A05"/>
    <w:rsid w:val="00512573"/>
    <w:rsid w:val="00512ABA"/>
    <w:rsid w:val="00512F00"/>
    <w:rsid w:val="00516F59"/>
    <w:rsid w:val="00517577"/>
    <w:rsid w:val="0051778A"/>
    <w:rsid w:val="00520238"/>
    <w:rsid w:val="00520A25"/>
    <w:rsid w:val="00521B33"/>
    <w:rsid w:val="00522BE8"/>
    <w:rsid w:val="00524687"/>
    <w:rsid w:val="005253EB"/>
    <w:rsid w:val="005255E0"/>
    <w:rsid w:val="00526F0A"/>
    <w:rsid w:val="00527AF8"/>
    <w:rsid w:val="00530814"/>
    <w:rsid w:val="005314F6"/>
    <w:rsid w:val="005343DA"/>
    <w:rsid w:val="0053474A"/>
    <w:rsid w:val="00535A1E"/>
    <w:rsid w:val="00537D41"/>
    <w:rsid w:val="005400CD"/>
    <w:rsid w:val="005405CB"/>
    <w:rsid w:val="00540AB5"/>
    <w:rsid w:val="00543B8D"/>
    <w:rsid w:val="00543FDB"/>
    <w:rsid w:val="00544D68"/>
    <w:rsid w:val="00545757"/>
    <w:rsid w:val="0055035F"/>
    <w:rsid w:val="00550B8E"/>
    <w:rsid w:val="00550BE2"/>
    <w:rsid w:val="00551C15"/>
    <w:rsid w:val="00552452"/>
    <w:rsid w:val="00554094"/>
    <w:rsid w:val="00554B6A"/>
    <w:rsid w:val="0055532B"/>
    <w:rsid w:val="00555EB0"/>
    <w:rsid w:val="00556852"/>
    <w:rsid w:val="005572E3"/>
    <w:rsid w:val="005574EA"/>
    <w:rsid w:val="00560C0F"/>
    <w:rsid w:val="00561018"/>
    <w:rsid w:val="005617E9"/>
    <w:rsid w:val="00562F2C"/>
    <w:rsid w:val="00563401"/>
    <w:rsid w:val="00564895"/>
    <w:rsid w:val="00565252"/>
    <w:rsid w:val="00565EED"/>
    <w:rsid w:val="00567026"/>
    <w:rsid w:val="00567509"/>
    <w:rsid w:val="00570415"/>
    <w:rsid w:val="00570A31"/>
    <w:rsid w:val="005713DE"/>
    <w:rsid w:val="005715C3"/>
    <w:rsid w:val="00571E15"/>
    <w:rsid w:val="00573553"/>
    <w:rsid w:val="005735D6"/>
    <w:rsid w:val="0057384C"/>
    <w:rsid w:val="00573B3D"/>
    <w:rsid w:val="00573C50"/>
    <w:rsid w:val="00574352"/>
    <w:rsid w:val="005749C8"/>
    <w:rsid w:val="00574B71"/>
    <w:rsid w:val="00577963"/>
    <w:rsid w:val="00577D72"/>
    <w:rsid w:val="005808E8"/>
    <w:rsid w:val="0058157A"/>
    <w:rsid w:val="00581CE7"/>
    <w:rsid w:val="00582490"/>
    <w:rsid w:val="00583DC8"/>
    <w:rsid w:val="00583F9A"/>
    <w:rsid w:val="0058444A"/>
    <w:rsid w:val="00584B80"/>
    <w:rsid w:val="00584D89"/>
    <w:rsid w:val="00585DBE"/>
    <w:rsid w:val="00586218"/>
    <w:rsid w:val="005865E1"/>
    <w:rsid w:val="00587286"/>
    <w:rsid w:val="0058769A"/>
    <w:rsid w:val="005878E9"/>
    <w:rsid w:val="00590412"/>
    <w:rsid w:val="005914B2"/>
    <w:rsid w:val="00591E38"/>
    <w:rsid w:val="00591F5B"/>
    <w:rsid w:val="005920AD"/>
    <w:rsid w:val="00593E1C"/>
    <w:rsid w:val="00594629"/>
    <w:rsid w:val="00594B08"/>
    <w:rsid w:val="00594DC2"/>
    <w:rsid w:val="00596E6E"/>
    <w:rsid w:val="00597CDC"/>
    <w:rsid w:val="005A0A60"/>
    <w:rsid w:val="005A0A86"/>
    <w:rsid w:val="005A228C"/>
    <w:rsid w:val="005A2961"/>
    <w:rsid w:val="005A410B"/>
    <w:rsid w:val="005A4974"/>
    <w:rsid w:val="005A5778"/>
    <w:rsid w:val="005A62B9"/>
    <w:rsid w:val="005A6479"/>
    <w:rsid w:val="005A6859"/>
    <w:rsid w:val="005A7507"/>
    <w:rsid w:val="005A756C"/>
    <w:rsid w:val="005A78BB"/>
    <w:rsid w:val="005B0348"/>
    <w:rsid w:val="005B090B"/>
    <w:rsid w:val="005B0F37"/>
    <w:rsid w:val="005B12FD"/>
    <w:rsid w:val="005B14AA"/>
    <w:rsid w:val="005B2A5B"/>
    <w:rsid w:val="005B3784"/>
    <w:rsid w:val="005B443E"/>
    <w:rsid w:val="005B453E"/>
    <w:rsid w:val="005B59BE"/>
    <w:rsid w:val="005B6CA0"/>
    <w:rsid w:val="005B79B3"/>
    <w:rsid w:val="005C076C"/>
    <w:rsid w:val="005C15A6"/>
    <w:rsid w:val="005C15E7"/>
    <w:rsid w:val="005C2A4C"/>
    <w:rsid w:val="005C439E"/>
    <w:rsid w:val="005C4CE5"/>
    <w:rsid w:val="005D005F"/>
    <w:rsid w:val="005D022E"/>
    <w:rsid w:val="005D0471"/>
    <w:rsid w:val="005D09B9"/>
    <w:rsid w:val="005D10EE"/>
    <w:rsid w:val="005D2C47"/>
    <w:rsid w:val="005D4558"/>
    <w:rsid w:val="005D6227"/>
    <w:rsid w:val="005D638D"/>
    <w:rsid w:val="005D74FE"/>
    <w:rsid w:val="005E1B86"/>
    <w:rsid w:val="005E1FF8"/>
    <w:rsid w:val="005E34EF"/>
    <w:rsid w:val="005E66A9"/>
    <w:rsid w:val="005F095C"/>
    <w:rsid w:val="005F0F47"/>
    <w:rsid w:val="005F10CF"/>
    <w:rsid w:val="005F1615"/>
    <w:rsid w:val="005F5233"/>
    <w:rsid w:val="005F55FA"/>
    <w:rsid w:val="005F5A87"/>
    <w:rsid w:val="005F5C01"/>
    <w:rsid w:val="005F5ECE"/>
    <w:rsid w:val="005F67FA"/>
    <w:rsid w:val="005F6F02"/>
    <w:rsid w:val="005F7189"/>
    <w:rsid w:val="005F72AD"/>
    <w:rsid w:val="005F757E"/>
    <w:rsid w:val="005F7622"/>
    <w:rsid w:val="00600064"/>
    <w:rsid w:val="00600523"/>
    <w:rsid w:val="00600C38"/>
    <w:rsid w:val="0060130C"/>
    <w:rsid w:val="00601A20"/>
    <w:rsid w:val="00601A5B"/>
    <w:rsid w:val="00602CCC"/>
    <w:rsid w:val="00603C10"/>
    <w:rsid w:val="00603F9E"/>
    <w:rsid w:val="006041FD"/>
    <w:rsid w:val="00605283"/>
    <w:rsid w:val="00611950"/>
    <w:rsid w:val="00611CB8"/>
    <w:rsid w:val="00613A2E"/>
    <w:rsid w:val="00614828"/>
    <w:rsid w:val="00614DB9"/>
    <w:rsid w:val="006171D5"/>
    <w:rsid w:val="006200DF"/>
    <w:rsid w:val="00620C4C"/>
    <w:rsid w:val="00620F1F"/>
    <w:rsid w:val="00622C27"/>
    <w:rsid w:val="00625362"/>
    <w:rsid w:val="00625E1C"/>
    <w:rsid w:val="0062608F"/>
    <w:rsid w:val="006275A3"/>
    <w:rsid w:val="0063050D"/>
    <w:rsid w:val="006309B2"/>
    <w:rsid w:val="0063100C"/>
    <w:rsid w:val="00631424"/>
    <w:rsid w:val="00631791"/>
    <w:rsid w:val="00631BEB"/>
    <w:rsid w:val="00634F13"/>
    <w:rsid w:val="006356D1"/>
    <w:rsid w:val="006357FD"/>
    <w:rsid w:val="00635EBD"/>
    <w:rsid w:val="006366EF"/>
    <w:rsid w:val="006379D4"/>
    <w:rsid w:val="0064004B"/>
    <w:rsid w:val="006406F3"/>
    <w:rsid w:val="006408CC"/>
    <w:rsid w:val="0064177E"/>
    <w:rsid w:val="00641A08"/>
    <w:rsid w:val="006420E2"/>
    <w:rsid w:val="00642D34"/>
    <w:rsid w:val="00642FF0"/>
    <w:rsid w:val="00646B54"/>
    <w:rsid w:val="00650590"/>
    <w:rsid w:val="00650DC7"/>
    <w:rsid w:val="00651147"/>
    <w:rsid w:val="00652C4A"/>
    <w:rsid w:val="0065377A"/>
    <w:rsid w:val="00653B67"/>
    <w:rsid w:val="00654C8C"/>
    <w:rsid w:val="00654D1E"/>
    <w:rsid w:val="006566CE"/>
    <w:rsid w:val="00662AC6"/>
    <w:rsid w:val="00663FFC"/>
    <w:rsid w:val="006642DF"/>
    <w:rsid w:val="00664529"/>
    <w:rsid w:val="00664725"/>
    <w:rsid w:val="00665CD6"/>
    <w:rsid w:val="0066651A"/>
    <w:rsid w:val="0066743D"/>
    <w:rsid w:val="00667C86"/>
    <w:rsid w:val="006707FC"/>
    <w:rsid w:val="006728E5"/>
    <w:rsid w:val="00672FCB"/>
    <w:rsid w:val="0067581D"/>
    <w:rsid w:val="006767EB"/>
    <w:rsid w:val="00676E71"/>
    <w:rsid w:val="00677E45"/>
    <w:rsid w:val="00680607"/>
    <w:rsid w:val="006807CE"/>
    <w:rsid w:val="00680E96"/>
    <w:rsid w:val="00680EA2"/>
    <w:rsid w:val="006810FC"/>
    <w:rsid w:val="006816F7"/>
    <w:rsid w:val="006831F1"/>
    <w:rsid w:val="00683BD2"/>
    <w:rsid w:val="00684F7F"/>
    <w:rsid w:val="006852D6"/>
    <w:rsid w:val="0068537F"/>
    <w:rsid w:val="006856AE"/>
    <w:rsid w:val="0068694D"/>
    <w:rsid w:val="0068797B"/>
    <w:rsid w:val="00690669"/>
    <w:rsid w:val="0069092E"/>
    <w:rsid w:val="0069099C"/>
    <w:rsid w:val="0069208B"/>
    <w:rsid w:val="00693673"/>
    <w:rsid w:val="00693CE1"/>
    <w:rsid w:val="00693E4D"/>
    <w:rsid w:val="00695D22"/>
    <w:rsid w:val="00696342"/>
    <w:rsid w:val="00696B11"/>
    <w:rsid w:val="00696D30"/>
    <w:rsid w:val="00697103"/>
    <w:rsid w:val="00697594"/>
    <w:rsid w:val="006A159A"/>
    <w:rsid w:val="006A2578"/>
    <w:rsid w:val="006A3148"/>
    <w:rsid w:val="006A34DD"/>
    <w:rsid w:val="006A3D31"/>
    <w:rsid w:val="006A5264"/>
    <w:rsid w:val="006A6F0D"/>
    <w:rsid w:val="006A76F2"/>
    <w:rsid w:val="006B0AE6"/>
    <w:rsid w:val="006B0FCF"/>
    <w:rsid w:val="006B1E83"/>
    <w:rsid w:val="006B211D"/>
    <w:rsid w:val="006B2637"/>
    <w:rsid w:val="006B352C"/>
    <w:rsid w:val="006B711F"/>
    <w:rsid w:val="006B78BE"/>
    <w:rsid w:val="006B7F7B"/>
    <w:rsid w:val="006C157D"/>
    <w:rsid w:val="006C394E"/>
    <w:rsid w:val="006C3CCA"/>
    <w:rsid w:val="006C42C2"/>
    <w:rsid w:val="006C485F"/>
    <w:rsid w:val="006C521A"/>
    <w:rsid w:val="006C52B2"/>
    <w:rsid w:val="006C69DA"/>
    <w:rsid w:val="006D0502"/>
    <w:rsid w:val="006D0B99"/>
    <w:rsid w:val="006D1C59"/>
    <w:rsid w:val="006D24AB"/>
    <w:rsid w:val="006D2ABC"/>
    <w:rsid w:val="006D3596"/>
    <w:rsid w:val="006D36CE"/>
    <w:rsid w:val="006D3728"/>
    <w:rsid w:val="006D3D47"/>
    <w:rsid w:val="006D6584"/>
    <w:rsid w:val="006D6E89"/>
    <w:rsid w:val="006E0AD0"/>
    <w:rsid w:val="006E1753"/>
    <w:rsid w:val="006E1EE4"/>
    <w:rsid w:val="006E2E7E"/>
    <w:rsid w:val="006E4133"/>
    <w:rsid w:val="006E4B15"/>
    <w:rsid w:val="006E55A2"/>
    <w:rsid w:val="006E5836"/>
    <w:rsid w:val="006E6C33"/>
    <w:rsid w:val="006E6F8F"/>
    <w:rsid w:val="006E752D"/>
    <w:rsid w:val="006F0C57"/>
    <w:rsid w:val="006F153B"/>
    <w:rsid w:val="006F511B"/>
    <w:rsid w:val="006F5DC1"/>
    <w:rsid w:val="006F65A8"/>
    <w:rsid w:val="006F6F14"/>
    <w:rsid w:val="00701476"/>
    <w:rsid w:val="00701521"/>
    <w:rsid w:val="00701D55"/>
    <w:rsid w:val="00702071"/>
    <w:rsid w:val="0070266C"/>
    <w:rsid w:val="00703A33"/>
    <w:rsid w:val="007048DB"/>
    <w:rsid w:val="007051DE"/>
    <w:rsid w:val="00707596"/>
    <w:rsid w:val="0071041F"/>
    <w:rsid w:val="00712A49"/>
    <w:rsid w:val="0071341D"/>
    <w:rsid w:val="00713A21"/>
    <w:rsid w:val="0071450D"/>
    <w:rsid w:val="007168C3"/>
    <w:rsid w:val="007170F2"/>
    <w:rsid w:val="0072020A"/>
    <w:rsid w:val="00720C15"/>
    <w:rsid w:val="00722329"/>
    <w:rsid w:val="00722816"/>
    <w:rsid w:val="00722F76"/>
    <w:rsid w:val="00723D22"/>
    <w:rsid w:val="00724084"/>
    <w:rsid w:val="00724501"/>
    <w:rsid w:val="0072480B"/>
    <w:rsid w:val="0072491E"/>
    <w:rsid w:val="00724D82"/>
    <w:rsid w:val="00725997"/>
    <w:rsid w:val="00727918"/>
    <w:rsid w:val="00730171"/>
    <w:rsid w:val="00731670"/>
    <w:rsid w:val="00732FCC"/>
    <w:rsid w:val="0073493E"/>
    <w:rsid w:val="00735C05"/>
    <w:rsid w:val="00736A0E"/>
    <w:rsid w:val="00740A29"/>
    <w:rsid w:val="00741CF8"/>
    <w:rsid w:val="00742707"/>
    <w:rsid w:val="00742DB1"/>
    <w:rsid w:val="00745D42"/>
    <w:rsid w:val="007466B1"/>
    <w:rsid w:val="007478CA"/>
    <w:rsid w:val="00750160"/>
    <w:rsid w:val="007508C4"/>
    <w:rsid w:val="00750BC4"/>
    <w:rsid w:val="00751BFB"/>
    <w:rsid w:val="007527CD"/>
    <w:rsid w:val="00752E1B"/>
    <w:rsid w:val="00753A36"/>
    <w:rsid w:val="00753BAB"/>
    <w:rsid w:val="00754855"/>
    <w:rsid w:val="00754953"/>
    <w:rsid w:val="0075528B"/>
    <w:rsid w:val="0075616B"/>
    <w:rsid w:val="00756BC5"/>
    <w:rsid w:val="00760141"/>
    <w:rsid w:val="00762880"/>
    <w:rsid w:val="00762F3C"/>
    <w:rsid w:val="007650E9"/>
    <w:rsid w:val="007657AC"/>
    <w:rsid w:val="0076613F"/>
    <w:rsid w:val="007666A7"/>
    <w:rsid w:val="007671CC"/>
    <w:rsid w:val="00770CC1"/>
    <w:rsid w:val="007712FE"/>
    <w:rsid w:val="00772220"/>
    <w:rsid w:val="00774806"/>
    <w:rsid w:val="00774FD1"/>
    <w:rsid w:val="007756BA"/>
    <w:rsid w:val="00775DA3"/>
    <w:rsid w:val="0077673B"/>
    <w:rsid w:val="00776FBB"/>
    <w:rsid w:val="00777244"/>
    <w:rsid w:val="00777587"/>
    <w:rsid w:val="007802AD"/>
    <w:rsid w:val="00780EBC"/>
    <w:rsid w:val="00781B59"/>
    <w:rsid w:val="00781D22"/>
    <w:rsid w:val="00782881"/>
    <w:rsid w:val="007849AC"/>
    <w:rsid w:val="00785665"/>
    <w:rsid w:val="00785A19"/>
    <w:rsid w:val="00785BA9"/>
    <w:rsid w:val="00785CBD"/>
    <w:rsid w:val="007914BE"/>
    <w:rsid w:val="00791619"/>
    <w:rsid w:val="00791A9D"/>
    <w:rsid w:val="00792687"/>
    <w:rsid w:val="0079371B"/>
    <w:rsid w:val="00793FDA"/>
    <w:rsid w:val="00794628"/>
    <w:rsid w:val="00794AED"/>
    <w:rsid w:val="00795E5C"/>
    <w:rsid w:val="00795EF6"/>
    <w:rsid w:val="00797A7F"/>
    <w:rsid w:val="00797A90"/>
    <w:rsid w:val="007A0833"/>
    <w:rsid w:val="007A10EE"/>
    <w:rsid w:val="007A1639"/>
    <w:rsid w:val="007A28A4"/>
    <w:rsid w:val="007A3066"/>
    <w:rsid w:val="007A33DA"/>
    <w:rsid w:val="007A3686"/>
    <w:rsid w:val="007A3FDA"/>
    <w:rsid w:val="007A4AA7"/>
    <w:rsid w:val="007A68E7"/>
    <w:rsid w:val="007A7B6A"/>
    <w:rsid w:val="007B0F3B"/>
    <w:rsid w:val="007B1863"/>
    <w:rsid w:val="007B23BC"/>
    <w:rsid w:val="007B39F7"/>
    <w:rsid w:val="007B3A9F"/>
    <w:rsid w:val="007B3F67"/>
    <w:rsid w:val="007B45F0"/>
    <w:rsid w:val="007B46F6"/>
    <w:rsid w:val="007B5573"/>
    <w:rsid w:val="007B7477"/>
    <w:rsid w:val="007B791D"/>
    <w:rsid w:val="007B7D03"/>
    <w:rsid w:val="007C182B"/>
    <w:rsid w:val="007C37A0"/>
    <w:rsid w:val="007C3B41"/>
    <w:rsid w:val="007C3D50"/>
    <w:rsid w:val="007C436B"/>
    <w:rsid w:val="007C4692"/>
    <w:rsid w:val="007C4D8B"/>
    <w:rsid w:val="007C5610"/>
    <w:rsid w:val="007C5768"/>
    <w:rsid w:val="007C6749"/>
    <w:rsid w:val="007C6819"/>
    <w:rsid w:val="007C6CA6"/>
    <w:rsid w:val="007D1018"/>
    <w:rsid w:val="007D18EB"/>
    <w:rsid w:val="007D39D0"/>
    <w:rsid w:val="007D3DBB"/>
    <w:rsid w:val="007D58D1"/>
    <w:rsid w:val="007D68C3"/>
    <w:rsid w:val="007D6D82"/>
    <w:rsid w:val="007E118F"/>
    <w:rsid w:val="007E1442"/>
    <w:rsid w:val="007E2ED5"/>
    <w:rsid w:val="007E5097"/>
    <w:rsid w:val="007E57AC"/>
    <w:rsid w:val="007E57DC"/>
    <w:rsid w:val="007E5E5E"/>
    <w:rsid w:val="007E5F80"/>
    <w:rsid w:val="007E61C7"/>
    <w:rsid w:val="007E6CE5"/>
    <w:rsid w:val="007E7150"/>
    <w:rsid w:val="007E7528"/>
    <w:rsid w:val="007F01BD"/>
    <w:rsid w:val="007F0769"/>
    <w:rsid w:val="007F0F80"/>
    <w:rsid w:val="007F1503"/>
    <w:rsid w:val="007F1C96"/>
    <w:rsid w:val="007F468E"/>
    <w:rsid w:val="007F5589"/>
    <w:rsid w:val="007F5781"/>
    <w:rsid w:val="0080032D"/>
    <w:rsid w:val="00801404"/>
    <w:rsid w:val="00802040"/>
    <w:rsid w:val="00802299"/>
    <w:rsid w:val="00805BE4"/>
    <w:rsid w:val="00805D34"/>
    <w:rsid w:val="00806951"/>
    <w:rsid w:val="00810041"/>
    <w:rsid w:val="008104F0"/>
    <w:rsid w:val="008111BC"/>
    <w:rsid w:val="0081200D"/>
    <w:rsid w:val="00813A47"/>
    <w:rsid w:val="0081433C"/>
    <w:rsid w:val="00814359"/>
    <w:rsid w:val="00815D11"/>
    <w:rsid w:val="0081780B"/>
    <w:rsid w:val="00821453"/>
    <w:rsid w:val="008218F2"/>
    <w:rsid w:val="0082190E"/>
    <w:rsid w:val="00821D37"/>
    <w:rsid w:val="00824B50"/>
    <w:rsid w:val="00824DDC"/>
    <w:rsid w:val="0082624D"/>
    <w:rsid w:val="00826617"/>
    <w:rsid w:val="0082671A"/>
    <w:rsid w:val="008276F3"/>
    <w:rsid w:val="0083069D"/>
    <w:rsid w:val="0083155D"/>
    <w:rsid w:val="00831FBE"/>
    <w:rsid w:val="00832CC8"/>
    <w:rsid w:val="00833E22"/>
    <w:rsid w:val="0083557A"/>
    <w:rsid w:val="008361B8"/>
    <w:rsid w:val="00836384"/>
    <w:rsid w:val="00840154"/>
    <w:rsid w:val="00840354"/>
    <w:rsid w:val="008407D3"/>
    <w:rsid w:val="00841271"/>
    <w:rsid w:val="00841C5D"/>
    <w:rsid w:val="00843FC8"/>
    <w:rsid w:val="008443E8"/>
    <w:rsid w:val="00844E5B"/>
    <w:rsid w:val="00846E7C"/>
    <w:rsid w:val="00847A51"/>
    <w:rsid w:val="00847CC9"/>
    <w:rsid w:val="008516E6"/>
    <w:rsid w:val="0085204F"/>
    <w:rsid w:val="00852E13"/>
    <w:rsid w:val="00852FCD"/>
    <w:rsid w:val="00854014"/>
    <w:rsid w:val="00854053"/>
    <w:rsid w:val="00854EFD"/>
    <w:rsid w:val="0085559A"/>
    <w:rsid w:val="00855C81"/>
    <w:rsid w:val="00855CF2"/>
    <w:rsid w:val="00855D45"/>
    <w:rsid w:val="00855DEE"/>
    <w:rsid w:val="00856EEA"/>
    <w:rsid w:val="00860771"/>
    <w:rsid w:val="0086104B"/>
    <w:rsid w:val="00861805"/>
    <w:rsid w:val="00861D40"/>
    <w:rsid w:val="00862619"/>
    <w:rsid w:val="00862C51"/>
    <w:rsid w:val="00870F35"/>
    <w:rsid w:val="008719FD"/>
    <w:rsid w:val="00871AF6"/>
    <w:rsid w:val="0087349E"/>
    <w:rsid w:val="00873A4D"/>
    <w:rsid w:val="00874432"/>
    <w:rsid w:val="00874963"/>
    <w:rsid w:val="00874BCF"/>
    <w:rsid w:val="008753E4"/>
    <w:rsid w:val="008773CC"/>
    <w:rsid w:val="00877823"/>
    <w:rsid w:val="00880095"/>
    <w:rsid w:val="008804EC"/>
    <w:rsid w:val="00881723"/>
    <w:rsid w:val="008824F8"/>
    <w:rsid w:val="008843DB"/>
    <w:rsid w:val="00885949"/>
    <w:rsid w:val="008863C1"/>
    <w:rsid w:val="00887524"/>
    <w:rsid w:val="00890A37"/>
    <w:rsid w:val="00890DC7"/>
    <w:rsid w:val="00892C8B"/>
    <w:rsid w:val="00892F7D"/>
    <w:rsid w:val="00894B7C"/>
    <w:rsid w:val="00896691"/>
    <w:rsid w:val="00896888"/>
    <w:rsid w:val="008969A4"/>
    <w:rsid w:val="00897444"/>
    <w:rsid w:val="008A000E"/>
    <w:rsid w:val="008A0C1C"/>
    <w:rsid w:val="008A2933"/>
    <w:rsid w:val="008A2A7D"/>
    <w:rsid w:val="008A3167"/>
    <w:rsid w:val="008A4764"/>
    <w:rsid w:val="008A4B11"/>
    <w:rsid w:val="008A5162"/>
    <w:rsid w:val="008A5484"/>
    <w:rsid w:val="008A57B8"/>
    <w:rsid w:val="008A5A22"/>
    <w:rsid w:val="008A5BF1"/>
    <w:rsid w:val="008A7258"/>
    <w:rsid w:val="008A7980"/>
    <w:rsid w:val="008A7A56"/>
    <w:rsid w:val="008A7C13"/>
    <w:rsid w:val="008B0248"/>
    <w:rsid w:val="008B1109"/>
    <w:rsid w:val="008B13DE"/>
    <w:rsid w:val="008B1557"/>
    <w:rsid w:val="008B1B89"/>
    <w:rsid w:val="008B1C1C"/>
    <w:rsid w:val="008B2E58"/>
    <w:rsid w:val="008B33D6"/>
    <w:rsid w:val="008B3800"/>
    <w:rsid w:val="008B3C09"/>
    <w:rsid w:val="008B3D46"/>
    <w:rsid w:val="008B4CE2"/>
    <w:rsid w:val="008B6288"/>
    <w:rsid w:val="008C0BBE"/>
    <w:rsid w:val="008C0E71"/>
    <w:rsid w:val="008C1276"/>
    <w:rsid w:val="008C128D"/>
    <w:rsid w:val="008C12F2"/>
    <w:rsid w:val="008C1444"/>
    <w:rsid w:val="008C17DC"/>
    <w:rsid w:val="008C186E"/>
    <w:rsid w:val="008C254B"/>
    <w:rsid w:val="008C34EA"/>
    <w:rsid w:val="008C56DF"/>
    <w:rsid w:val="008C6040"/>
    <w:rsid w:val="008C641F"/>
    <w:rsid w:val="008C6852"/>
    <w:rsid w:val="008C6B58"/>
    <w:rsid w:val="008D052D"/>
    <w:rsid w:val="008D0BF0"/>
    <w:rsid w:val="008D0F57"/>
    <w:rsid w:val="008D1A0A"/>
    <w:rsid w:val="008D1CE4"/>
    <w:rsid w:val="008D1CEC"/>
    <w:rsid w:val="008D1D25"/>
    <w:rsid w:val="008D1DFF"/>
    <w:rsid w:val="008D39DF"/>
    <w:rsid w:val="008D5391"/>
    <w:rsid w:val="008D5EB2"/>
    <w:rsid w:val="008D6614"/>
    <w:rsid w:val="008D74E1"/>
    <w:rsid w:val="008E04C4"/>
    <w:rsid w:val="008E0D49"/>
    <w:rsid w:val="008E14AF"/>
    <w:rsid w:val="008E205A"/>
    <w:rsid w:val="008E209F"/>
    <w:rsid w:val="008E21A7"/>
    <w:rsid w:val="008E23EF"/>
    <w:rsid w:val="008E3032"/>
    <w:rsid w:val="008E33A2"/>
    <w:rsid w:val="008E3997"/>
    <w:rsid w:val="008E44B2"/>
    <w:rsid w:val="008E48F7"/>
    <w:rsid w:val="008E4F92"/>
    <w:rsid w:val="008E5F9A"/>
    <w:rsid w:val="008E623A"/>
    <w:rsid w:val="008E6A81"/>
    <w:rsid w:val="008E6C65"/>
    <w:rsid w:val="008E725D"/>
    <w:rsid w:val="008E7B9C"/>
    <w:rsid w:val="008E7C68"/>
    <w:rsid w:val="008E7DF8"/>
    <w:rsid w:val="008F0B05"/>
    <w:rsid w:val="008F0B64"/>
    <w:rsid w:val="008F264E"/>
    <w:rsid w:val="008F2664"/>
    <w:rsid w:val="008F2C2A"/>
    <w:rsid w:val="008F3492"/>
    <w:rsid w:val="008F370D"/>
    <w:rsid w:val="008F3E82"/>
    <w:rsid w:val="008F4CB9"/>
    <w:rsid w:val="008F55FE"/>
    <w:rsid w:val="008F5CE6"/>
    <w:rsid w:val="008F615C"/>
    <w:rsid w:val="008F701A"/>
    <w:rsid w:val="00900A75"/>
    <w:rsid w:val="00900E08"/>
    <w:rsid w:val="00900EB7"/>
    <w:rsid w:val="00901CB0"/>
    <w:rsid w:val="0090255C"/>
    <w:rsid w:val="009040BF"/>
    <w:rsid w:val="009045CC"/>
    <w:rsid w:val="00904C2D"/>
    <w:rsid w:val="00907033"/>
    <w:rsid w:val="009070DB"/>
    <w:rsid w:val="00907217"/>
    <w:rsid w:val="00907D73"/>
    <w:rsid w:val="009109DD"/>
    <w:rsid w:val="009117F1"/>
    <w:rsid w:val="00912A10"/>
    <w:rsid w:val="00913786"/>
    <w:rsid w:val="00914169"/>
    <w:rsid w:val="009148C7"/>
    <w:rsid w:val="00916345"/>
    <w:rsid w:val="0091686F"/>
    <w:rsid w:val="009172CE"/>
    <w:rsid w:val="009203D5"/>
    <w:rsid w:val="009207FA"/>
    <w:rsid w:val="00923CD4"/>
    <w:rsid w:val="00923DE0"/>
    <w:rsid w:val="00924F38"/>
    <w:rsid w:val="00925B90"/>
    <w:rsid w:val="00925E41"/>
    <w:rsid w:val="00927069"/>
    <w:rsid w:val="009271E8"/>
    <w:rsid w:val="009302D0"/>
    <w:rsid w:val="00930FBA"/>
    <w:rsid w:val="009313B7"/>
    <w:rsid w:val="00931566"/>
    <w:rsid w:val="00931C7F"/>
    <w:rsid w:val="009348AA"/>
    <w:rsid w:val="00935B1E"/>
    <w:rsid w:val="00935EBC"/>
    <w:rsid w:val="009363DA"/>
    <w:rsid w:val="00936886"/>
    <w:rsid w:val="00937926"/>
    <w:rsid w:val="009400FE"/>
    <w:rsid w:val="0094407E"/>
    <w:rsid w:val="00944E10"/>
    <w:rsid w:val="0094541E"/>
    <w:rsid w:val="0094581D"/>
    <w:rsid w:val="00945A2C"/>
    <w:rsid w:val="00945B12"/>
    <w:rsid w:val="00945B54"/>
    <w:rsid w:val="00946156"/>
    <w:rsid w:val="00946FFC"/>
    <w:rsid w:val="00947636"/>
    <w:rsid w:val="00950256"/>
    <w:rsid w:val="009509D2"/>
    <w:rsid w:val="009529CD"/>
    <w:rsid w:val="009531D3"/>
    <w:rsid w:val="009536AD"/>
    <w:rsid w:val="0095371D"/>
    <w:rsid w:val="00954259"/>
    <w:rsid w:val="00956991"/>
    <w:rsid w:val="00957780"/>
    <w:rsid w:val="0095787E"/>
    <w:rsid w:val="00957D7B"/>
    <w:rsid w:val="00962C96"/>
    <w:rsid w:val="009633D8"/>
    <w:rsid w:val="009634DC"/>
    <w:rsid w:val="00963B4C"/>
    <w:rsid w:val="009643C0"/>
    <w:rsid w:val="009644D8"/>
    <w:rsid w:val="00966BC4"/>
    <w:rsid w:val="00966D01"/>
    <w:rsid w:val="00967E11"/>
    <w:rsid w:val="009707A7"/>
    <w:rsid w:val="00970896"/>
    <w:rsid w:val="00971B4C"/>
    <w:rsid w:val="009727B2"/>
    <w:rsid w:val="009732F1"/>
    <w:rsid w:val="0097477E"/>
    <w:rsid w:val="009757B0"/>
    <w:rsid w:val="00975D54"/>
    <w:rsid w:val="00976171"/>
    <w:rsid w:val="00976A30"/>
    <w:rsid w:val="00976A98"/>
    <w:rsid w:val="00977C2B"/>
    <w:rsid w:val="0098191A"/>
    <w:rsid w:val="00982930"/>
    <w:rsid w:val="009834EF"/>
    <w:rsid w:val="0098364C"/>
    <w:rsid w:val="00983F81"/>
    <w:rsid w:val="00984AAC"/>
    <w:rsid w:val="009852D2"/>
    <w:rsid w:val="00985B87"/>
    <w:rsid w:val="00986497"/>
    <w:rsid w:val="00987366"/>
    <w:rsid w:val="00990F73"/>
    <w:rsid w:val="009913A8"/>
    <w:rsid w:val="00991AEB"/>
    <w:rsid w:val="009960C3"/>
    <w:rsid w:val="0099620A"/>
    <w:rsid w:val="00996A0F"/>
    <w:rsid w:val="00997B2A"/>
    <w:rsid w:val="009A0EDE"/>
    <w:rsid w:val="009A16CB"/>
    <w:rsid w:val="009A1FA4"/>
    <w:rsid w:val="009A295A"/>
    <w:rsid w:val="009A2BAB"/>
    <w:rsid w:val="009A2FFC"/>
    <w:rsid w:val="009A3DD9"/>
    <w:rsid w:val="009A42C6"/>
    <w:rsid w:val="009A45FC"/>
    <w:rsid w:val="009A7F65"/>
    <w:rsid w:val="009B0188"/>
    <w:rsid w:val="009B08AB"/>
    <w:rsid w:val="009B2715"/>
    <w:rsid w:val="009B4ED4"/>
    <w:rsid w:val="009B5295"/>
    <w:rsid w:val="009B535D"/>
    <w:rsid w:val="009B5D26"/>
    <w:rsid w:val="009B67E0"/>
    <w:rsid w:val="009B7C90"/>
    <w:rsid w:val="009B7E88"/>
    <w:rsid w:val="009C004C"/>
    <w:rsid w:val="009C0521"/>
    <w:rsid w:val="009C0B24"/>
    <w:rsid w:val="009C0BD7"/>
    <w:rsid w:val="009C1301"/>
    <w:rsid w:val="009C1DD2"/>
    <w:rsid w:val="009C23E2"/>
    <w:rsid w:val="009C3962"/>
    <w:rsid w:val="009C5150"/>
    <w:rsid w:val="009C5F4B"/>
    <w:rsid w:val="009C6A7E"/>
    <w:rsid w:val="009C76CB"/>
    <w:rsid w:val="009C7CAB"/>
    <w:rsid w:val="009C7EB4"/>
    <w:rsid w:val="009D1081"/>
    <w:rsid w:val="009D3B69"/>
    <w:rsid w:val="009D3EF0"/>
    <w:rsid w:val="009D3F79"/>
    <w:rsid w:val="009E047D"/>
    <w:rsid w:val="009E2C98"/>
    <w:rsid w:val="009E342D"/>
    <w:rsid w:val="009E45B4"/>
    <w:rsid w:val="009E516C"/>
    <w:rsid w:val="009E6A1D"/>
    <w:rsid w:val="009E7660"/>
    <w:rsid w:val="009F2F70"/>
    <w:rsid w:val="009F4CF3"/>
    <w:rsid w:val="009F530C"/>
    <w:rsid w:val="009F5566"/>
    <w:rsid w:val="009F5753"/>
    <w:rsid w:val="009F6879"/>
    <w:rsid w:val="009F7CB5"/>
    <w:rsid w:val="00A01473"/>
    <w:rsid w:val="00A02BE8"/>
    <w:rsid w:val="00A02D48"/>
    <w:rsid w:val="00A033F2"/>
    <w:rsid w:val="00A03524"/>
    <w:rsid w:val="00A03740"/>
    <w:rsid w:val="00A04093"/>
    <w:rsid w:val="00A04A9C"/>
    <w:rsid w:val="00A0621A"/>
    <w:rsid w:val="00A066D7"/>
    <w:rsid w:val="00A06862"/>
    <w:rsid w:val="00A07265"/>
    <w:rsid w:val="00A075AD"/>
    <w:rsid w:val="00A07783"/>
    <w:rsid w:val="00A11537"/>
    <w:rsid w:val="00A11C3C"/>
    <w:rsid w:val="00A1203B"/>
    <w:rsid w:val="00A122A4"/>
    <w:rsid w:val="00A12B91"/>
    <w:rsid w:val="00A12E84"/>
    <w:rsid w:val="00A1397B"/>
    <w:rsid w:val="00A13DB1"/>
    <w:rsid w:val="00A1441A"/>
    <w:rsid w:val="00A144CA"/>
    <w:rsid w:val="00A1546B"/>
    <w:rsid w:val="00A16280"/>
    <w:rsid w:val="00A202DE"/>
    <w:rsid w:val="00A21061"/>
    <w:rsid w:val="00A21594"/>
    <w:rsid w:val="00A21680"/>
    <w:rsid w:val="00A2228C"/>
    <w:rsid w:val="00A22E0E"/>
    <w:rsid w:val="00A22F65"/>
    <w:rsid w:val="00A230C7"/>
    <w:rsid w:val="00A2448D"/>
    <w:rsid w:val="00A244A6"/>
    <w:rsid w:val="00A2624D"/>
    <w:rsid w:val="00A26BB5"/>
    <w:rsid w:val="00A27992"/>
    <w:rsid w:val="00A3033A"/>
    <w:rsid w:val="00A304E8"/>
    <w:rsid w:val="00A32C1C"/>
    <w:rsid w:val="00A32CE7"/>
    <w:rsid w:val="00A34F6C"/>
    <w:rsid w:val="00A350AA"/>
    <w:rsid w:val="00A37905"/>
    <w:rsid w:val="00A37B13"/>
    <w:rsid w:val="00A40500"/>
    <w:rsid w:val="00A41041"/>
    <w:rsid w:val="00A422AC"/>
    <w:rsid w:val="00A42A6E"/>
    <w:rsid w:val="00A44388"/>
    <w:rsid w:val="00A44D2C"/>
    <w:rsid w:val="00A44EE2"/>
    <w:rsid w:val="00A45C51"/>
    <w:rsid w:val="00A4609A"/>
    <w:rsid w:val="00A466F3"/>
    <w:rsid w:val="00A46E1B"/>
    <w:rsid w:val="00A47F96"/>
    <w:rsid w:val="00A5047E"/>
    <w:rsid w:val="00A50541"/>
    <w:rsid w:val="00A50794"/>
    <w:rsid w:val="00A50B73"/>
    <w:rsid w:val="00A5197A"/>
    <w:rsid w:val="00A52198"/>
    <w:rsid w:val="00A52A5E"/>
    <w:rsid w:val="00A531E3"/>
    <w:rsid w:val="00A5397A"/>
    <w:rsid w:val="00A549C2"/>
    <w:rsid w:val="00A55284"/>
    <w:rsid w:val="00A55996"/>
    <w:rsid w:val="00A561DC"/>
    <w:rsid w:val="00A56963"/>
    <w:rsid w:val="00A57CDB"/>
    <w:rsid w:val="00A60C33"/>
    <w:rsid w:val="00A61101"/>
    <w:rsid w:val="00A6129A"/>
    <w:rsid w:val="00A62336"/>
    <w:rsid w:val="00A62BA7"/>
    <w:rsid w:val="00A660D1"/>
    <w:rsid w:val="00A66150"/>
    <w:rsid w:val="00A66EB4"/>
    <w:rsid w:val="00A6747C"/>
    <w:rsid w:val="00A67C3E"/>
    <w:rsid w:val="00A67CF9"/>
    <w:rsid w:val="00A72874"/>
    <w:rsid w:val="00A73D74"/>
    <w:rsid w:val="00A73E58"/>
    <w:rsid w:val="00A74303"/>
    <w:rsid w:val="00A74F78"/>
    <w:rsid w:val="00A75358"/>
    <w:rsid w:val="00A76736"/>
    <w:rsid w:val="00A77F76"/>
    <w:rsid w:val="00A801A6"/>
    <w:rsid w:val="00A81AA9"/>
    <w:rsid w:val="00A81EAF"/>
    <w:rsid w:val="00A829F7"/>
    <w:rsid w:val="00A83A88"/>
    <w:rsid w:val="00A83D68"/>
    <w:rsid w:val="00A842B0"/>
    <w:rsid w:val="00A84D8D"/>
    <w:rsid w:val="00A86C38"/>
    <w:rsid w:val="00A87E21"/>
    <w:rsid w:val="00A90BFC"/>
    <w:rsid w:val="00A918A6"/>
    <w:rsid w:val="00A9255E"/>
    <w:rsid w:val="00A932A1"/>
    <w:rsid w:val="00A93C88"/>
    <w:rsid w:val="00A94588"/>
    <w:rsid w:val="00A94AA7"/>
    <w:rsid w:val="00A95123"/>
    <w:rsid w:val="00A96178"/>
    <w:rsid w:val="00A96BCE"/>
    <w:rsid w:val="00A97B43"/>
    <w:rsid w:val="00A97FD7"/>
    <w:rsid w:val="00AA212A"/>
    <w:rsid w:val="00AA2833"/>
    <w:rsid w:val="00AA2AA0"/>
    <w:rsid w:val="00AA3975"/>
    <w:rsid w:val="00AA404D"/>
    <w:rsid w:val="00AA405D"/>
    <w:rsid w:val="00AA4967"/>
    <w:rsid w:val="00AA553C"/>
    <w:rsid w:val="00AA5960"/>
    <w:rsid w:val="00AA6A86"/>
    <w:rsid w:val="00AA6C09"/>
    <w:rsid w:val="00AA6FF0"/>
    <w:rsid w:val="00AA744C"/>
    <w:rsid w:val="00AB0006"/>
    <w:rsid w:val="00AB0D3B"/>
    <w:rsid w:val="00AB10F5"/>
    <w:rsid w:val="00AB27EC"/>
    <w:rsid w:val="00AB3278"/>
    <w:rsid w:val="00AB3631"/>
    <w:rsid w:val="00AB3D8D"/>
    <w:rsid w:val="00AB3DA9"/>
    <w:rsid w:val="00AB453E"/>
    <w:rsid w:val="00AB703C"/>
    <w:rsid w:val="00AB7081"/>
    <w:rsid w:val="00AC1B65"/>
    <w:rsid w:val="00AC1F98"/>
    <w:rsid w:val="00AC2332"/>
    <w:rsid w:val="00AC25E7"/>
    <w:rsid w:val="00AC2AAD"/>
    <w:rsid w:val="00AC43EB"/>
    <w:rsid w:val="00AC46B8"/>
    <w:rsid w:val="00AC5113"/>
    <w:rsid w:val="00AC57C3"/>
    <w:rsid w:val="00AC5CC9"/>
    <w:rsid w:val="00AC67F0"/>
    <w:rsid w:val="00AC6F06"/>
    <w:rsid w:val="00AC7048"/>
    <w:rsid w:val="00AC776E"/>
    <w:rsid w:val="00AD0FFC"/>
    <w:rsid w:val="00AD1094"/>
    <w:rsid w:val="00AD140D"/>
    <w:rsid w:val="00AD1B3C"/>
    <w:rsid w:val="00AD2E1E"/>
    <w:rsid w:val="00AD3A29"/>
    <w:rsid w:val="00AD3E3A"/>
    <w:rsid w:val="00AD4E36"/>
    <w:rsid w:val="00AD5099"/>
    <w:rsid w:val="00AD5A09"/>
    <w:rsid w:val="00AD6100"/>
    <w:rsid w:val="00AD75BA"/>
    <w:rsid w:val="00AD760C"/>
    <w:rsid w:val="00AD7ACE"/>
    <w:rsid w:val="00AE1A65"/>
    <w:rsid w:val="00AE1F72"/>
    <w:rsid w:val="00AE4803"/>
    <w:rsid w:val="00AE6C3B"/>
    <w:rsid w:val="00AE70B6"/>
    <w:rsid w:val="00AF3DEC"/>
    <w:rsid w:val="00AF42B4"/>
    <w:rsid w:val="00AF4384"/>
    <w:rsid w:val="00AF46BC"/>
    <w:rsid w:val="00AF5207"/>
    <w:rsid w:val="00AF54D6"/>
    <w:rsid w:val="00AF609E"/>
    <w:rsid w:val="00AF7E0F"/>
    <w:rsid w:val="00B007FC"/>
    <w:rsid w:val="00B00E43"/>
    <w:rsid w:val="00B01494"/>
    <w:rsid w:val="00B01962"/>
    <w:rsid w:val="00B01C68"/>
    <w:rsid w:val="00B02403"/>
    <w:rsid w:val="00B033CE"/>
    <w:rsid w:val="00B0374E"/>
    <w:rsid w:val="00B03DF3"/>
    <w:rsid w:val="00B03E74"/>
    <w:rsid w:val="00B04D3D"/>
    <w:rsid w:val="00B06792"/>
    <w:rsid w:val="00B077AD"/>
    <w:rsid w:val="00B07F2B"/>
    <w:rsid w:val="00B10970"/>
    <w:rsid w:val="00B10A7B"/>
    <w:rsid w:val="00B1118C"/>
    <w:rsid w:val="00B11DF5"/>
    <w:rsid w:val="00B13499"/>
    <w:rsid w:val="00B14368"/>
    <w:rsid w:val="00B15C3C"/>
    <w:rsid w:val="00B163ED"/>
    <w:rsid w:val="00B22A41"/>
    <w:rsid w:val="00B23CFC"/>
    <w:rsid w:val="00B248AF"/>
    <w:rsid w:val="00B2588C"/>
    <w:rsid w:val="00B25A90"/>
    <w:rsid w:val="00B2626F"/>
    <w:rsid w:val="00B27100"/>
    <w:rsid w:val="00B2754F"/>
    <w:rsid w:val="00B2784F"/>
    <w:rsid w:val="00B2786A"/>
    <w:rsid w:val="00B32264"/>
    <w:rsid w:val="00B332CD"/>
    <w:rsid w:val="00B33E75"/>
    <w:rsid w:val="00B34882"/>
    <w:rsid w:val="00B34D74"/>
    <w:rsid w:val="00B35060"/>
    <w:rsid w:val="00B3594D"/>
    <w:rsid w:val="00B40424"/>
    <w:rsid w:val="00B405A0"/>
    <w:rsid w:val="00B409A1"/>
    <w:rsid w:val="00B409AE"/>
    <w:rsid w:val="00B41227"/>
    <w:rsid w:val="00B41310"/>
    <w:rsid w:val="00B421CB"/>
    <w:rsid w:val="00B423F8"/>
    <w:rsid w:val="00B43734"/>
    <w:rsid w:val="00B44824"/>
    <w:rsid w:val="00B4493A"/>
    <w:rsid w:val="00B45636"/>
    <w:rsid w:val="00B45678"/>
    <w:rsid w:val="00B4641E"/>
    <w:rsid w:val="00B47074"/>
    <w:rsid w:val="00B47B11"/>
    <w:rsid w:val="00B516C5"/>
    <w:rsid w:val="00B52580"/>
    <w:rsid w:val="00B5268A"/>
    <w:rsid w:val="00B52D53"/>
    <w:rsid w:val="00B532FA"/>
    <w:rsid w:val="00B53762"/>
    <w:rsid w:val="00B54C56"/>
    <w:rsid w:val="00B55382"/>
    <w:rsid w:val="00B567E6"/>
    <w:rsid w:val="00B571E5"/>
    <w:rsid w:val="00B57453"/>
    <w:rsid w:val="00B5751A"/>
    <w:rsid w:val="00B60F45"/>
    <w:rsid w:val="00B62BBD"/>
    <w:rsid w:val="00B6480D"/>
    <w:rsid w:val="00B65995"/>
    <w:rsid w:val="00B65C4E"/>
    <w:rsid w:val="00B66A42"/>
    <w:rsid w:val="00B70288"/>
    <w:rsid w:val="00B71BEA"/>
    <w:rsid w:val="00B72D31"/>
    <w:rsid w:val="00B7432C"/>
    <w:rsid w:val="00B7462B"/>
    <w:rsid w:val="00B75647"/>
    <w:rsid w:val="00B758B2"/>
    <w:rsid w:val="00B76B4D"/>
    <w:rsid w:val="00B76FF7"/>
    <w:rsid w:val="00B77230"/>
    <w:rsid w:val="00B77876"/>
    <w:rsid w:val="00B81004"/>
    <w:rsid w:val="00B81257"/>
    <w:rsid w:val="00B8202C"/>
    <w:rsid w:val="00B82271"/>
    <w:rsid w:val="00B825F0"/>
    <w:rsid w:val="00B83178"/>
    <w:rsid w:val="00B83813"/>
    <w:rsid w:val="00B84356"/>
    <w:rsid w:val="00B86038"/>
    <w:rsid w:val="00B8709A"/>
    <w:rsid w:val="00B91DDB"/>
    <w:rsid w:val="00B91E5E"/>
    <w:rsid w:val="00B92286"/>
    <w:rsid w:val="00B93D86"/>
    <w:rsid w:val="00B9460C"/>
    <w:rsid w:val="00B957CF"/>
    <w:rsid w:val="00B96720"/>
    <w:rsid w:val="00B97636"/>
    <w:rsid w:val="00B97649"/>
    <w:rsid w:val="00B97711"/>
    <w:rsid w:val="00B97E28"/>
    <w:rsid w:val="00BA0200"/>
    <w:rsid w:val="00BA06B1"/>
    <w:rsid w:val="00BA37E1"/>
    <w:rsid w:val="00BA4DA8"/>
    <w:rsid w:val="00BA52E6"/>
    <w:rsid w:val="00BA6461"/>
    <w:rsid w:val="00BA6CCB"/>
    <w:rsid w:val="00BA6D0D"/>
    <w:rsid w:val="00BA71D9"/>
    <w:rsid w:val="00BB02A7"/>
    <w:rsid w:val="00BB05FB"/>
    <w:rsid w:val="00BB36DA"/>
    <w:rsid w:val="00BB4CCE"/>
    <w:rsid w:val="00BB59BF"/>
    <w:rsid w:val="00BB6AD2"/>
    <w:rsid w:val="00BB6CC5"/>
    <w:rsid w:val="00BB74F5"/>
    <w:rsid w:val="00BC04FC"/>
    <w:rsid w:val="00BC16E6"/>
    <w:rsid w:val="00BC2D83"/>
    <w:rsid w:val="00BC2E0B"/>
    <w:rsid w:val="00BC4A52"/>
    <w:rsid w:val="00BC50DD"/>
    <w:rsid w:val="00BC653C"/>
    <w:rsid w:val="00BD00A4"/>
    <w:rsid w:val="00BD02F6"/>
    <w:rsid w:val="00BD2F00"/>
    <w:rsid w:val="00BD3465"/>
    <w:rsid w:val="00BD3D22"/>
    <w:rsid w:val="00BD4E5A"/>
    <w:rsid w:val="00BE0AFE"/>
    <w:rsid w:val="00BE0D85"/>
    <w:rsid w:val="00BE105E"/>
    <w:rsid w:val="00BE20D1"/>
    <w:rsid w:val="00BE2C5F"/>
    <w:rsid w:val="00BE2DA8"/>
    <w:rsid w:val="00BE4AD9"/>
    <w:rsid w:val="00BE50D5"/>
    <w:rsid w:val="00BE6AED"/>
    <w:rsid w:val="00BE7A72"/>
    <w:rsid w:val="00BF035D"/>
    <w:rsid w:val="00BF0D33"/>
    <w:rsid w:val="00BF1018"/>
    <w:rsid w:val="00BF1F87"/>
    <w:rsid w:val="00BF4BED"/>
    <w:rsid w:val="00BF62CB"/>
    <w:rsid w:val="00BF671B"/>
    <w:rsid w:val="00BF6B65"/>
    <w:rsid w:val="00BF75BD"/>
    <w:rsid w:val="00BF7EDA"/>
    <w:rsid w:val="00C00330"/>
    <w:rsid w:val="00C00718"/>
    <w:rsid w:val="00C0091B"/>
    <w:rsid w:val="00C00A1B"/>
    <w:rsid w:val="00C00D5F"/>
    <w:rsid w:val="00C00E7D"/>
    <w:rsid w:val="00C03272"/>
    <w:rsid w:val="00C03382"/>
    <w:rsid w:val="00C03B23"/>
    <w:rsid w:val="00C041BA"/>
    <w:rsid w:val="00C042BA"/>
    <w:rsid w:val="00C057D7"/>
    <w:rsid w:val="00C05AF4"/>
    <w:rsid w:val="00C070C0"/>
    <w:rsid w:val="00C075FA"/>
    <w:rsid w:val="00C0781E"/>
    <w:rsid w:val="00C1098D"/>
    <w:rsid w:val="00C10EE1"/>
    <w:rsid w:val="00C110E9"/>
    <w:rsid w:val="00C11896"/>
    <w:rsid w:val="00C13343"/>
    <w:rsid w:val="00C1424F"/>
    <w:rsid w:val="00C14E98"/>
    <w:rsid w:val="00C15785"/>
    <w:rsid w:val="00C17645"/>
    <w:rsid w:val="00C20BCA"/>
    <w:rsid w:val="00C211A6"/>
    <w:rsid w:val="00C224DF"/>
    <w:rsid w:val="00C22989"/>
    <w:rsid w:val="00C23B09"/>
    <w:rsid w:val="00C25FA6"/>
    <w:rsid w:val="00C279B1"/>
    <w:rsid w:val="00C314AE"/>
    <w:rsid w:val="00C315B7"/>
    <w:rsid w:val="00C319C7"/>
    <w:rsid w:val="00C320DA"/>
    <w:rsid w:val="00C342D2"/>
    <w:rsid w:val="00C360D3"/>
    <w:rsid w:val="00C37641"/>
    <w:rsid w:val="00C40DFD"/>
    <w:rsid w:val="00C41626"/>
    <w:rsid w:val="00C424AB"/>
    <w:rsid w:val="00C46038"/>
    <w:rsid w:val="00C4687D"/>
    <w:rsid w:val="00C46E4D"/>
    <w:rsid w:val="00C50132"/>
    <w:rsid w:val="00C50B0B"/>
    <w:rsid w:val="00C50EBF"/>
    <w:rsid w:val="00C51428"/>
    <w:rsid w:val="00C51A3D"/>
    <w:rsid w:val="00C520E5"/>
    <w:rsid w:val="00C559AB"/>
    <w:rsid w:val="00C56972"/>
    <w:rsid w:val="00C603E7"/>
    <w:rsid w:val="00C604C0"/>
    <w:rsid w:val="00C606E7"/>
    <w:rsid w:val="00C6186E"/>
    <w:rsid w:val="00C626EF"/>
    <w:rsid w:val="00C63B9D"/>
    <w:rsid w:val="00C642CC"/>
    <w:rsid w:val="00C665C5"/>
    <w:rsid w:val="00C66837"/>
    <w:rsid w:val="00C66BDE"/>
    <w:rsid w:val="00C66F7E"/>
    <w:rsid w:val="00C70337"/>
    <w:rsid w:val="00C71393"/>
    <w:rsid w:val="00C71694"/>
    <w:rsid w:val="00C73EFA"/>
    <w:rsid w:val="00C740D4"/>
    <w:rsid w:val="00C743E9"/>
    <w:rsid w:val="00C74524"/>
    <w:rsid w:val="00C7494A"/>
    <w:rsid w:val="00C75C4C"/>
    <w:rsid w:val="00C761A6"/>
    <w:rsid w:val="00C770C0"/>
    <w:rsid w:val="00C77504"/>
    <w:rsid w:val="00C77F89"/>
    <w:rsid w:val="00C80105"/>
    <w:rsid w:val="00C80E0F"/>
    <w:rsid w:val="00C82273"/>
    <w:rsid w:val="00C82DC0"/>
    <w:rsid w:val="00C835FD"/>
    <w:rsid w:val="00C839B0"/>
    <w:rsid w:val="00C842AE"/>
    <w:rsid w:val="00C85B49"/>
    <w:rsid w:val="00C867D9"/>
    <w:rsid w:val="00C87E75"/>
    <w:rsid w:val="00C92CF9"/>
    <w:rsid w:val="00C92E08"/>
    <w:rsid w:val="00C92ED2"/>
    <w:rsid w:val="00C9478E"/>
    <w:rsid w:val="00C94E7B"/>
    <w:rsid w:val="00C95C8E"/>
    <w:rsid w:val="00C96E25"/>
    <w:rsid w:val="00CA0AFF"/>
    <w:rsid w:val="00CA253B"/>
    <w:rsid w:val="00CA3F8E"/>
    <w:rsid w:val="00CA52F9"/>
    <w:rsid w:val="00CA7F5E"/>
    <w:rsid w:val="00CB0384"/>
    <w:rsid w:val="00CB0402"/>
    <w:rsid w:val="00CB0E4E"/>
    <w:rsid w:val="00CB20B8"/>
    <w:rsid w:val="00CB4F67"/>
    <w:rsid w:val="00CB50D5"/>
    <w:rsid w:val="00CB5907"/>
    <w:rsid w:val="00CB5E1F"/>
    <w:rsid w:val="00CB7173"/>
    <w:rsid w:val="00CC0E8E"/>
    <w:rsid w:val="00CC211C"/>
    <w:rsid w:val="00CC28E0"/>
    <w:rsid w:val="00CC2AD9"/>
    <w:rsid w:val="00CC2C2A"/>
    <w:rsid w:val="00CC5235"/>
    <w:rsid w:val="00CD03BB"/>
    <w:rsid w:val="00CD42A8"/>
    <w:rsid w:val="00CD45C5"/>
    <w:rsid w:val="00CD595B"/>
    <w:rsid w:val="00CD5CD6"/>
    <w:rsid w:val="00CD602E"/>
    <w:rsid w:val="00CD609D"/>
    <w:rsid w:val="00CD692C"/>
    <w:rsid w:val="00CD7D86"/>
    <w:rsid w:val="00CE0068"/>
    <w:rsid w:val="00CE010D"/>
    <w:rsid w:val="00CE3335"/>
    <w:rsid w:val="00CE3D9E"/>
    <w:rsid w:val="00CE6880"/>
    <w:rsid w:val="00CE69C6"/>
    <w:rsid w:val="00CE76AB"/>
    <w:rsid w:val="00CE77F7"/>
    <w:rsid w:val="00CF0650"/>
    <w:rsid w:val="00CF16EA"/>
    <w:rsid w:val="00CF3025"/>
    <w:rsid w:val="00CF55D4"/>
    <w:rsid w:val="00CF582A"/>
    <w:rsid w:val="00CF58B9"/>
    <w:rsid w:val="00CF5F8A"/>
    <w:rsid w:val="00CF695C"/>
    <w:rsid w:val="00D00365"/>
    <w:rsid w:val="00D0127C"/>
    <w:rsid w:val="00D01794"/>
    <w:rsid w:val="00D022D3"/>
    <w:rsid w:val="00D03E41"/>
    <w:rsid w:val="00D04940"/>
    <w:rsid w:val="00D04CD0"/>
    <w:rsid w:val="00D056D3"/>
    <w:rsid w:val="00D062ED"/>
    <w:rsid w:val="00D10241"/>
    <w:rsid w:val="00D1031C"/>
    <w:rsid w:val="00D105DC"/>
    <w:rsid w:val="00D11CC2"/>
    <w:rsid w:val="00D12679"/>
    <w:rsid w:val="00D14089"/>
    <w:rsid w:val="00D1435E"/>
    <w:rsid w:val="00D14758"/>
    <w:rsid w:val="00D14B51"/>
    <w:rsid w:val="00D15784"/>
    <w:rsid w:val="00D16037"/>
    <w:rsid w:val="00D16960"/>
    <w:rsid w:val="00D17CF0"/>
    <w:rsid w:val="00D20253"/>
    <w:rsid w:val="00D20DFD"/>
    <w:rsid w:val="00D214FC"/>
    <w:rsid w:val="00D2286A"/>
    <w:rsid w:val="00D24F06"/>
    <w:rsid w:val="00D24F32"/>
    <w:rsid w:val="00D30A4B"/>
    <w:rsid w:val="00D316BE"/>
    <w:rsid w:val="00D316C7"/>
    <w:rsid w:val="00D31BE8"/>
    <w:rsid w:val="00D31F2B"/>
    <w:rsid w:val="00D32EE5"/>
    <w:rsid w:val="00D333FB"/>
    <w:rsid w:val="00D337AF"/>
    <w:rsid w:val="00D33974"/>
    <w:rsid w:val="00D34219"/>
    <w:rsid w:val="00D34D0D"/>
    <w:rsid w:val="00D36B05"/>
    <w:rsid w:val="00D36C65"/>
    <w:rsid w:val="00D37673"/>
    <w:rsid w:val="00D40600"/>
    <w:rsid w:val="00D41733"/>
    <w:rsid w:val="00D41B75"/>
    <w:rsid w:val="00D4283F"/>
    <w:rsid w:val="00D43623"/>
    <w:rsid w:val="00D45CA0"/>
    <w:rsid w:val="00D45D7C"/>
    <w:rsid w:val="00D46FDF"/>
    <w:rsid w:val="00D47518"/>
    <w:rsid w:val="00D50637"/>
    <w:rsid w:val="00D5388B"/>
    <w:rsid w:val="00D53E94"/>
    <w:rsid w:val="00D5426B"/>
    <w:rsid w:val="00D542F0"/>
    <w:rsid w:val="00D5452B"/>
    <w:rsid w:val="00D54EB4"/>
    <w:rsid w:val="00D550D6"/>
    <w:rsid w:val="00D552CC"/>
    <w:rsid w:val="00D55C02"/>
    <w:rsid w:val="00D55F60"/>
    <w:rsid w:val="00D56FF7"/>
    <w:rsid w:val="00D578F5"/>
    <w:rsid w:val="00D57B7D"/>
    <w:rsid w:val="00D6019D"/>
    <w:rsid w:val="00D604EB"/>
    <w:rsid w:val="00D63A94"/>
    <w:rsid w:val="00D6424A"/>
    <w:rsid w:val="00D64A42"/>
    <w:rsid w:val="00D65FA9"/>
    <w:rsid w:val="00D664AA"/>
    <w:rsid w:val="00D674CC"/>
    <w:rsid w:val="00D67BCD"/>
    <w:rsid w:val="00D70C7F"/>
    <w:rsid w:val="00D71468"/>
    <w:rsid w:val="00D71EA6"/>
    <w:rsid w:val="00D73E83"/>
    <w:rsid w:val="00D73EB4"/>
    <w:rsid w:val="00D75403"/>
    <w:rsid w:val="00D75ABA"/>
    <w:rsid w:val="00D75D27"/>
    <w:rsid w:val="00D75FA3"/>
    <w:rsid w:val="00D76B77"/>
    <w:rsid w:val="00D76ED0"/>
    <w:rsid w:val="00D77613"/>
    <w:rsid w:val="00D77A87"/>
    <w:rsid w:val="00D810CB"/>
    <w:rsid w:val="00D8131A"/>
    <w:rsid w:val="00D81FB6"/>
    <w:rsid w:val="00D823E3"/>
    <w:rsid w:val="00D83754"/>
    <w:rsid w:val="00D84613"/>
    <w:rsid w:val="00D847F6"/>
    <w:rsid w:val="00D85ABC"/>
    <w:rsid w:val="00D85AC2"/>
    <w:rsid w:val="00D85CB7"/>
    <w:rsid w:val="00D862DE"/>
    <w:rsid w:val="00D864C5"/>
    <w:rsid w:val="00D8673F"/>
    <w:rsid w:val="00D86A95"/>
    <w:rsid w:val="00D87941"/>
    <w:rsid w:val="00D87B46"/>
    <w:rsid w:val="00D90C08"/>
    <w:rsid w:val="00D91066"/>
    <w:rsid w:val="00D919F4"/>
    <w:rsid w:val="00D91AA6"/>
    <w:rsid w:val="00D91C60"/>
    <w:rsid w:val="00D936A0"/>
    <w:rsid w:val="00D93D0A"/>
    <w:rsid w:val="00D94A78"/>
    <w:rsid w:val="00D965E1"/>
    <w:rsid w:val="00D96EF6"/>
    <w:rsid w:val="00D96FC8"/>
    <w:rsid w:val="00D970C9"/>
    <w:rsid w:val="00D97E54"/>
    <w:rsid w:val="00DA2157"/>
    <w:rsid w:val="00DA2164"/>
    <w:rsid w:val="00DA245D"/>
    <w:rsid w:val="00DA39D4"/>
    <w:rsid w:val="00DA544F"/>
    <w:rsid w:val="00DB1B82"/>
    <w:rsid w:val="00DB23BD"/>
    <w:rsid w:val="00DB2AF7"/>
    <w:rsid w:val="00DB2F9F"/>
    <w:rsid w:val="00DB3F74"/>
    <w:rsid w:val="00DB4B47"/>
    <w:rsid w:val="00DB5DE1"/>
    <w:rsid w:val="00DB600E"/>
    <w:rsid w:val="00DB6A2B"/>
    <w:rsid w:val="00DB6E90"/>
    <w:rsid w:val="00DC1CF2"/>
    <w:rsid w:val="00DC2C60"/>
    <w:rsid w:val="00DC2FC4"/>
    <w:rsid w:val="00DC3BD6"/>
    <w:rsid w:val="00DC4546"/>
    <w:rsid w:val="00DC5EA9"/>
    <w:rsid w:val="00DC646B"/>
    <w:rsid w:val="00DC6634"/>
    <w:rsid w:val="00DC7489"/>
    <w:rsid w:val="00DC7EA4"/>
    <w:rsid w:val="00DD0490"/>
    <w:rsid w:val="00DD0BAC"/>
    <w:rsid w:val="00DD1768"/>
    <w:rsid w:val="00DD267F"/>
    <w:rsid w:val="00DD4621"/>
    <w:rsid w:val="00DD5100"/>
    <w:rsid w:val="00DD5494"/>
    <w:rsid w:val="00DD5EED"/>
    <w:rsid w:val="00DD6002"/>
    <w:rsid w:val="00DD761A"/>
    <w:rsid w:val="00DD7C53"/>
    <w:rsid w:val="00DE0BE5"/>
    <w:rsid w:val="00DE187B"/>
    <w:rsid w:val="00DE1944"/>
    <w:rsid w:val="00DE2238"/>
    <w:rsid w:val="00DE319C"/>
    <w:rsid w:val="00DE485A"/>
    <w:rsid w:val="00DE48F6"/>
    <w:rsid w:val="00DE4B74"/>
    <w:rsid w:val="00DE5943"/>
    <w:rsid w:val="00DE656D"/>
    <w:rsid w:val="00DE667E"/>
    <w:rsid w:val="00DE6D36"/>
    <w:rsid w:val="00DE78E4"/>
    <w:rsid w:val="00DF03A8"/>
    <w:rsid w:val="00DF0434"/>
    <w:rsid w:val="00DF1A81"/>
    <w:rsid w:val="00DF22E9"/>
    <w:rsid w:val="00DF2F0F"/>
    <w:rsid w:val="00DF6E2B"/>
    <w:rsid w:val="00DF700A"/>
    <w:rsid w:val="00DF765B"/>
    <w:rsid w:val="00E0164A"/>
    <w:rsid w:val="00E01653"/>
    <w:rsid w:val="00E02C87"/>
    <w:rsid w:val="00E03441"/>
    <w:rsid w:val="00E03560"/>
    <w:rsid w:val="00E043FB"/>
    <w:rsid w:val="00E051FC"/>
    <w:rsid w:val="00E0729F"/>
    <w:rsid w:val="00E10315"/>
    <w:rsid w:val="00E11977"/>
    <w:rsid w:val="00E11BE6"/>
    <w:rsid w:val="00E12AC9"/>
    <w:rsid w:val="00E132E3"/>
    <w:rsid w:val="00E169E7"/>
    <w:rsid w:val="00E16BF0"/>
    <w:rsid w:val="00E17395"/>
    <w:rsid w:val="00E20726"/>
    <w:rsid w:val="00E20D6F"/>
    <w:rsid w:val="00E21694"/>
    <w:rsid w:val="00E22DD7"/>
    <w:rsid w:val="00E23419"/>
    <w:rsid w:val="00E240AD"/>
    <w:rsid w:val="00E25B3F"/>
    <w:rsid w:val="00E26DB7"/>
    <w:rsid w:val="00E27036"/>
    <w:rsid w:val="00E30055"/>
    <w:rsid w:val="00E30E27"/>
    <w:rsid w:val="00E3156A"/>
    <w:rsid w:val="00E31A2A"/>
    <w:rsid w:val="00E31BCF"/>
    <w:rsid w:val="00E32305"/>
    <w:rsid w:val="00E32635"/>
    <w:rsid w:val="00E32C98"/>
    <w:rsid w:val="00E33058"/>
    <w:rsid w:val="00E331CD"/>
    <w:rsid w:val="00E331F0"/>
    <w:rsid w:val="00E3448E"/>
    <w:rsid w:val="00E344D5"/>
    <w:rsid w:val="00E35176"/>
    <w:rsid w:val="00E41EB3"/>
    <w:rsid w:val="00E42304"/>
    <w:rsid w:val="00E42BB6"/>
    <w:rsid w:val="00E44C6B"/>
    <w:rsid w:val="00E45D8D"/>
    <w:rsid w:val="00E46161"/>
    <w:rsid w:val="00E467B2"/>
    <w:rsid w:val="00E512FB"/>
    <w:rsid w:val="00E51634"/>
    <w:rsid w:val="00E534A3"/>
    <w:rsid w:val="00E5423B"/>
    <w:rsid w:val="00E54813"/>
    <w:rsid w:val="00E5517D"/>
    <w:rsid w:val="00E5549D"/>
    <w:rsid w:val="00E55BCE"/>
    <w:rsid w:val="00E5681E"/>
    <w:rsid w:val="00E57BE6"/>
    <w:rsid w:val="00E60D57"/>
    <w:rsid w:val="00E61095"/>
    <w:rsid w:val="00E6115F"/>
    <w:rsid w:val="00E61225"/>
    <w:rsid w:val="00E6343B"/>
    <w:rsid w:val="00E636C6"/>
    <w:rsid w:val="00E63954"/>
    <w:rsid w:val="00E63D8A"/>
    <w:rsid w:val="00E65C01"/>
    <w:rsid w:val="00E661CD"/>
    <w:rsid w:val="00E66B33"/>
    <w:rsid w:val="00E673D8"/>
    <w:rsid w:val="00E67B2B"/>
    <w:rsid w:val="00E70490"/>
    <w:rsid w:val="00E71375"/>
    <w:rsid w:val="00E71ADC"/>
    <w:rsid w:val="00E71B84"/>
    <w:rsid w:val="00E71CE1"/>
    <w:rsid w:val="00E72354"/>
    <w:rsid w:val="00E74458"/>
    <w:rsid w:val="00E768FF"/>
    <w:rsid w:val="00E76DDB"/>
    <w:rsid w:val="00E775F3"/>
    <w:rsid w:val="00E7765F"/>
    <w:rsid w:val="00E77B1C"/>
    <w:rsid w:val="00E77B1E"/>
    <w:rsid w:val="00E818B1"/>
    <w:rsid w:val="00E83164"/>
    <w:rsid w:val="00E84C92"/>
    <w:rsid w:val="00E85690"/>
    <w:rsid w:val="00E86F7C"/>
    <w:rsid w:val="00E86FBC"/>
    <w:rsid w:val="00E87500"/>
    <w:rsid w:val="00E90073"/>
    <w:rsid w:val="00E901FA"/>
    <w:rsid w:val="00E90282"/>
    <w:rsid w:val="00E909D0"/>
    <w:rsid w:val="00E92698"/>
    <w:rsid w:val="00E93BD7"/>
    <w:rsid w:val="00E940AE"/>
    <w:rsid w:val="00E94178"/>
    <w:rsid w:val="00E941B7"/>
    <w:rsid w:val="00E944B9"/>
    <w:rsid w:val="00E95068"/>
    <w:rsid w:val="00E963E8"/>
    <w:rsid w:val="00E96BF5"/>
    <w:rsid w:val="00E975F5"/>
    <w:rsid w:val="00E97E21"/>
    <w:rsid w:val="00EA1B52"/>
    <w:rsid w:val="00EA1C5C"/>
    <w:rsid w:val="00EA27CE"/>
    <w:rsid w:val="00EA34AB"/>
    <w:rsid w:val="00EA3654"/>
    <w:rsid w:val="00EA391D"/>
    <w:rsid w:val="00EA3EB1"/>
    <w:rsid w:val="00EA5023"/>
    <w:rsid w:val="00EA5075"/>
    <w:rsid w:val="00EA5F8D"/>
    <w:rsid w:val="00EA62C5"/>
    <w:rsid w:val="00EA64A7"/>
    <w:rsid w:val="00EA6FD6"/>
    <w:rsid w:val="00EB0D77"/>
    <w:rsid w:val="00EB17A8"/>
    <w:rsid w:val="00EB1B7B"/>
    <w:rsid w:val="00EB2089"/>
    <w:rsid w:val="00EB4A64"/>
    <w:rsid w:val="00EB4A97"/>
    <w:rsid w:val="00EB5305"/>
    <w:rsid w:val="00EB59B2"/>
    <w:rsid w:val="00EC040D"/>
    <w:rsid w:val="00EC25A6"/>
    <w:rsid w:val="00EC4E96"/>
    <w:rsid w:val="00EC6A77"/>
    <w:rsid w:val="00EC6D98"/>
    <w:rsid w:val="00EC764E"/>
    <w:rsid w:val="00ED20E0"/>
    <w:rsid w:val="00ED2B4F"/>
    <w:rsid w:val="00ED31BD"/>
    <w:rsid w:val="00ED4C5C"/>
    <w:rsid w:val="00ED4DA2"/>
    <w:rsid w:val="00ED59A7"/>
    <w:rsid w:val="00ED661E"/>
    <w:rsid w:val="00ED7136"/>
    <w:rsid w:val="00EE42AB"/>
    <w:rsid w:val="00EE45C8"/>
    <w:rsid w:val="00EE55E7"/>
    <w:rsid w:val="00EE5658"/>
    <w:rsid w:val="00EE5749"/>
    <w:rsid w:val="00EE5FFF"/>
    <w:rsid w:val="00EE745A"/>
    <w:rsid w:val="00EF13DD"/>
    <w:rsid w:val="00EF14C5"/>
    <w:rsid w:val="00EF156E"/>
    <w:rsid w:val="00EF21B1"/>
    <w:rsid w:val="00EF309D"/>
    <w:rsid w:val="00EF480A"/>
    <w:rsid w:val="00EF4CAE"/>
    <w:rsid w:val="00EF4E9D"/>
    <w:rsid w:val="00EF5E73"/>
    <w:rsid w:val="00EF6E07"/>
    <w:rsid w:val="00EF7553"/>
    <w:rsid w:val="00EF7A91"/>
    <w:rsid w:val="00EF7AC1"/>
    <w:rsid w:val="00F00EAD"/>
    <w:rsid w:val="00F0112C"/>
    <w:rsid w:val="00F014EE"/>
    <w:rsid w:val="00F01C34"/>
    <w:rsid w:val="00F01CEE"/>
    <w:rsid w:val="00F02171"/>
    <w:rsid w:val="00F0260F"/>
    <w:rsid w:val="00F02FAA"/>
    <w:rsid w:val="00F030E7"/>
    <w:rsid w:val="00F0321E"/>
    <w:rsid w:val="00F0465B"/>
    <w:rsid w:val="00F051B9"/>
    <w:rsid w:val="00F05801"/>
    <w:rsid w:val="00F07E62"/>
    <w:rsid w:val="00F10457"/>
    <w:rsid w:val="00F105E4"/>
    <w:rsid w:val="00F10EB9"/>
    <w:rsid w:val="00F119EE"/>
    <w:rsid w:val="00F11EEE"/>
    <w:rsid w:val="00F124B4"/>
    <w:rsid w:val="00F135A5"/>
    <w:rsid w:val="00F13D64"/>
    <w:rsid w:val="00F15355"/>
    <w:rsid w:val="00F159BC"/>
    <w:rsid w:val="00F16868"/>
    <w:rsid w:val="00F16B0D"/>
    <w:rsid w:val="00F16DFB"/>
    <w:rsid w:val="00F16F4A"/>
    <w:rsid w:val="00F2011A"/>
    <w:rsid w:val="00F20493"/>
    <w:rsid w:val="00F20C16"/>
    <w:rsid w:val="00F223CD"/>
    <w:rsid w:val="00F22AE9"/>
    <w:rsid w:val="00F23A79"/>
    <w:rsid w:val="00F23DD2"/>
    <w:rsid w:val="00F25705"/>
    <w:rsid w:val="00F26CE9"/>
    <w:rsid w:val="00F27180"/>
    <w:rsid w:val="00F30601"/>
    <w:rsid w:val="00F30A29"/>
    <w:rsid w:val="00F35C99"/>
    <w:rsid w:val="00F360AB"/>
    <w:rsid w:val="00F36A73"/>
    <w:rsid w:val="00F36A9C"/>
    <w:rsid w:val="00F40503"/>
    <w:rsid w:val="00F4115C"/>
    <w:rsid w:val="00F429C0"/>
    <w:rsid w:val="00F43535"/>
    <w:rsid w:val="00F440FA"/>
    <w:rsid w:val="00F44A8C"/>
    <w:rsid w:val="00F44BE1"/>
    <w:rsid w:val="00F44D5A"/>
    <w:rsid w:val="00F44DE2"/>
    <w:rsid w:val="00F44FC5"/>
    <w:rsid w:val="00F462EC"/>
    <w:rsid w:val="00F46B23"/>
    <w:rsid w:val="00F472DB"/>
    <w:rsid w:val="00F476BC"/>
    <w:rsid w:val="00F4772E"/>
    <w:rsid w:val="00F51AC5"/>
    <w:rsid w:val="00F52E1B"/>
    <w:rsid w:val="00F53E1A"/>
    <w:rsid w:val="00F54028"/>
    <w:rsid w:val="00F55073"/>
    <w:rsid w:val="00F555D8"/>
    <w:rsid w:val="00F56757"/>
    <w:rsid w:val="00F5680A"/>
    <w:rsid w:val="00F56910"/>
    <w:rsid w:val="00F56A3C"/>
    <w:rsid w:val="00F56D97"/>
    <w:rsid w:val="00F6009E"/>
    <w:rsid w:val="00F60CD2"/>
    <w:rsid w:val="00F61133"/>
    <w:rsid w:val="00F617CA"/>
    <w:rsid w:val="00F61A26"/>
    <w:rsid w:val="00F6415F"/>
    <w:rsid w:val="00F64CBB"/>
    <w:rsid w:val="00F64E7F"/>
    <w:rsid w:val="00F64F9F"/>
    <w:rsid w:val="00F64FBF"/>
    <w:rsid w:val="00F662A7"/>
    <w:rsid w:val="00F671EA"/>
    <w:rsid w:val="00F6750E"/>
    <w:rsid w:val="00F6751E"/>
    <w:rsid w:val="00F70A7D"/>
    <w:rsid w:val="00F71E44"/>
    <w:rsid w:val="00F7223F"/>
    <w:rsid w:val="00F72A02"/>
    <w:rsid w:val="00F72AD8"/>
    <w:rsid w:val="00F73059"/>
    <w:rsid w:val="00F73121"/>
    <w:rsid w:val="00F73146"/>
    <w:rsid w:val="00F73F8C"/>
    <w:rsid w:val="00F743DD"/>
    <w:rsid w:val="00F75A8C"/>
    <w:rsid w:val="00F80830"/>
    <w:rsid w:val="00F81142"/>
    <w:rsid w:val="00F81F16"/>
    <w:rsid w:val="00F84007"/>
    <w:rsid w:val="00F84B7E"/>
    <w:rsid w:val="00F851FE"/>
    <w:rsid w:val="00F852B3"/>
    <w:rsid w:val="00F877D0"/>
    <w:rsid w:val="00F9022C"/>
    <w:rsid w:val="00F903D4"/>
    <w:rsid w:val="00F91111"/>
    <w:rsid w:val="00F9113C"/>
    <w:rsid w:val="00F9162C"/>
    <w:rsid w:val="00F92912"/>
    <w:rsid w:val="00F93652"/>
    <w:rsid w:val="00F939CD"/>
    <w:rsid w:val="00F93AB3"/>
    <w:rsid w:val="00F9540A"/>
    <w:rsid w:val="00F95C57"/>
    <w:rsid w:val="00F972EA"/>
    <w:rsid w:val="00FA0C5B"/>
    <w:rsid w:val="00FA14E2"/>
    <w:rsid w:val="00FA1671"/>
    <w:rsid w:val="00FA3192"/>
    <w:rsid w:val="00FA6FE0"/>
    <w:rsid w:val="00FA7B29"/>
    <w:rsid w:val="00FA7C5B"/>
    <w:rsid w:val="00FA7E17"/>
    <w:rsid w:val="00FB014C"/>
    <w:rsid w:val="00FB0A76"/>
    <w:rsid w:val="00FB122A"/>
    <w:rsid w:val="00FB5FBA"/>
    <w:rsid w:val="00FB6BA9"/>
    <w:rsid w:val="00FB7886"/>
    <w:rsid w:val="00FB7C83"/>
    <w:rsid w:val="00FC013E"/>
    <w:rsid w:val="00FC01B9"/>
    <w:rsid w:val="00FC030D"/>
    <w:rsid w:val="00FC16CE"/>
    <w:rsid w:val="00FC1E84"/>
    <w:rsid w:val="00FC252A"/>
    <w:rsid w:val="00FC3C9D"/>
    <w:rsid w:val="00FC4143"/>
    <w:rsid w:val="00FC50A4"/>
    <w:rsid w:val="00FC5B3E"/>
    <w:rsid w:val="00FC68E4"/>
    <w:rsid w:val="00FC78CC"/>
    <w:rsid w:val="00FC7F64"/>
    <w:rsid w:val="00FD1F7B"/>
    <w:rsid w:val="00FD2F7C"/>
    <w:rsid w:val="00FD2FAA"/>
    <w:rsid w:val="00FD309F"/>
    <w:rsid w:val="00FD46CD"/>
    <w:rsid w:val="00FD6881"/>
    <w:rsid w:val="00FE041B"/>
    <w:rsid w:val="00FE0AFD"/>
    <w:rsid w:val="00FE2E88"/>
    <w:rsid w:val="00FE3606"/>
    <w:rsid w:val="00FE3F1A"/>
    <w:rsid w:val="00FE43ED"/>
    <w:rsid w:val="00FE4616"/>
    <w:rsid w:val="00FE5F71"/>
    <w:rsid w:val="00FE68FD"/>
    <w:rsid w:val="00FF056D"/>
    <w:rsid w:val="00FF14DA"/>
    <w:rsid w:val="00FF3592"/>
    <w:rsid w:val="00FF3C8B"/>
    <w:rsid w:val="00FF51C5"/>
    <w:rsid w:val="00FF60F8"/>
    <w:rsid w:val="00FF63ED"/>
    <w:rsid w:val="00FF71A0"/>
    <w:rsid w:val="00FF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EB6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04B3"/>
    <w:pPr>
      <w:jc w:val="both"/>
    </w:pPr>
    <w:rPr>
      <w:rFonts w:ascii="Times New Roman" w:hAnsi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F67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51F67"/>
    <w:pPr>
      <w:spacing w:before="4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1F67"/>
    <w:rPr>
      <w:rFonts w:ascii="Calibri" w:eastAsiaTheme="majorEastAsia" w:hAnsi="Calibri" w:cstheme="majorBidi"/>
      <w:b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51F67"/>
    <w:rPr>
      <w:rFonts w:ascii="Calibri" w:eastAsiaTheme="majorEastAsia" w:hAnsi="Calibri" w:cstheme="majorBidi"/>
      <w:b/>
      <w:color w:val="000000" w:themeColor="text1"/>
      <w:sz w:val="28"/>
      <w:szCs w:val="26"/>
      <w:lang w:val="en-GB"/>
    </w:rPr>
  </w:style>
  <w:style w:type="paragraph" w:customStyle="1" w:styleId="ReportHeading2">
    <w:name w:val="Report Heading 2"/>
    <w:basedOn w:val="Normal"/>
    <w:next w:val="Normal"/>
    <w:qFormat/>
    <w:rsid w:val="0063100C"/>
    <w:pPr>
      <w:numPr>
        <w:ilvl w:val="1"/>
        <w:numId w:val="3"/>
      </w:numPr>
      <w:shd w:val="clear" w:color="auto" w:fill="000000" w:themeFill="text1"/>
      <w:spacing w:after="120"/>
      <w:jc w:val="center"/>
    </w:pPr>
    <w:rPr>
      <w:b/>
      <w:sz w:val="28"/>
    </w:rPr>
  </w:style>
  <w:style w:type="paragraph" w:customStyle="1" w:styleId="ReportHeading3">
    <w:name w:val="Report Heading 3"/>
    <w:basedOn w:val="ListParagraph"/>
    <w:next w:val="Normal"/>
    <w:qFormat/>
    <w:rsid w:val="00F051B9"/>
    <w:pPr>
      <w:numPr>
        <w:ilvl w:val="2"/>
        <w:numId w:val="3"/>
      </w:numPr>
      <w:spacing w:line="360" w:lineRule="auto"/>
    </w:pPr>
    <w:rPr>
      <w:b/>
      <w:sz w:val="26"/>
      <w:szCs w:val="26"/>
    </w:rPr>
  </w:style>
  <w:style w:type="paragraph" w:customStyle="1" w:styleId="ReportHeading1">
    <w:name w:val="Report Heading 1"/>
    <w:basedOn w:val="Heading1"/>
    <w:next w:val="Normal"/>
    <w:qFormat/>
    <w:rsid w:val="003C04B3"/>
    <w:pPr>
      <w:jc w:val="center"/>
    </w:pPr>
    <w:rPr>
      <w:rFonts w:ascii="Times New Roman" w:hAnsi="Times New Roman"/>
      <w:cap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259DF"/>
    <w:rPr>
      <w:rFonts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59DF"/>
    <w:rPr>
      <w:rFonts w:ascii="Times New Roman" w:hAnsi="Times New Roman" w:cs="Times New Roman"/>
      <w:lang w:val="en-GB"/>
    </w:rPr>
  </w:style>
  <w:style w:type="paragraph" w:styleId="Revision">
    <w:name w:val="Revision"/>
    <w:hidden/>
    <w:uiPriority w:val="99"/>
    <w:semiHidden/>
    <w:rsid w:val="00DC1CF2"/>
    <w:rPr>
      <w:lang w:val="en-GB"/>
    </w:rPr>
  </w:style>
  <w:style w:type="paragraph" w:customStyle="1" w:styleId="ReportSubtitle">
    <w:name w:val="Report Subtitle"/>
    <w:basedOn w:val="Normal"/>
    <w:qFormat/>
    <w:rsid w:val="00CD609D"/>
    <w:pPr>
      <w:pBdr>
        <w:bottom w:val="single" w:sz="4" w:space="1" w:color="auto"/>
      </w:pBdr>
      <w:spacing w:after="120"/>
    </w:pPr>
    <w:rPr>
      <w:b/>
    </w:rPr>
  </w:style>
  <w:style w:type="character" w:styleId="Hyperlink">
    <w:name w:val="Hyperlink"/>
    <w:basedOn w:val="DefaultParagraphFont"/>
    <w:uiPriority w:val="99"/>
    <w:unhideWhenUsed/>
    <w:rsid w:val="00570415"/>
    <w:rPr>
      <w:color w:val="0563C1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6551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55EB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F0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D36B05"/>
    <w:pPr>
      <w:tabs>
        <w:tab w:val="right" w:leader="dot" w:pos="8204"/>
      </w:tabs>
      <w:spacing w:line="360" w:lineRule="auto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362308"/>
    <w:pPr>
      <w:tabs>
        <w:tab w:val="left" w:pos="960"/>
        <w:tab w:val="right" w:leader="dot" w:pos="8204"/>
      </w:tabs>
      <w:spacing w:line="360" w:lineRule="auto"/>
      <w:ind w:left="24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D3A2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D3A2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D3A2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D3A2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D3A2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D3A2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D3A29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D36B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B0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36B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B05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6852D6"/>
  </w:style>
  <w:style w:type="paragraph" w:styleId="Caption">
    <w:name w:val="caption"/>
    <w:basedOn w:val="Normal"/>
    <w:next w:val="Normal"/>
    <w:uiPriority w:val="35"/>
    <w:unhideWhenUsed/>
    <w:qFormat/>
    <w:rsid w:val="00444D9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mageCaption">
    <w:name w:val="Image Caption"/>
    <w:basedOn w:val="Caption"/>
    <w:qFormat/>
    <w:rsid w:val="009348AA"/>
    <w:pPr>
      <w:spacing w:after="120"/>
      <w:jc w:val="center"/>
    </w:pPr>
    <w:rPr>
      <w:color w:val="000000" w:themeColor="text1"/>
    </w:rPr>
  </w:style>
  <w:style w:type="paragraph" w:styleId="TableofFigures">
    <w:name w:val="table of figures"/>
    <w:basedOn w:val="TOC1"/>
    <w:next w:val="Normal"/>
    <w:uiPriority w:val="99"/>
    <w:unhideWhenUsed/>
    <w:rsid w:val="00DB6E90"/>
    <w:rPr>
      <w:rFonts w:cs="Times New Roman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819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819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399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6701">
          <w:blockQuote w:val="1"/>
          <w:marLeft w:val="0"/>
          <w:marRight w:val="0"/>
          <w:marTop w:val="450"/>
          <w:marBottom w:val="450"/>
          <w:divBdr>
            <w:top w:val="single" w:sz="6" w:space="6" w:color="545454"/>
            <w:left w:val="none" w:sz="0" w:space="0" w:color="auto"/>
            <w:bottom w:val="single" w:sz="6" w:space="9" w:color="545454"/>
            <w:right w:val="none" w:sz="0" w:space="0" w:color="auto"/>
          </w:divBdr>
        </w:div>
      </w:divsChild>
    </w:div>
    <w:div w:id="7687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8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87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02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89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80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53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328">
          <w:blockQuote w:val="1"/>
          <w:marLeft w:val="0"/>
          <w:marRight w:val="0"/>
          <w:marTop w:val="450"/>
          <w:marBottom w:val="450"/>
          <w:divBdr>
            <w:top w:val="single" w:sz="6" w:space="6" w:color="545454"/>
            <w:left w:val="none" w:sz="0" w:space="0" w:color="auto"/>
            <w:bottom w:val="single" w:sz="6" w:space="9" w:color="545454"/>
            <w:right w:val="none" w:sz="0" w:space="0" w:color="auto"/>
          </w:divBdr>
        </w:div>
      </w:divsChild>
    </w:div>
    <w:div w:id="917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ekauliya/Library/Group%20Containers/UBF8T346G9.Office/User%20Content.localized/Templates.localized/Cov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265F1A-06BD-224B-9CFF-DCACBF3F6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Cover.dotx</Template>
  <TotalTime>2</TotalTime>
  <Pages>1</Pages>
  <Words>28</Words>
  <Characters>164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#DEKA AULIYA AKBAR#</dc:creator>
  <cp:keywords/>
  <dc:description/>
  <cp:lastModifiedBy>#DEKA AULIYA AKBAR#</cp:lastModifiedBy>
  <cp:revision>10</cp:revision>
  <cp:lastPrinted>2016-05-23T06:22:00Z</cp:lastPrinted>
  <dcterms:created xsi:type="dcterms:W3CDTF">2016-11-09T03:13:00Z</dcterms:created>
  <dcterms:modified xsi:type="dcterms:W3CDTF">2016-11-09T03:16:00Z</dcterms:modified>
</cp:coreProperties>
</file>